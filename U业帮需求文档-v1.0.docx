
<file path=[Content_Types].xml><?xml version="1.0" encoding="utf-8"?>
<Types xmlns="http://schemas.openxmlformats.org/package/2006/content-types">
  <Default Extension="xml" ContentType="application/xml"/>
  <Default Extension="xlsx" ContentType="application/vnd.openxmlformats-officedocument.spreadsheetml.sheet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48533E" w14:textId="77777777" w:rsidR="00CF0E40" w:rsidRDefault="00CF0E40">
      <w:pPr>
        <w:rPr>
          <w:b/>
          <w:bCs/>
          <w:sz w:val="32"/>
        </w:rPr>
      </w:pPr>
      <w:bookmarkStart w:id="0" w:name="_Toc487817232"/>
      <w:bookmarkStart w:id="1" w:name="_Toc490500616"/>
      <w:bookmarkStart w:id="2" w:name="_Toc490532734"/>
      <w:bookmarkStart w:id="3" w:name="_Toc487817209"/>
      <w:bookmarkStart w:id="4" w:name="_Toc490500604"/>
      <w:bookmarkStart w:id="5" w:name="_Toc490532723"/>
    </w:p>
    <w:p w14:paraId="4DAE194F" w14:textId="77777777" w:rsidR="00CF0E40" w:rsidRDefault="00CF0E40">
      <w:pPr>
        <w:pStyle w:val="aa"/>
      </w:pPr>
    </w:p>
    <w:p w14:paraId="2B0DD6D9" w14:textId="77777777" w:rsidR="00CF0E40" w:rsidRDefault="00CF0E40">
      <w:pPr>
        <w:pStyle w:val="a0"/>
        <w:ind w:firstLine="480"/>
      </w:pPr>
    </w:p>
    <w:p w14:paraId="4CF812EE" w14:textId="77777777" w:rsidR="00CF0E40" w:rsidRDefault="00CF0E40">
      <w:pPr>
        <w:pStyle w:val="aa"/>
      </w:pPr>
    </w:p>
    <w:p w14:paraId="63FB14F7" w14:textId="77777777" w:rsidR="00CF0E40" w:rsidRDefault="00CF0E40">
      <w:pPr>
        <w:pStyle w:val="aa"/>
      </w:pPr>
    </w:p>
    <w:p w14:paraId="32604623" w14:textId="77777777" w:rsidR="00CF0E40" w:rsidRDefault="00CF0E40">
      <w:pPr>
        <w:pStyle w:val="aa"/>
      </w:pPr>
    </w:p>
    <w:p w14:paraId="326F709A" w14:textId="77777777" w:rsidR="00CF0E40" w:rsidRDefault="00CF0E40">
      <w:pPr>
        <w:pStyle w:val="aa"/>
      </w:pPr>
    </w:p>
    <w:p w14:paraId="783F8D26" w14:textId="77777777" w:rsidR="00CF0E40" w:rsidRDefault="00CF0E40">
      <w:pPr>
        <w:pStyle w:val="aa"/>
      </w:pPr>
    </w:p>
    <w:p w14:paraId="3916D667" w14:textId="77777777" w:rsidR="00CF0E40" w:rsidRDefault="00CF0E40">
      <w:pPr>
        <w:pStyle w:val="aa"/>
      </w:pPr>
    </w:p>
    <w:p w14:paraId="3C2C00F7" w14:textId="33623566" w:rsidR="00691273" w:rsidRPr="00691273" w:rsidRDefault="00F350E7" w:rsidP="00691273">
      <w:pPr>
        <w:pStyle w:val="af0"/>
        <w:spacing w:after="0" w:line="360" w:lineRule="auto"/>
        <w:rPr>
          <w:sz w:val="48"/>
          <w:szCs w:val="48"/>
        </w:rPr>
      </w:pPr>
      <w:r>
        <w:rPr>
          <w:sz w:val="48"/>
          <w:szCs w:val="48"/>
        </w:rPr>
        <w:t>U业</w:t>
      </w:r>
      <w:r w:rsidR="00691273" w:rsidRPr="00691273">
        <w:rPr>
          <w:rFonts w:hint="eastAsia"/>
          <w:sz w:val="48"/>
          <w:szCs w:val="48"/>
        </w:rPr>
        <w:t>项目</w:t>
      </w:r>
      <w:r w:rsidR="00030BC9">
        <w:rPr>
          <w:rFonts w:hint="eastAsia"/>
          <w:sz w:val="48"/>
          <w:szCs w:val="48"/>
        </w:rPr>
        <w:t xml:space="preserve">学员端APP </w:t>
      </w:r>
      <w:r w:rsidR="00F14FA4">
        <w:rPr>
          <w:rFonts w:hint="eastAsia"/>
          <w:sz w:val="48"/>
          <w:szCs w:val="48"/>
        </w:rPr>
        <w:t>P</w:t>
      </w:r>
      <w:r w:rsidR="00691273" w:rsidRPr="00691273">
        <w:rPr>
          <w:rFonts w:hint="eastAsia"/>
          <w:sz w:val="48"/>
          <w:szCs w:val="48"/>
        </w:rPr>
        <w:t>RD</w:t>
      </w:r>
      <w:r w:rsidR="00F14FA4">
        <w:rPr>
          <w:rFonts w:hint="eastAsia"/>
          <w:sz w:val="48"/>
          <w:szCs w:val="48"/>
        </w:rPr>
        <w:t>文档</w:t>
      </w:r>
    </w:p>
    <w:p w14:paraId="7F2DCB82" w14:textId="77777777" w:rsidR="002509E4" w:rsidRDefault="002509E4" w:rsidP="00F14FA4">
      <w:pPr>
        <w:spacing w:line="360" w:lineRule="auto"/>
        <w:ind w:firstLineChars="95" w:firstLine="199"/>
      </w:pPr>
    </w:p>
    <w:p w14:paraId="1AE53AE2" w14:textId="77777777" w:rsidR="00CF0E40" w:rsidRPr="002509E4" w:rsidRDefault="00CF0E40">
      <w:pPr>
        <w:jc w:val="center"/>
        <w:rPr>
          <w:rFonts w:ascii="宋体" w:hAnsi="宋体"/>
          <w:b/>
          <w:bCs/>
          <w:sz w:val="48"/>
        </w:rPr>
      </w:pPr>
    </w:p>
    <w:p w14:paraId="67109EEE" w14:textId="77777777" w:rsidR="00CF0E40" w:rsidRDefault="00CF0E40">
      <w:pPr>
        <w:pStyle w:val="aa"/>
      </w:pPr>
    </w:p>
    <w:p w14:paraId="03ADFE76" w14:textId="77777777" w:rsidR="00CF0E40" w:rsidRDefault="00CF0E40">
      <w:pPr>
        <w:pStyle w:val="aa"/>
      </w:pPr>
    </w:p>
    <w:p w14:paraId="45079ADB" w14:textId="77777777" w:rsidR="00CF0E40" w:rsidRDefault="00CF0E40">
      <w:pPr>
        <w:pStyle w:val="aa"/>
      </w:pPr>
    </w:p>
    <w:tbl>
      <w:tblPr>
        <w:tblW w:w="7455" w:type="dxa"/>
        <w:tblInd w:w="63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45"/>
        <w:gridCol w:w="5010"/>
      </w:tblGrid>
      <w:tr w:rsidR="00C3538C" w14:paraId="39B7E0D2" w14:textId="77777777">
        <w:tc>
          <w:tcPr>
            <w:tcW w:w="2445" w:type="dxa"/>
            <w:vAlign w:val="center"/>
          </w:tcPr>
          <w:p w14:paraId="4FCCA0EB" w14:textId="77777777" w:rsidR="00C3538C" w:rsidRPr="00A32DC4" w:rsidRDefault="00F14FA4" w:rsidP="0083249A">
            <w:pPr>
              <w:jc w:val="right"/>
              <w:rPr>
                <w:rFonts w:ascii="Arial" w:hAnsi="Arial" w:cs="Arial"/>
                <w:b/>
              </w:rPr>
            </w:pPr>
            <w:r>
              <w:rPr>
                <w:rFonts w:ascii="Arial" w:hAnsi="Arial" w:cs="Arial" w:hint="eastAsia"/>
                <w:b/>
              </w:rPr>
              <w:t>P</w:t>
            </w:r>
            <w:r w:rsidR="00C3538C">
              <w:rPr>
                <w:rFonts w:ascii="Arial" w:hAnsi="Arial" w:cs="Arial" w:hint="eastAsia"/>
                <w:b/>
              </w:rPr>
              <w:t>RD</w:t>
            </w:r>
            <w:r w:rsidR="00C3538C">
              <w:rPr>
                <w:rFonts w:ascii="Arial" w:hAnsi="Arial" w:cs="Arial" w:hint="eastAsia"/>
                <w:b/>
              </w:rPr>
              <w:t>审核人</w:t>
            </w:r>
          </w:p>
        </w:tc>
        <w:tc>
          <w:tcPr>
            <w:tcW w:w="5010" w:type="dxa"/>
            <w:vAlign w:val="center"/>
          </w:tcPr>
          <w:p w14:paraId="78463DA5" w14:textId="79FF490C" w:rsidR="00C3538C" w:rsidRPr="0070083F" w:rsidRDefault="00F350C3" w:rsidP="0083249A">
            <w:pPr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郝翔</w:t>
            </w:r>
          </w:p>
        </w:tc>
      </w:tr>
      <w:tr w:rsidR="00C3538C" w14:paraId="2D7ADD0A" w14:textId="77777777">
        <w:tc>
          <w:tcPr>
            <w:tcW w:w="2445" w:type="dxa"/>
            <w:vAlign w:val="center"/>
          </w:tcPr>
          <w:p w14:paraId="5E38B81F" w14:textId="77777777" w:rsidR="00C3538C" w:rsidRPr="00A32DC4" w:rsidRDefault="00C3538C" w:rsidP="0083249A">
            <w:pPr>
              <w:jc w:val="right"/>
              <w:rPr>
                <w:rFonts w:ascii="Arial" w:hAnsi="Arial" w:cs="Arial"/>
                <w:b/>
              </w:rPr>
            </w:pPr>
            <w:r w:rsidRPr="00A32DC4">
              <w:rPr>
                <w:rFonts w:ascii="Arial" w:hAnsi="Arial" w:cs="Arial" w:hint="eastAsia"/>
                <w:b/>
              </w:rPr>
              <w:t>重要</w:t>
            </w:r>
            <w:r>
              <w:rPr>
                <w:rFonts w:ascii="Arial" w:hAnsi="Arial" w:cs="Arial" w:hint="eastAsia"/>
                <w:b/>
              </w:rPr>
              <w:t>性</w:t>
            </w:r>
          </w:p>
        </w:tc>
        <w:tc>
          <w:tcPr>
            <w:tcW w:w="5010" w:type="dxa"/>
            <w:vAlign w:val="center"/>
          </w:tcPr>
          <w:p w14:paraId="40FC6350" w14:textId="5AA7187D" w:rsidR="00C3538C" w:rsidRPr="0070083F" w:rsidRDefault="00F350C3" w:rsidP="0083249A">
            <w:pPr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高</w:t>
            </w:r>
          </w:p>
        </w:tc>
      </w:tr>
      <w:tr w:rsidR="00C3538C" w14:paraId="4E0C0212" w14:textId="77777777">
        <w:tc>
          <w:tcPr>
            <w:tcW w:w="2445" w:type="dxa"/>
            <w:vAlign w:val="center"/>
          </w:tcPr>
          <w:p w14:paraId="5D7E8E77" w14:textId="77777777" w:rsidR="00C3538C" w:rsidRPr="00A32DC4" w:rsidRDefault="00C3538C" w:rsidP="0083249A">
            <w:pPr>
              <w:jc w:val="right"/>
              <w:rPr>
                <w:rFonts w:ascii="Arial" w:hAnsi="Arial" w:cs="Arial"/>
                <w:b/>
              </w:rPr>
            </w:pPr>
            <w:r>
              <w:rPr>
                <w:rFonts w:ascii="Arial" w:hAnsi="Arial" w:cs="Arial" w:hint="eastAsia"/>
                <w:b/>
              </w:rPr>
              <w:t>紧迫性</w:t>
            </w:r>
          </w:p>
        </w:tc>
        <w:tc>
          <w:tcPr>
            <w:tcW w:w="5010" w:type="dxa"/>
            <w:vAlign w:val="center"/>
          </w:tcPr>
          <w:p w14:paraId="5B2C5028" w14:textId="1B8294CA" w:rsidR="00C3538C" w:rsidRPr="0070083F" w:rsidRDefault="00F350C3" w:rsidP="0083249A">
            <w:pPr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高</w:t>
            </w:r>
          </w:p>
        </w:tc>
      </w:tr>
      <w:tr w:rsidR="00C3538C" w14:paraId="0F7F7302" w14:textId="77777777">
        <w:tc>
          <w:tcPr>
            <w:tcW w:w="2445" w:type="dxa"/>
            <w:vAlign w:val="center"/>
          </w:tcPr>
          <w:p w14:paraId="3DB849D3" w14:textId="77777777" w:rsidR="00C3538C" w:rsidRDefault="00F14FA4" w:rsidP="0083249A">
            <w:pPr>
              <w:jc w:val="right"/>
              <w:rPr>
                <w:rFonts w:ascii="Arial" w:hAnsi="Arial" w:cs="Arial"/>
                <w:b/>
              </w:rPr>
            </w:pPr>
            <w:r>
              <w:rPr>
                <w:rFonts w:ascii="Arial" w:hAnsi="Arial" w:cs="Arial" w:hint="eastAsia"/>
                <w:b/>
              </w:rPr>
              <w:t>P</w:t>
            </w:r>
            <w:r w:rsidR="00C3538C">
              <w:rPr>
                <w:rFonts w:ascii="Arial" w:hAnsi="Arial" w:cs="Arial" w:hint="eastAsia"/>
                <w:b/>
              </w:rPr>
              <w:t>RD</w:t>
            </w:r>
            <w:r>
              <w:rPr>
                <w:rFonts w:ascii="Arial" w:hAnsi="Arial" w:cs="Arial" w:hint="eastAsia"/>
                <w:b/>
              </w:rPr>
              <w:t>作者</w:t>
            </w:r>
          </w:p>
        </w:tc>
        <w:tc>
          <w:tcPr>
            <w:tcW w:w="5010" w:type="dxa"/>
            <w:vAlign w:val="center"/>
          </w:tcPr>
          <w:p w14:paraId="61F502F6" w14:textId="4A41149E" w:rsidR="00C3538C" w:rsidRPr="0070083F" w:rsidRDefault="00F350C3" w:rsidP="0083249A">
            <w:pPr>
              <w:rPr>
                <w:rFonts w:ascii="Arial" w:hAnsi="Arial" w:cs="Arial"/>
                <w:iCs/>
                <w:color w:val="0000FF"/>
              </w:rPr>
            </w:pPr>
            <w:r>
              <w:rPr>
                <w:rFonts w:ascii="Arial" w:hAnsi="Arial" w:cs="Arial" w:hint="eastAsia"/>
                <w:iCs/>
                <w:color w:val="0000FF"/>
              </w:rPr>
              <w:t>郝翔</w:t>
            </w:r>
          </w:p>
        </w:tc>
      </w:tr>
      <w:tr w:rsidR="00C3538C" w14:paraId="4DF25E80" w14:textId="77777777">
        <w:tc>
          <w:tcPr>
            <w:tcW w:w="2445" w:type="dxa"/>
            <w:vAlign w:val="center"/>
          </w:tcPr>
          <w:p w14:paraId="276BCCD3" w14:textId="77777777" w:rsidR="00C3538C" w:rsidRDefault="00F14FA4" w:rsidP="0083249A">
            <w:pPr>
              <w:jc w:val="right"/>
              <w:rPr>
                <w:rFonts w:ascii="Arial" w:hAnsi="Arial" w:cs="Arial"/>
                <w:b/>
              </w:rPr>
            </w:pPr>
            <w:r>
              <w:rPr>
                <w:rFonts w:ascii="Arial" w:hAnsi="Arial" w:cs="Arial" w:hint="eastAsia"/>
                <w:b/>
              </w:rPr>
              <w:t>P</w:t>
            </w:r>
            <w:r w:rsidR="00C3538C">
              <w:rPr>
                <w:rFonts w:ascii="Arial" w:hAnsi="Arial" w:cs="Arial" w:hint="eastAsia"/>
                <w:b/>
              </w:rPr>
              <w:t>RD</w:t>
            </w:r>
            <w:r w:rsidR="00C3538C">
              <w:rPr>
                <w:rFonts w:ascii="Arial" w:hAnsi="Arial" w:cs="Arial" w:hint="eastAsia"/>
                <w:b/>
              </w:rPr>
              <w:t>提交日期</w:t>
            </w:r>
          </w:p>
        </w:tc>
        <w:tc>
          <w:tcPr>
            <w:tcW w:w="5010" w:type="dxa"/>
            <w:vAlign w:val="center"/>
          </w:tcPr>
          <w:p w14:paraId="6D9D7DDC" w14:textId="77777777" w:rsidR="00C3538C" w:rsidRPr="0070083F" w:rsidRDefault="00C3538C" w:rsidP="0083249A">
            <w:pPr>
              <w:rPr>
                <w:rFonts w:ascii="Arial" w:hAnsi="Arial" w:cs="Arial"/>
                <w:iCs/>
                <w:color w:val="0000FF"/>
              </w:rPr>
            </w:pPr>
            <w:r w:rsidRPr="0070083F">
              <w:rPr>
                <w:rFonts w:hint="eastAsia"/>
                <w:color w:val="0000FF"/>
              </w:rPr>
              <w:t>【提交</w:t>
            </w:r>
            <w:r w:rsidR="00F14FA4">
              <w:rPr>
                <w:rFonts w:hint="eastAsia"/>
                <w:color w:val="0000FF"/>
              </w:rPr>
              <w:t>P</w:t>
            </w:r>
            <w:r w:rsidRPr="0070083F">
              <w:rPr>
                <w:rFonts w:hint="eastAsia"/>
                <w:color w:val="0000FF"/>
              </w:rPr>
              <w:t>RD</w:t>
            </w:r>
            <w:r w:rsidRPr="0070083F">
              <w:rPr>
                <w:rFonts w:hint="eastAsia"/>
                <w:color w:val="0000FF"/>
              </w:rPr>
              <w:t>初稿</w:t>
            </w:r>
            <w:r>
              <w:rPr>
                <w:rFonts w:hint="eastAsia"/>
                <w:color w:val="0000FF"/>
              </w:rPr>
              <w:t>给项目组其他成员</w:t>
            </w:r>
            <w:r w:rsidRPr="0070083F">
              <w:rPr>
                <w:rFonts w:hint="eastAsia"/>
                <w:color w:val="0000FF"/>
              </w:rPr>
              <w:t>的日期】</w:t>
            </w:r>
          </w:p>
        </w:tc>
      </w:tr>
      <w:tr w:rsidR="00C3538C" w14:paraId="51BB2A21" w14:textId="77777777">
        <w:tc>
          <w:tcPr>
            <w:tcW w:w="2445" w:type="dxa"/>
            <w:vAlign w:val="center"/>
          </w:tcPr>
          <w:p w14:paraId="66203ED2" w14:textId="77777777" w:rsidR="00C3538C" w:rsidRPr="00A32DC4" w:rsidRDefault="00F14FA4" w:rsidP="0083249A">
            <w:pPr>
              <w:jc w:val="right"/>
              <w:rPr>
                <w:rFonts w:ascii="Arial" w:hAnsi="Arial" w:cs="Arial"/>
                <w:b/>
              </w:rPr>
            </w:pPr>
            <w:r>
              <w:rPr>
                <w:rFonts w:ascii="Arial" w:hAnsi="Arial" w:cs="Arial" w:hint="eastAsia"/>
                <w:b/>
              </w:rPr>
              <w:t>主要</w:t>
            </w:r>
            <w:r w:rsidR="00C3538C">
              <w:rPr>
                <w:rFonts w:ascii="Arial" w:hAnsi="Arial" w:cs="Arial" w:hint="eastAsia"/>
                <w:b/>
              </w:rPr>
              <w:t>时间</w:t>
            </w:r>
            <w:r>
              <w:rPr>
                <w:rFonts w:ascii="Arial" w:hAnsi="Arial" w:cs="Arial" w:hint="eastAsia"/>
                <w:b/>
              </w:rPr>
              <w:t>节</w:t>
            </w:r>
            <w:r w:rsidR="00C3538C">
              <w:rPr>
                <w:rFonts w:ascii="Arial" w:hAnsi="Arial" w:cs="Arial" w:hint="eastAsia"/>
                <w:b/>
              </w:rPr>
              <w:t>点</w:t>
            </w:r>
          </w:p>
        </w:tc>
        <w:tc>
          <w:tcPr>
            <w:tcW w:w="5010" w:type="dxa"/>
            <w:vAlign w:val="center"/>
          </w:tcPr>
          <w:p w14:paraId="7E16F4D2" w14:textId="77777777" w:rsidR="00C3538C" w:rsidRPr="0070083F" w:rsidRDefault="00C3538C" w:rsidP="00F14FA4">
            <w:pPr>
              <w:rPr>
                <w:rFonts w:ascii="Arial" w:hAnsi="Arial" w:cs="Arial"/>
                <w:iCs/>
                <w:color w:val="0000FF"/>
              </w:rPr>
            </w:pPr>
            <w:r w:rsidRPr="0070083F">
              <w:rPr>
                <w:rFonts w:hint="eastAsia"/>
                <w:color w:val="0000FF"/>
              </w:rPr>
              <w:t>【</w:t>
            </w:r>
            <w:r w:rsidR="00F14FA4">
              <w:rPr>
                <w:rFonts w:hint="eastAsia"/>
                <w:color w:val="0000FF"/>
              </w:rPr>
              <w:t>用于控制主要时间节点，可为预估时间，或需求限定时间</w:t>
            </w:r>
            <w:r w:rsidRPr="0070083F">
              <w:rPr>
                <w:rFonts w:hint="eastAsia"/>
                <w:color w:val="0000FF"/>
              </w:rPr>
              <w:t>】</w:t>
            </w:r>
          </w:p>
        </w:tc>
      </w:tr>
    </w:tbl>
    <w:p w14:paraId="144C07FC" w14:textId="77777777" w:rsidR="00CF0E40" w:rsidRPr="00C3538C" w:rsidRDefault="00CF0E40">
      <w:pPr>
        <w:pStyle w:val="aa"/>
      </w:pPr>
    </w:p>
    <w:p w14:paraId="43DB19C6" w14:textId="77777777" w:rsidR="00CF0E40" w:rsidRDefault="00CF0E40">
      <w:pPr>
        <w:pStyle w:val="aa"/>
      </w:pPr>
    </w:p>
    <w:p w14:paraId="4778A8DB" w14:textId="77777777" w:rsidR="00CF0E40" w:rsidRDefault="00CF0E40">
      <w:pPr>
        <w:pStyle w:val="aa"/>
      </w:pPr>
    </w:p>
    <w:p w14:paraId="7AF2B0EC" w14:textId="77777777" w:rsidR="00CF0E40" w:rsidRDefault="00CF0E40">
      <w:pPr>
        <w:pStyle w:val="aa"/>
      </w:pPr>
    </w:p>
    <w:p w14:paraId="4B7A45FE" w14:textId="77777777" w:rsidR="00CF0E40" w:rsidRDefault="00CF0E40">
      <w:pPr>
        <w:pStyle w:val="aa"/>
      </w:pPr>
    </w:p>
    <w:p w14:paraId="2CDC0FA5" w14:textId="77777777" w:rsidR="00CF0E40" w:rsidRDefault="00CF0E40">
      <w:pPr>
        <w:pStyle w:val="aa"/>
      </w:pPr>
    </w:p>
    <w:p w14:paraId="1150F5C6" w14:textId="77777777" w:rsidR="00CF0E40" w:rsidRDefault="00CF0E40">
      <w:pPr>
        <w:pStyle w:val="aa"/>
      </w:pPr>
    </w:p>
    <w:p w14:paraId="69F175AF" w14:textId="77777777" w:rsidR="00CF0E40" w:rsidRDefault="00CF0E40">
      <w:pPr>
        <w:pStyle w:val="aa"/>
      </w:pPr>
    </w:p>
    <w:p w14:paraId="6F3CA2B9" w14:textId="77777777" w:rsidR="00CF0E40" w:rsidRDefault="00CF0E40">
      <w:pPr>
        <w:pStyle w:val="aa"/>
      </w:pPr>
    </w:p>
    <w:p w14:paraId="043B7F7B" w14:textId="77777777" w:rsidR="00CF0E40" w:rsidRDefault="00CF0E40">
      <w:pPr>
        <w:pStyle w:val="aa"/>
      </w:pPr>
    </w:p>
    <w:p w14:paraId="7996574A" w14:textId="77777777" w:rsidR="00CF0E40" w:rsidRDefault="00CF0E40">
      <w:pPr>
        <w:pStyle w:val="aa"/>
      </w:pPr>
    </w:p>
    <w:p w14:paraId="179FA846" w14:textId="77777777" w:rsidR="00CF0E40" w:rsidRDefault="00CF0E40">
      <w:pPr>
        <w:pStyle w:val="aa"/>
      </w:pPr>
    </w:p>
    <w:p w14:paraId="6307389B" w14:textId="366CE0F3" w:rsidR="00CF0E40" w:rsidRDefault="00E60076">
      <w:pPr>
        <w:jc w:val="center"/>
        <w:outlineLvl w:val="0"/>
        <w:rPr>
          <w:rFonts w:ascii="宋体" w:hAnsi="宋体"/>
          <w:b/>
          <w:color w:val="000000"/>
          <w:sz w:val="24"/>
        </w:rPr>
      </w:pPr>
      <w:r>
        <w:rPr>
          <w:rFonts w:ascii="宋体" w:hAnsi="宋体" w:hint="eastAsia"/>
          <w:b/>
          <w:color w:val="000000"/>
          <w:sz w:val="24"/>
        </w:rPr>
        <w:t>北京中腾汇达投资管理有限公司</w:t>
      </w:r>
    </w:p>
    <w:p w14:paraId="27136E79" w14:textId="77777777" w:rsidR="00CF0E40" w:rsidRDefault="00CF0E40">
      <w:pPr>
        <w:rPr>
          <w:rFonts w:ascii="宋体" w:hAnsi="宋体"/>
          <w:color w:val="000000"/>
          <w:sz w:val="24"/>
        </w:rPr>
      </w:pPr>
    </w:p>
    <w:p w14:paraId="2F81DB78" w14:textId="77777777" w:rsidR="00CF0E40" w:rsidRDefault="00CF0E40"/>
    <w:p w14:paraId="23CD5753" w14:textId="77777777" w:rsidR="00CF0E40" w:rsidRDefault="00CF0E40"/>
    <w:p w14:paraId="179BBEA2" w14:textId="77777777" w:rsidR="00CF0E40" w:rsidRDefault="00CF0E40">
      <w:bookmarkStart w:id="6" w:name="_GoBack"/>
      <w:bookmarkEnd w:id="6"/>
    </w:p>
    <w:p w14:paraId="4CECF829" w14:textId="77777777" w:rsidR="005244AD" w:rsidRPr="00F53279" w:rsidRDefault="00F14FA4" w:rsidP="005244AD">
      <w:pPr>
        <w:spacing w:line="360" w:lineRule="auto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P</w:t>
      </w:r>
      <w:r w:rsidR="005244AD">
        <w:rPr>
          <w:rFonts w:hint="eastAsia"/>
          <w:b/>
          <w:sz w:val="28"/>
          <w:szCs w:val="28"/>
        </w:rPr>
        <w:t>RD</w:t>
      </w:r>
      <w:r w:rsidR="005244AD" w:rsidRPr="00F53279">
        <w:rPr>
          <w:rFonts w:hint="eastAsia"/>
          <w:b/>
          <w:sz w:val="28"/>
          <w:szCs w:val="28"/>
        </w:rPr>
        <w:t>修改记录</w:t>
      </w:r>
    </w:p>
    <w:p w14:paraId="39F91649" w14:textId="77777777" w:rsidR="005244AD" w:rsidRDefault="005244AD" w:rsidP="005244AD"/>
    <w:tbl>
      <w:tblPr>
        <w:tblW w:w="8676" w:type="dxa"/>
        <w:tblInd w:w="-17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985"/>
        <w:gridCol w:w="1611"/>
        <w:gridCol w:w="2216"/>
        <w:gridCol w:w="2305"/>
        <w:gridCol w:w="1559"/>
      </w:tblGrid>
      <w:tr w:rsidR="00FC070B" w14:paraId="730A7F9C" w14:textId="77777777" w:rsidTr="00FC070B">
        <w:tc>
          <w:tcPr>
            <w:tcW w:w="985" w:type="dxa"/>
          </w:tcPr>
          <w:p w14:paraId="402232D7" w14:textId="515095A1" w:rsidR="00FC070B" w:rsidRDefault="00FC070B" w:rsidP="0083249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 w:hint="eastAsia"/>
                <w:b/>
              </w:rPr>
              <w:t>版本</w:t>
            </w:r>
          </w:p>
        </w:tc>
        <w:tc>
          <w:tcPr>
            <w:tcW w:w="1611" w:type="dxa"/>
          </w:tcPr>
          <w:p w14:paraId="23D8BCBF" w14:textId="066DDF75" w:rsidR="00FC070B" w:rsidRPr="00A32DC4" w:rsidRDefault="00FC070B" w:rsidP="0083249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 w:hint="eastAsia"/>
                <w:b/>
              </w:rPr>
              <w:t>PRD</w:t>
            </w:r>
            <w:r>
              <w:rPr>
                <w:rFonts w:ascii="Arial" w:hAnsi="Arial" w:cs="Arial" w:hint="eastAsia"/>
                <w:b/>
              </w:rPr>
              <w:t>更新时间</w:t>
            </w:r>
          </w:p>
        </w:tc>
        <w:tc>
          <w:tcPr>
            <w:tcW w:w="2216" w:type="dxa"/>
            <w:tcBorders>
              <w:right w:val="single" w:sz="4" w:space="0" w:color="auto"/>
            </w:tcBorders>
          </w:tcPr>
          <w:p w14:paraId="4CCDB724" w14:textId="77777777" w:rsidR="00FC070B" w:rsidRPr="000D520F" w:rsidRDefault="00FC070B" w:rsidP="0083249A">
            <w:pPr>
              <w:jc w:val="center"/>
              <w:rPr>
                <w:rFonts w:ascii="Arial" w:hAnsi="Arial" w:cs="Arial"/>
                <w:b/>
              </w:rPr>
            </w:pPr>
            <w:r w:rsidRPr="000D520F">
              <w:rPr>
                <w:rFonts w:ascii="Arial" w:hAnsi="Arial" w:cs="Arial" w:hint="eastAsia"/>
                <w:b/>
              </w:rPr>
              <w:t>变更内容</w:t>
            </w:r>
          </w:p>
        </w:tc>
        <w:tc>
          <w:tcPr>
            <w:tcW w:w="2305" w:type="dxa"/>
            <w:tcBorders>
              <w:left w:val="single" w:sz="4" w:space="0" w:color="auto"/>
              <w:right w:val="single" w:sz="4" w:space="0" w:color="auto"/>
            </w:tcBorders>
          </w:tcPr>
          <w:p w14:paraId="0AF7AC0F" w14:textId="77777777" w:rsidR="00FC070B" w:rsidRPr="00EC42C6" w:rsidRDefault="00FC070B" w:rsidP="0083249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 w:hint="eastAsia"/>
                <w:b/>
              </w:rPr>
              <w:t>变更提出部门</w:t>
            </w:r>
          </w:p>
        </w:tc>
        <w:tc>
          <w:tcPr>
            <w:tcW w:w="1559" w:type="dxa"/>
            <w:tcBorders>
              <w:left w:val="single" w:sz="4" w:space="0" w:color="auto"/>
            </w:tcBorders>
          </w:tcPr>
          <w:p w14:paraId="5A9075F8" w14:textId="77777777" w:rsidR="00FC070B" w:rsidRPr="00EC42C6" w:rsidRDefault="00FC070B" w:rsidP="0083249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 w:hint="eastAsia"/>
                <w:b/>
              </w:rPr>
              <w:t>变更理由</w:t>
            </w:r>
          </w:p>
        </w:tc>
      </w:tr>
      <w:tr w:rsidR="00FC070B" w:rsidRPr="00B97989" w14:paraId="7E60B600" w14:textId="77777777" w:rsidTr="00FC070B">
        <w:tc>
          <w:tcPr>
            <w:tcW w:w="985" w:type="dxa"/>
          </w:tcPr>
          <w:p w14:paraId="14ED4CAA" w14:textId="18717B25" w:rsidR="00FC070B" w:rsidRPr="00AB5149" w:rsidRDefault="00AB5149" w:rsidP="0083249A">
            <w:pPr>
              <w:rPr>
                <w:color w:val="000000" w:themeColor="text1"/>
              </w:rPr>
            </w:pPr>
            <w:r w:rsidRPr="00AB5149">
              <w:rPr>
                <w:rFonts w:hint="eastAsia"/>
                <w:color w:val="000000" w:themeColor="text1"/>
              </w:rPr>
              <w:t>1.0</w:t>
            </w:r>
          </w:p>
        </w:tc>
        <w:tc>
          <w:tcPr>
            <w:tcW w:w="1611" w:type="dxa"/>
            <w:vAlign w:val="center"/>
          </w:tcPr>
          <w:p w14:paraId="74CE7FAD" w14:textId="548E030C" w:rsidR="00FC070B" w:rsidRPr="00AB5149" w:rsidRDefault="00FC070B" w:rsidP="0083249A">
            <w:pPr>
              <w:rPr>
                <w:color w:val="000000" w:themeColor="text1"/>
              </w:rPr>
            </w:pPr>
          </w:p>
        </w:tc>
        <w:tc>
          <w:tcPr>
            <w:tcW w:w="2216" w:type="dxa"/>
            <w:tcBorders>
              <w:right w:val="single" w:sz="4" w:space="0" w:color="auto"/>
            </w:tcBorders>
            <w:vAlign w:val="center"/>
          </w:tcPr>
          <w:p w14:paraId="3105015E" w14:textId="4AFA569C" w:rsidR="00FC070B" w:rsidRPr="00AB5149" w:rsidRDefault="00AB5149" w:rsidP="0083249A">
            <w:pPr>
              <w:rPr>
                <w:color w:val="000000" w:themeColor="text1"/>
              </w:rPr>
            </w:pPr>
            <w:r w:rsidRPr="00AB5149">
              <w:rPr>
                <w:rFonts w:hint="eastAsia"/>
                <w:color w:val="000000" w:themeColor="text1"/>
              </w:rPr>
              <w:t>初次描述需求</w:t>
            </w:r>
          </w:p>
        </w:tc>
        <w:tc>
          <w:tcPr>
            <w:tcW w:w="230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8122DD2" w14:textId="32F0DFC1" w:rsidR="00FC070B" w:rsidRPr="00AB5149" w:rsidRDefault="00AB5149" w:rsidP="00F14FA4">
            <w:pPr>
              <w:rPr>
                <w:color w:val="000000" w:themeColor="text1"/>
              </w:rPr>
            </w:pPr>
            <w:r w:rsidRPr="00AB5149">
              <w:rPr>
                <w:rFonts w:hint="eastAsia"/>
                <w:color w:val="000000" w:themeColor="text1"/>
              </w:rPr>
              <w:t>商务</w:t>
            </w:r>
          </w:p>
        </w:tc>
        <w:tc>
          <w:tcPr>
            <w:tcW w:w="1559" w:type="dxa"/>
            <w:tcBorders>
              <w:left w:val="single" w:sz="4" w:space="0" w:color="auto"/>
            </w:tcBorders>
            <w:vAlign w:val="center"/>
          </w:tcPr>
          <w:p w14:paraId="5C748D61" w14:textId="5DC4B2FF" w:rsidR="00FC070B" w:rsidRPr="00AB5149" w:rsidRDefault="00FC070B" w:rsidP="0083249A">
            <w:pPr>
              <w:rPr>
                <w:color w:val="000000" w:themeColor="text1"/>
              </w:rPr>
            </w:pPr>
          </w:p>
        </w:tc>
      </w:tr>
      <w:tr w:rsidR="00FC070B" w:rsidRPr="00B97989" w14:paraId="53399126" w14:textId="77777777" w:rsidTr="00FC070B">
        <w:tc>
          <w:tcPr>
            <w:tcW w:w="985" w:type="dxa"/>
          </w:tcPr>
          <w:p w14:paraId="76BB4CB5" w14:textId="77777777" w:rsidR="00FC070B" w:rsidRPr="00AB5149" w:rsidRDefault="00FC070B" w:rsidP="0083249A">
            <w:pPr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1611" w:type="dxa"/>
            <w:vAlign w:val="center"/>
          </w:tcPr>
          <w:p w14:paraId="5F331030" w14:textId="6EA2CDBA" w:rsidR="00FC070B" w:rsidRPr="00AB5149" w:rsidRDefault="00FC070B" w:rsidP="0083249A">
            <w:pPr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2216" w:type="dxa"/>
            <w:tcBorders>
              <w:right w:val="single" w:sz="4" w:space="0" w:color="auto"/>
            </w:tcBorders>
            <w:vAlign w:val="center"/>
          </w:tcPr>
          <w:p w14:paraId="4500FABF" w14:textId="77777777" w:rsidR="00FC070B" w:rsidRPr="00AB5149" w:rsidRDefault="00FC070B" w:rsidP="0083249A">
            <w:pPr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230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1A04E26" w14:textId="77777777" w:rsidR="00FC070B" w:rsidRPr="00AB5149" w:rsidRDefault="00FC070B" w:rsidP="0083249A">
            <w:pPr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1559" w:type="dxa"/>
            <w:tcBorders>
              <w:left w:val="single" w:sz="4" w:space="0" w:color="auto"/>
            </w:tcBorders>
            <w:vAlign w:val="center"/>
          </w:tcPr>
          <w:p w14:paraId="0DE2DCB4" w14:textId="77777777" w:rsidR="00FC070B" w:rsidRPr="00AB5149" w:rsidRDefault="00FC070B" w:rsidP="0083249A">
            <w:pPr>
              <w:rPr>
                <w:rFonts w:ascii="Arial" w:hAnsi="Arial" w:cs="Arial"/>
                <w:color w:val="000000" w:themeColor="text1"/>
              </w:rPr>
            </w:pPr>
          </w:p>
        </w:tc>
      </w:tr>
      <w:tr w:rsidR="00FC070B" w:rsidRPr="00B97989" w14:paraId="59B0972A" w14:textId="77777777" w:rsidTr="00FC070B">
        <w:tc>
          <w:tcPr>
            <w:tcW w:w="985" w:type="dxa"/>
          </w:tcPr>
          <w:p w14:paraId="1EEE95C2" w14:textId="77777777" w:rsidR="00FC070B" w:rsidRPr="00AB5149" w:rsidRDefault="00FC070B" w:rsidP="0083249A">
            <w:pPr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1611" w:type="dxa"/>
            <w:vAlign w:val="center"/>
          </w:tcPr>
          <w:p w14:paraId="62823BA4" w14:textId="0A7AAA94" w:rsidR="00FC070B" w:rsidRPr="00AB5149" w:rsidRDefault="00FC070B" w:rsidP="0083249A">
            <w:pPr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2216" w:type="dxa"/>
            <w:tcBorders>
              <w:right w:val="single" w:sz="4" w:space="0" w:color="auto"/>
            </w:tcBorders>
            <w:vAlign w:val="center"/>
          </w:tcPr>
          <w:p w14:paraId="3936DE71" w14:textId="77777777" w:rsidR="00FC070B" w:rsidRPr="00AB5149" w:rsidRDefault="00FC070B" w:rsidP="0083249A">
            <w:pPr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230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900630E" w14:textId="77777777" w:rsidR="00FC070B" w:rsidRPr="00AB5149" w:rsidRDefault="00FC070B" w:rsidP="0083249A">
            <w:pPr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1559" w:type="dxa"/>
            <w:tcBorders>
              <w:left w:val="single" w:sz="4" w:space="0" w:color="auto"/>
            </w:tcBorders>
            <w:vAlign w:val="center"/>
          </w:tcPr>
          <w:p w14:paraId="6EE4C6EE" w14:textId="77777777" w:rsidR="00FC070B" w:rsidRPr="00AB5149" w:rsidRDefault="00FC070B" w:rsidP="0083249A">
            <w:pPr>
              <w:rPr>
                <w:rFonts w:ascii="Arial" w:hAnsi="Arial" w:cs="Arial"/>
                <w:color w:val="000000" w:themeColor="text1"/>
              </w:rPr>
            </w:pPr>
          </w:p>
        </w:tc>
      </w:tr>
      <w:tr w:rsidR="00FC070B" w:rsidRPr="00B97989" w14:paraId="6225BFA0" w14:textId="77777777" w:rsidTr="00FC070B">
        <w:tc>
          <w:tcPr>
            <w:tcW w:w="985" w:type="dxa"/>
          </w:tcPr>
          <w:p w14:paraId="45770A3C" w14:textId="77777777" w:rsidR="00FC070B" w:rsidRPr="00AB5149" w:rsidRDefault="00FC070B" w:rsidP="0083249A">
            <w:pPr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1611" w:type="dxa"/>
            <w:vAlign w:val="center"/>
          </w:tcPr>
          <w:p w14:paraId="66A40617" w14:textId="41F3EA79" w:rsidR="00FC070B" w:rsidRPr="00AB5149" w:rsidRDefault="00FC070B" w:rsidP="0083249A">
            <w:pPr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2216" w:type="dxa"/>
            <w:tcBorders>
              <w:right w:val="single" w:sz="4" w:space="0" w:color="auto"/>
            </w:tcBorders>
            <w:vAlign w:val="center"/>
          </w:tcPr>
          <w:p w14:paraId="3D8A8669" w14:textId="77777777" w:rsidR="00FC070B" w:rsidRPr="00AB5149" w:rsidRDefault="00FC070B" w:rsidP="0083249A">
            <w:pPr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230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6532CC2" w14:textId="77777777" w:rsidR="00FC070B" w:rsidRPr="00AB5149" w:rsidRDefault="00FC070B" w:rsidP="0083249A">
            <w:pPr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1559" w:type="dxa"/>
            <w:tcBorders>
              <w:left w:val="single" w:sz="4" w:space="0" w:color="auto"/>
            </w:tcBorders>
            <w:vAlign w:val="center"/>
          </w:tcPr>
          <w:p w14:paraId="3FE8D44F" w14:textId="77777777" w:rsidR="00FC070B" w:rsidRPr="00AB5149" w:rsidRDefault="00FC070B" w:rsidP="0083249A">
            <w:pPr>
              <w:rPr>
                <w:rFonts w:ascii="Arial" w:hAnsi="Arial" w:cs="Arial"/>
                <w:color w:val="000000" w:themeColor="text1"/>
              </w:rPr>
            </w:pPr>
          </w:p>
        </w:tc>
      </w:tr>
      <w:tr w:rsidR="00FC070B" w:rsidRPr="00B97989" w14:paraId="05C41EEB" w14:textId="77777777" w:rsidTr="00FC070B">
        <w:tc>
          <w:tcPr>
            <w:tcW w:w="985" w:type="dxa"/>
          </w:tcPr>
          <w:p w14:paraId="127E17E6" w14:textId="77777777" w:rsidR="00FC070B" w:rsidRPr="00AB5149" w:rsidRDefault="00FC070B" w:rsidP="0083249A">
            <w:pPr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1611" w:type="dxa"/>
            <w:vAlign w:val="center"/>
          </w:tcPr>
          <w:p w14:paraId="5D3550AA" w14:textId="02D07751" w:rsidR="00FC070B" w:rsidRPr="00AB5149" w:rsidRDefault="00FC070B" w:rsidP="0083249A">
            <w:pPr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2216" w:type="dxa"/>
            <w:tcBorders>
              <w:right w:val="single" w:sz="4" w:space="0" w:color="auto"/>
            </w:tcBorders>
            <w:vAlign w:val="center"/>
          </w:tcPr>
          <w:p w14:paraId="6164670B" w14:textId="77777777" w:rsidR="00FC070B" w:rsidRPr="00AB5149" w:rsidRDefault="00FC070B" w:rsidP="0083249A">
            <w:pPr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230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3D1F04E" w14:textId="77777777" w:rsidR="00FC070B" w:rsidRPr="00AB5149" w:rsidRDefault="00FC070B" w:rsidP="0083249A">
            <w:pPr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1559" w:type="dxa"/>
            <w:tcBorders>
              <w:left w:val="single" w:sz="4" w:space="0" w:color="auto"/>
            </w:tcBorders>
            <w:vAlign w:val="center"/>
          </w:tcPr>
          <w:p w14:paraId="07FCBBFA" w14:textId="77777777" w:rsidR="00FC070B" w:rsidRPr="00AB5149" w:rsidRDefault="00FC070B" w:rsidP="0083249A">
            <w:pPr>
              <w:rPr>
                <w:rFonts w:ascii="Arial" w:hAnsi="Arial" w:cs="Arial"/>
                <w:color w:val="000000" w:themeColor="text1"/>
              </w:rPr>
            </w:pPr>
          </w:p>
        </w:tc>
      </w:tr>
      <w:tr w:rsidR="00FC070B" w:rsidRPr="00B97989" w14:paraId="6A18CA58" w14:textId="77777777" w:rsidTr="00FC070B">
        <w:tc>
          <w:tcPr>
            <w:tcW w:w="985" w:type="dxa"/>
          </w:tcPr>
          <w:p w14:paraId="42625480" w14:textId="77777777" w:rsidR="00FC070B" w:rsidRPr="00AB5149" w:rsidRDefault="00FC070B" w:rsidP="0083249A">
            <w:pPr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1611" w:type="dxa"/>
            <w:vAlign w:val="center"/>
          </w:tcPr>
          <w:p w14:paraId="4FE2E095" w14:textId="0A679240" w:rsidR="00FC070B" w:rsidRPr="00AB5149" w:rsidRDefault="00FC070B" w:rsidP="0083249A">
            <w:pPr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2216" w:type="dxa"/>
            <w:tcBorders>
              <w:right w:val="single" w:sz="4" w:space="0" w:color="auto"/>
            </w:tcBorders>
            <w:vAlign w:val="center"/>
          </w:tcPr>
          <w:p w14:paraId="4DCE8B58" w14:textId="77777777" w:rsidR="00FC070B" w:rsidRPr="00AB5149" w:rsidRDefault="00FC070B" w:rsidP="0083249A">
            <w:pPr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230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7C4994C" w14:textId="77777777" w:rsidR="00FC070B" w:rsidRPr="00AB5149" w:rsidRDefault="00FC070B" w:rsidP="0083249A">
            <w:pPr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1559" w:type="dxa"/>
            <w:tcBorders>
              <w:left w:val="single" w:sz="4" w:space="0" w:color="auto"/>
            </w:tcBorders>
            <w:vAlign w:val="center"/>
          </w:tcPr>
          <w:p w14:paraId="1C39A26C" w14:textId="77777777" w:rsidR="00FC070B" w:rsidRPr="00AB5149" w:rsidRDefault="00FC070B" w:rsidP="0083249A">
            <w:pPr>
              <w:rPr>
                <w:rFonts w:ascii="Arial" w:hAnsi="Arial" w:cs="Arial"/>
                <w:color w:val="000000" w:themeColor="text1"/>
              </w:rPr>
            </w:pPr>
          </w:p>
        </w:tc>
      </w:tr>
    </w:tbl>
    <w:p w14:paraId="54178C40" w14:textId="77777777" w:rsidR="00CF0E40" w:rsidRPr="00064BA3" w:rsidRDefault="005244AD">
      <w:pPr>
        <w:pStyle w:val="ab"/>
        <w:ind w:firstLine="0"/>
        <w:rPr>
          <w:rFonts w:ascii="Times New Roman"/>
          <w:sz w:val="21"/>
          <w:szCs w:val="21"/>
        </w:rPr>
      </w:pPr>
      <w:r w:rsidRPr="00064BA3">
        <w:rPr>
          <w:rFonts w:hint="eastAsia"/>
          <w:sz w:val="21"/>
          <w:szCs w:val="21"/>
          <w:lang w:val="en-GB"/>
        </w:rPr>
        <w:t>注：</w:t>
      </w:r>
      <w:r w:rsidR="00F14FA4">
        <w:rPr>
          <w:rFonts w:hint="eastAsia"/>
          <w:sz w:val="21"/>
          <w:szCs w:val="21"/>
        </w:rPr>
        <w:t>P</w:t>
      </w:r>
      <w:r w:rsidRPr="00064BA3">
        <w:rPr>
          <w:rFonts w:hint="eastAsia"/>
          <w:sz w:val="21"/>
          <w:szCs w:val="21"/>
        </w:rPr>
        <w:t>RD提交评审之前的修改也可以记录下来</w:t>
      </w:r>
    </w:p>
    <w:p w14:paraId="266C5DE0" w14:textId="77777777" w:rsidR="00CF0E40" w:rsidRPr="00064BA3" w:rsidRDefault="00CF0E40">
      <w:pPr>
        <w:pStyle w:val="aa"/>
        <w:rPr>
          <w:szCs w:val="21"/>
        </w:rPr>
        <w:sectPr w:rsidR="00CF0E40" w:rsidRPr="00064BA3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265A200F" w14:textId="77777777" w:rsidR="00DE1D3D" w:rsidRPr="00662EEC" w:rsidRDefault="00DE1D3D" w:rsidP="00DE1D3D">
      <w:pPr>
        <w:pStyle w:val="1"/>
        <w:keepLines/>
        <w:tabs>
          <w:tab w:val="num" w:pos="432"/>
        </w:tabs>
        <w:spacing w:before="0" w:line="240" w:lineRule="auto"/>
        <w:ind w:left="432" w:hanging="432"/>
        <w:rPr>
          <w:sz w:val="30"/>
          <w:szCs w:val="30"/>
        </w:rPr>
      </w:pPr>
      <w:bookmarkStart w:id="7" w:name="_Toc130095345"/>
      <w:bookmarkEnd w:id="0"/>
      <w:bookmarkEnd w:id="1"/>
      <w:bookmarkEnd w:id="2"/>
      <w:bookmarkEnd w:id="3"/>
      <w:bookmarkEnd w:id="4"/>
      <w:bookmarkEnd w:id="5"/>
      <w:r w:rsidRPr="00662EEC">
        <w:rPr>
          <w:rFonts w:hint="eastAsia"/>
          <w:sz w:val="30"/>
          <w:szCs w:val="30"/>
        </w:rPr>
        <w:lastRenderedPageBreak/>
        <w:t>项目背景</w:t>
      </w:r>
      <w:bookmarkEnd w:id="7"/>
    </w:p>
    <w:p w14:paraId="333FE278" w14:textId="06739113" w:rsidR="00DE1D3D" w:rsidRDefault="00F350E7" w:rsidP="00DE1D3D">
      <w:pPr>
        <w:pStyle w:val="aa"/>
      </w:pPr>
      <w:r>
        <w:t>U</w:t>
      </w:r>
      <w:r>
        <w:t>业</w:t>
      </w:r>
      <w:r w:rsidR="00D001EF">
        <w:rPr>
          <w:rFonts w:hint="eastAsia"/>
        </w:rPr>
        <w:t>项目</w:t>
      </w:r>
      <w:r w:rsidR="00BA6F46">
        <w:rPr>
          <w:rFonts w:hint="eastAsia"/>
        </w:rPr>
        <w:t>是为</w:t>
      </w:r>
      <w:r w:rsidR="006840A3">
        <w:rPr>
          <w:rFonts w:hint="eastAsia"/>
        </w:rPr>
        <w:t>学员</w:t>
      </w:r>
      <w:r w:rsidR="00BA6F46">
        <w:rPr>
          <w:rFonts w:hint="eastAsia"/>
        </w:rPr>
        <w:t>提供就业保障，</w:t>
      </w:r>
      <w:r w:rsidR="006840A3">
        <w:rPr>
          <w:rFonts w:hint="eastAsia"/>
        </w:rPr>
        <w:t>采取类似保险的模式，收取一定比例的就业服务费，在未来学员无法顺利实现就业的时候，通过一定的业务规则来确认学员未就业行为，向学员提供</w:t>
      </w:r>
      <w:r w:rsidR="009E4145">
        <w:rPr>
          <w:rFonts w:hint="eastAsia"/>
        </w:rPr>
        <w:t>培训</w:t>
      </w:r>
      <w:r w:rsidR="006840A3">
        <w:rPr>
          <w:rFonts w:hint="eastAsia"/>
        </w:rPr>
        <w:t>费的补助。</w:t>
      </w:r>
      <w:r w:rsidR="002A1DC8">
        <w:rPr>
          <w:rFonts w:hint="eastAsia"/>
        </w:rPr>
        <w:t>该模式一般由培训机构向我方支付就业服务费，为本机构学员提供未就业补助，省去因对机构推荐就业产生的分歧。</w:t>
      </w:r>
    </w:p>
    <w:p w14:paraId="3C3048BD" w14:textId="1BCBF83B" w:rsidR="00D14F34" w:rsidRPr="000B1243" w:rsidRDefault="00F05413" w:rsidP="00DE1D3D">
      <w:pPr>
        <w:pStyle w:val="aa"/>
      </w:pPr>
      <w:r>
        <w:rPr>
          <w:rFonts w:hint="eastAsia"/>
        </w:rPr>
        <w:t>高薪帮项目</w:t>
      </w:r>
      <w:r w:rsidR="00D14F34">
        <w:rPr>
          <w:rFonts w:hint="eastAsia"/>
        </w:rPr>
        <w:t>为激励学员</w:t>
      </w:r>
      <w:r w:rsidR="002A1DC8">
        <w:rPr>
          <w:rFonts w:hint="eastAsia"/>
        </w:rPr>
        <w:t>通过努力学习找到高薪工作，学员可通过缴纳高薪就业服务费，当培训完成就业后，无法达到指定的月薪时，通过一定的业务规则，对学员的全部或部分培训费进行补助。该模式一般由学员自主缴纳高薪就业服务费。</w:t>
      </w:r>
    </w:p>
    <w:p w14:paraId="34DFF222" w14:textId="77777777" w:rsidR="00DE1D3D" w:rsidRPr="00662EEC" w:rsidRDefault="00DE1D3D" w:rsidP="00DE1D3D">
      <w:pPr>
        <w:pStyle w:val="1"/>
        <w:keepLines/>
        <w:tabs>
          <w:tab w:val="num" w:pos="432"/>
        </w:tabs>
        <w:spacing w:before="0" w:line="240" w:lineRule="auto"/>
        <w:ind w:left="432" w:hanging="432"/>
        <w:rPr>
          <w:sz w:val="30"/>
          <w:szCs w:val="30"/>
        </w:rPr>
      </w:pPr>
      <w:bookmarkStart w:id="8" w:name="_Toc130095346"/>
      <w:r w:rsidRPr="00662EEC">
        <w:rPr>
          <w:sz w:val="30"/>
          <w:szCs w:val="30"/>
        </w:rPr>
        <w:t>名词解释</w:t>
      </w:r>
      <w:bookmarkEnd w:id="8"/>
    </w:p>
    <w:p w14:paraId="7E246216" w14:textId="4E8164DC" w:rsidR="00DE1D3D" w:rsidRDefault="009E4145" w:rsidP="00DE1D3D">
      <w:pPr>
        <w:pStyle w:val="aa"/>
      </w:pPr>
      <w:r>
        <w:rPr>
          <w:rFonts w:hint="eastAsia"/>
        </w:rPr>
        <w:t>培训机构</w:t>
      </w:r>
      <w:r w:rsidR="00F05413">
        <w:rPr>
          <w:rFonts w:hint="eastAsia"/>
        </w:rPr>
        <w:t xml:space="preserve"> </w:t>
      </w:r>
      <w:r w:rsidR="00F05413">
        <w:t>–</w:t>
      </w:r>
      <w:r w:rsidR="00F05413">
        <w:rPr>
          <w:rFonts w:hint="eastAsia"/>
        </w:rPr>
        <w:t xml:space="preserve"> </w:t>
      </w:r>
      <w:r w:rsidR="00F05413">
        <w:rPr>
          <w:rFonts w:hint="eastAsia"/>
        </w:rPr>
        <w:t>向学员提供就业或技能培训，收取培训费用。为学员附加</w:t>
      </w:r>
      <w:r w:rsidR="00F350E7">
        <w:t>U</w:t>
      </w:r>
      <w:r w:rsidR="00F350E7">
        <w:t>业</w:t>
      </w:r>
      <w:r w:rsidR="00F05413">
        <w:rPr>
          <w:rFonts w:hint="eastAsia"/>
        </w:rPr>
        <w:t>服务，并交纳就业服务费。</w:t>
      </w:r>
    </w:p>
    <w:p w14:paraId="121E3068" w14:textId="1BE41402" w:rsidR="00F05413" w:rsidRDefault="00F05413" w:rsidP="00DE1D3D">
      <w:pPr>
        <w:pStyle w:val="aa"/>
      </w:pPr>
      <w:r>
        <w:rPr>
          <w:rFonts w:hint="eastAsia"/>
        </w:rPr>
        <w:t>学员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参加培训机构组织的学习，结业后进行就业。自主选择是否加入高薪帮服务，并交纳高薪就业服务费。</w:t>
      </w:r>
    </w:p>
    <w:p w14:paraId="62B1927B" w14:textId="5C2FBD3D" w:rsidR="004164A5" w:rsidRDefault="004164A5" w:rsidP="00DE1D3D">
      <w:pPr>
        <w:pStyle w:val="aa"/>
      </w:pPr>
      <w:r>
        <w:rPr>
          <w:rFonts w:hint="eastAsia"/>
        </w:rPr>
        <w:t>U</w:t>
      </w:r>
      <w:r>
        <w:rPr>
          <w:rFonts w:hint="eastAsia"/>
        </w:rPr>
        <w:t>业帮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整个培训就业保险类产品的总称，产品品牌。其下分为两个细分产品，就业帮和高薪帮。</w:t>
      </w:r>
    </w:p>
    <w:p w14:paraId="19D1ACEF" w14:textId="043B5100" w:rsidR="00F05413" w:rsidRDefault="0040113D" w:rsidP="00F05413">
      <w:pPr>
        <w:pStyle w:val="aa"/>
      </w:pPr>
      <w:r>
        <w:rPr>
          <w:rFonts w:hint="eastAsia"/>
        </w:rPr>
        <w:t>就业帮</w:t>
      </w:r>
      <w:r w:rsidR="00F05413">
        <w:rPr>
          <w:rFonts w:hint="eastAsia"/>
        </w:rPr>
        <w:t xml:space="preserve"> </w:t>
      </w:r>
      <w:r w:rsidR="00F05413">
        <w:t>–</w:t>
      </w:r>
      <w:r w:rsidR="00F05413">
        <w:rPr>
          <w:rFonts w:hint="eastAsia"/>
        </w:rPr>
        <w:t xml:space="preserve"> </w:t>
      </w:r>
      <w:r w:rsidR="00F05413">
        <w:rPr>
          <w:rFonts w:hint="eastAsia"/>
        </w:rPr>
        <w:t>培训机构为学员就业缴纳服务费，在学员毕业后，如一定条件下未找到工作，我方提供全额或部分培训费补助。</w:t>
      </w:r>
    </w:p>
    <w:p w14:paraId="656E5033" w14:textId="27D2F5AE" w:rsidR="00F05413" w:rsidRDefault="00F05413" w:rsidP="00DE1D3D">
      <w:pPr>
        <w:pStyle w:val="aa"/>
      </w:pPr>
      <w:r>
        <w:rPr>
          <w:rFonts w:hint="eastAsia"/>
        </w:rPr>
        <w:t>高薪帮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学员为自己缴纳服务费，在毕业后，未找到工作，或未找到符合特定薪资条件的高薪工作，我方提供全额或部分培训费补助。</w:t>
      </w:r>
    </w:p>
    <w:p w14:paraId="53262D55" w14:textId="77777777" w:rsidR="009E4145" w:rsidRDefault="009E4145" w:rsidP="00DE1D3D">
      <w:pPr>
        <w:pStyle w:val="aa"/>
      </w:pPr>
    </w:p>
    <w:p w14:paraId="54D3E811" w14:textId="77777777" w:rsidR="00DE1D3D" w:rsidRPr="00662EEC" w:rsidRDefault="00DE1D3D" w:rsidP="00DE1D3D">
      <w:pPr>
        <w:pStyle w:val="1"/>
        <w:keepLines/>
        <w:tabs>
          <w:tab w:val="num" w:pos="432"/>
        </w:tabs>
        <w:spacing w:before="0" w:line="240" w:lineRule="auto"/>
        <w:ind w:left="432" w:hanging="432"/>
        <w:rPr>
          <w:sz w:val="30"/>
          <w:szCs w:val="30"/>
        </w:rPr>
      </w:pPr>
      <w:bookmarkStart w:id="9" w:name="_Toc130095347"/>
      <w:bookmarkStart w:id="10" w:name="_Toc130095352"/>
      <w:r w:rsidRPr="00662EEC">
        <w:rPr>
          <w:rFonts w:hint="eastAsia"/>
          <w:sz w:val="30"/>
          <w:szCs w:val="30"/>
        </w:rPr>
        <w:t>可行性分析</w:t>
      </w:r>
      <w:bookmarkEnd w:id="9"/>
    </w:p>
    <w:p w14:paraId="148DE6FE" w14:textId="77777777" w:rsidR="00DE1D3D" w:rsidRDefault="00DE1D3D" w:rsidP="00DE1D3D">
      <w:pPr>
        <w:pStyle w:val="aa"/>
      </w:pPr>
    </w:p>
    <w:p w14:paraId="22E36096" w14:textId="77777777" w:rsidR="00DE1D3D" w:rsidRPr="00662EEC" w:rsidRDefault="00DE1D3D" w:rsidP="00DE1D3D">
      <w:pPr>
        <w:pStyle w:val="1"/>
        <w:keepLines/>
        <w:tabs>
          <w:tab w:val="num" w:pos="432"/>
        </w:tabs>
        <w:spacing w:before="0" w:line="240" w:lineRule="auto"/>
        <w:ind w:left="432" w:hanging="432"/>
        <w:rPr>
          <w:sz w:val="30"/>
          <w:szCs w:val="30"/>
        </w:rPr>
      </w:pPr>
      <w:r w:rsidRPr="00662EEC">
        <w:rPr>
          <w:sz w:val="30"/>
          <w:szCs w:val="30"/>
        </w:rPr>
        <w:t>对其它产品的影响</w:t>
      </w:r>
      <w:bookmarkEnd w:id="10"/>
    </w:p>
    <w:p w14:paraId="166062FA" w14:textId="77777777" w:rsidR="00DE1D3D" w:rsidRDefault="00DE1D3D" w:rsidP="00DE1D3D">
      <w:pPr>
        <w:pStyle w:val="aa"/>
      </w:pPr>
    </w:p>
    <w:p w14:paraId="696F633A" w14:textId="37BEB252" w:rsidR="003D3999" w:rsidRDefault="003D3999" w:rsidP="008D4F24">
      <w:pPr>
        <w:pStyle w:val="1"/>
        <w:keepLines/>
        <w:tabs>
          <w:tab w:val="num" w:pos="432"/>
        </w:tabs>
        <w:spacing w:before="0" w:line="240" w:lineRule="auto"/>
        <w:ind w:left="432" w:hanging="432"/>
        <w:rPr>
          <w:sz w:val="30"/>
          <w:szCs w:val="30"/>
        </w:rPr>
      </w:pPr>
      <w:bookmarkStart w:id="11" w:name="_Toc130095353"/>
      <w:r>
        <w:rPr>
          <w:rFonts w:hint="eastAsia"/>
          <w:sz w:val="30"/>
          <w:szCs w:val="30"/>
        </w:rPr>
        <w:t>安全性评估</w:t>
      </w:r>
    </w:p>
    <w:p w14:paraId="29CBCE3B" w14:textId="77777777" w:rsidR="008D4F24" w:rsidRPr="008D4F24" w:rsidRDefault="008D4F24" w:rsidP="008D4F24">
      <w:pPr>
        <w:pStyle w:val="a0"/>
        <w:ind w:firstLine="480"/>
      </w:pPr>
    </w:p>
    <w:p w14:paraId="713EA293" w14:textId="77777777" w:rsidR="00DE1D3D" w:rsidRDefault="00DE1D3D" w:rsidP="00DE1D3D">
      <w:pPr>
        <w:pStyle w:val="1"/>
        <w:keepLines/>
        <w:tabs>
          <w:tab w:val="num" w:pos="432"/>
        </w:tabs>
        <w:spacing w:before="0" w:line="240" w:lineRule="auto"/>
        <w:ind w:left="432" w:hanging="432"/>
        <w:rPr>
          <w:sz w:val="30"/>
          <w:szCs w:val="30"/>
        </w:rPr>
      </w:pPr>
      <w:r w:rsidRPr="00662EEC">
        <w:rPr>
          <w:sz w:val="30"/>
          <w:szCs w:val="30"/>
        </w:rPr>
        <w:t>功能详述</w:t>
      </w:r>
      <w:bookmarkEnd w:id="11"/>
    </w:p>
    <w:p w14:paraId="5706503B" w14:textId="2840C219" w:rsidR="0068367F" w:rsidRDefault="0068367F" w:rsidP="00331561">
      <w:pPr>
        <w:pStyle w:val="2"/>
      </w:pPr>
      <w:r>
        <w:rPr>
          <w:rFonts w:hint="eastAsia"/>
        </w:rPr>
        <w:t>业务模型</w:t>
      </w:r>
    </w:p>
    <w:p w14:paraId="57630AAE" w14:textId="0D9D87A3" w:rsidR="0068367F" w:rsidRDefault="0068367F" w:rsidP="0068367F">
      <w:pPr>
        <w:pStyle w:val="3"/>
      </w:pPr>
      <w:r>
        <w:rPr>
          <w:rFonts w:hint="eastAsia"/>
        </w:rPr>
        <w:t>机构</w:t>
      </w:r>
    </w:p>
    <w:p w14:paraId="206DB13E" w14:textId="05266284" w:rsidR="004A5755" w:rsidRDefault="00EE406B" w:rsidP="004A5755">
      <w:pPr>
        <w:pStyle w:val="a0"/>
        <w:ind w:firstLine="480"/>
      </w:pPr>
      <w:r>
        <w:rPr>
          <w:rFonts w:hint="eastAsia"/>
        </w:rPr>
        <w:t>机构分为总校和分校两种类型，区别</w:t>
      </w:r>
      <w:r w:rsidR="004A5755">
        <w:rPr>
          <w:rFonts w:hint="eastAsia"/>
        </w:rPr>
        <w:t>如下</w:t>
      </w:r>
      <w:r>
        <w:rPr>
          <w:rFonts w:hint="eastAsia"/>
        </w:rPr>
        <w:t>：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2767"/>
        <w:gridCol w:w="2767"/>
        <w:gridCol w:w="2768"/>
      </w:tblGrid>
      <w:tr w:rsidR="004A5755" w14:paraId="51028B97" w14:textId="77777777" w:rsidTr="004A57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6C7F2462" w14:textId="573F028C" w:rsidR="004A5755" w:rsidRDefault="004A5755" w:rsidP="004A5755">
            <w:pPr>
              <w:pStyle w:val="a0"/>
              <w:ind w:firstLineChars="0" w:firstLine="0"/>
            </w:pPr>
            <w:r>
              <w:rPr>
                <w:rFonts w:hint="eastAsia"/>
              </w:rPr>
              <w:t>项目</w:t>
            </w:r>
          </w:p>
        </w:tc>
        <w:tc>
          <w:tcPr>
            <w:tcW w:w="2767" w:type="dxa"/>
          </w:tcPr>
          <w:p w14:paraId="64A3BF88" w14:textId="2751AB8C" w:rsidR="004A5755" w:rsidRDefault="004A5755" w:rsidP="004A5755">
            <w:pPr>
              <w:pStyle w:val="a0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总校</w:t>
            </w:r>
          </w:p>
        </w:tc>
        <w:tc>
          <w:tcPr>
            <w:tcW w:w="2768" w:type="dxa"/>
          </w:tcPr>
          <w:p w14:paraId="78F7AF07" w14:textId="032EE8EA" w:rsidR="004A5755" w:rsidRDefault="004A5755" w:rsidP="004A5755">
            <w:pPr>
              <w:pStyle w:val="a0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分校</w:t>
            </w:r>
          </w:p>
        </w:tc>
      </w:tr>
      <w:tr w:rsidR="004A5755" w14:paraId="20B4E4DB" w14:textId="77777777" w:rsidTr="004A5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69B1F6FF" w14:textId="6BA21C68" w:rsidR="004A5755" w:rsidRDefault="004A5755" w:rsidP="004A5755">
            <w:pPr>
              <w:pStyle w:val="a0"/>
              <w:ind w:firstLineChars="0" w:firstLine="0"/>
            </w:pPr>
            <w:r>
              <w:rPr>
                <w:rFonts w:hint="eastAsia"/>
              </w:rPr>
              <w:lastRenderedPageBreak/>
              <w:t>独立主体</w:t>
            </w:r>
          </w:p>
        </w:tc>
        <w:tc>
          <w:tcPr>
            <w:tcW w:w="2767" w:type="dxa"/>
          </w:tcPr>
          <w:p w14:paraId="6B5D77FD" w14:textId="05AC13B0" w:rsidR="004A5755" w:rsidRDefault="004A5755" w:rsidP="004A5755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Y</w:t>
            </w:r>
          </w:p>
        </w:tc>
        <w:tc>
          <w:tcPr>
            <w:tcW w:w="2768" w:type="dxa"/>
          </w:tcPr>
          <w:p w14:paraId="7BD11F90" w14:textId="357C04FB" w:rsidR="004A5755" w:rsidRDefault="004A5755" w:rsidP="004A5755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N</w:t>
            </w:r>
          </w:p>
        </w:tc>
      </w:tr>
      <w:tr w:rsidR="004A5755" w14:paraId="48506D59" w14:textId="77777777" w:rsidTr="004A5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56BC5DAE" w14:textId="47F72EAC" w:rsidR="004A5755" w:rsidRDefault="004A5755" w:rsidP="004A5755">
            <w:pPr>
              <w:pStyle w:val="a0"/>
              <w:ind w:firstLineChars="0" w:firstLine="0"/>
            </w:pPr>
            <w:r>
              <w:rPr>
                <w:rFonts w:hint="eastAsia"/>
              </w:rPr>
              <w:t>包含分校</w:t>
            </w:r>
          </w:p>
        </w:tc>
        <w:tc>
          <w:tcPr>
            <w:tcW w:w="2767" w:type="dxa"/>
          </w:tcPr>
          <w:p w14:paraId="0D9DF784" w14:textId="77777777" w:rsidR="004A5755" w:rsidRDefault="004A5755" w:rsidP="004A5755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Y</w:t>
            </w:r>
          </w:p>
          <w:p w14:paraId="1362B7ED" w14:textId="149235F4" w:rsidR="004A5755" w:rsidRDefault="004A5755" w:rsidP="004A5755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独立的机构认为是总校</w:t>
            </w:r>
          </w:p>
        </w:tc>
        <w:tc>
          <w:tcPr>
            <w:tcW w:w="2768" w:type="dxa"/>
          </w:tcPr>
          <w:p w14:paraId="4D36BF29" w14:textId="04D91518" w:rsidR="004A5755" w:rsidRDefault="004A5755" w:rsidP="004A5755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N</w:t>
            </w:r>
          </w:p>
        </w:tc>
      </w:tr>
      <w:tr w:rsidR="004A5755" w14:paraId="3A292361" w14:textId="77777777" w:rsidTr="004A5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507FC6EC" w14:textId="19A7A3ED" w:rsidR="004A5755" w:rsidRDefault="004A5755" w:rsidP="004A5755">
            <w:pPr>
              <w:pStyle w:val="a0"/>
              <w:ind w:firstLineChars="0" w:firstLine="0"/>
            </w:pPr>
            <w:r>
              <w:rPr>
                <w:rFonts w:hint="eastAsia"/>
              </w:rPr>
              <w:t>可以进件</w:t>
            </w:r>
          </w:p>
        </w:tc>
        <w:tc>
          <w:tcPr>
            <w:tcW w:w="2767" w:type="dxa"/>
          </w:tcPr>
          <w:p w14:paraId="50FF3289" w14:textId="4F486AFA" w:rsidR="004A5755" w:rsidRDefault="004A5755" w:rsidP="004A5755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Y</w:t>
            </w:r>
          </w:p>
        </w:tc>
        <w:tc>
          <w:tcPr>
            <w:tcW w:w="2768" w:type="dxa"/>
          </w:tcPr>
          <w:p w14:paraId="694293B3" w14:textId="283CD549" w:rsidR="004A5755" w:rsidRDefault="004A5755" w:rsidP="004A5755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Y</w:t>
            </w:r>
          </w:p>
        </w:tc>
      </w:tr>
      <w:tr w:rsidR="004A5755" w14:paraId="14944095" w14:textId="77777777" w:rsidTr="004A5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5C5BBB95" w14:textId="217E8416" w:rsidR="004A5755" w:rsidRDefault="004A5755" w:rsidP="004A5755">
            <w:pPr>
              <w:pStyle w:val="a0"/>
              <w:ind w:firstLineChars="0" w:firstLine="0"/>
            </w:pPr>
            <w:r>
              <w:rPr>
                <w:rFonts w:hint="eastAsia"/>
              </w:rPr>
              <w:t>课程顾问</w:t>
            </w:r>
          </w:p>
        </w:tc>
        <w:tc>
          <w:tcPr>
            <w:tcW w:w="2767" w:type="dxa"/>
          </w:tcPr>
          <w:p w14:paraId="46383D30" w14:textId="3C70620E" w:rsidR="004A5755" w:rsidRDefault="004A5755" w:rsidP="004A5755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Y</w:t>
            </w:r>
          </w:p>
        </w:tc>
        <w:tc>
          <w:tcPr>
            <w:tcW w:w="2768" w:type="dxa"/>
          </w:tcPr>
          <w:p w14:paraId="76903027" w14:textId="3E6E7C5E" w:rsidR="004A5755" w:rsidRDefault="004A5755" w:rsidP="004A5755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Y</w:t>
            </w:r>
          </w:p>
        </w:tc>
      </w:tr>
      <w:tr w:rsidR="004A5755" w14:paraId="357697D8" w14:textId="77777777" w:rsidTr="004A5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268ECAA4" w14:textId="109F857E" w:rsidR="004A5755" w:rsidRDefault="004A5755" w:rsidP="004A5755">
            <w:pPr>
              <w:pStyle w:val="a0"/>
              <w:ind w:firstLineChars="0" w:firstLine="0"/>
            </w:pPr>
            <w:r>
              <w:rPr>
                <w:rFonts w:hint="eastAsia"/>
              </w:rPr>
              <w:t>财务管理员</w:t>
            </w:r>
          </w:p>
        </w:tc>
        <w:tc>
          <w:tcPr>
            <w:tcW w:w="2767" w:type="dxa"/>
          </w:tcPr>
          <w:p w14:paraId="4F00B617" w14:textId="52D0E62C" w:rsidR="004A5755" w:rsidRDefault="004A5755" w:rsidP="004A5755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Y</w:t>
            </w:r>
          </w:p>
        </w:tc>
        <w:tc>
          <w:tcPr>
            <w:tcW w:w="2768" w:type="dxa"/>
          </w:tcPr>
          <w:p w14:paraId="69567941" w14:textId="331B170D" w:rsidR="004A5755" w:rsidRDefault="004A5755" w:rsidP="004A5755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N</w:t>
            </w:r>
          </w:p>
        </w:tc>
      </w:tr>
      <w:tr w:rsidR="004A5755" w14:paraId="333DB687" w14:textId="77777777" w:rsidTr="004A5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7F3182D3" w14:textId="58E6C3D9" w:rsidR="004A5755" w:rsidRDefault="004A5755" w:rsidP="004A5755">
            <w:pPr>
              <w:pStyle w:val="a0"/>
              <w:ind w:firstLineChars="0" w:firstLine="0"/>
            </w:pPr>
            <w:r>
              <w:rPr>
                <w:rFonts w:hint="eastAsia"/>
              </w:rPr>
              <w:t>机构介绍和信息展示</w:t>
            </w:r>
          </w:p>
        </w:tc>
        <w:tc>
          <w:tcPr>
            <w:tcW w:w="2767" w:type="dxa"/>
          </w:tcPr>
          <w:p w14:paraId="2974D5A2" w14:textId="67E8C712" w:rsidR="004A5755" w:rsidRDefault="004A5755" w:rsidP="004A5755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Y</w:t>
            </w:r>
          </w:p>
        </w:tc>
        <w:tc>
          <w:tcPr>
            <w:tcW w:w="2768" w:type="dxa"/>
          </w:tcPr>
          <w:p w14:paraId="023480CC" w14:textId="6829DB92" w:rsidR="004A5755" w:rsidRDefault="004A5755" w:rsidP="004A5755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Y</w:t>
            </w:r>
          </w:p>
        </w:tc>
      </w:tr>
      <w:tr w:rsidR="004A5755" w14:paraId="19140CD7" w14:textId="77777777" w:rsidTr="004A5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73C39B0E" w14:textId="17742ADB" w:rsidR="004A5755" w:rsidRDefault="004A5755" w:rsidP="004A5755">
            <w:pPr>
              <w:pStyle w:val="a0"/>
              <w:ind w:firstLineChars="0" w:firstLine="0"/>
            </w:pPr>
            <w:r>
              <w:rPr>
                <w:rFonts w:hint="eastAsia"/>
              </w:rPr>
              <w:t>搜索结果</w:t>
            </w:r>
          </w:p>
        </w:tc>
        <w:tc>
          <w:tcPr>
            <w:tcW w:w="2767" w:type="dxa"/>
          </w:tcPr>
          <w:p w14:paraId="3220551C" w14:textId="5E9CC8D5" w:rsidR="004A5755" w:rsidRDefault="004A5755" w:rsidP="004A5755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Y</w:t>
            </w:r>
          </w:p>
        </w:tc>
        <w:tc>
          <w:tcPr>
            <w:tcW w:w="2768" w:type="dxa"/>
          </w:tcPr>
          <w:p w14:paraId="1D6DD1BD" w14:textId="3FD172D6" w:rsidR="004A5755" w:rsidRDefault="004A5755" w:rsidP="004A5755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Y</w:t>
            </w:r>
          </w:p>
        </w:tc>
      </w:tr>
      <w:tr w:rsidR="004A5755" w14:paraId="4BBC242D" w14:textId="77777777" w:rsidTr="004A5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715F1A2A" w14:textId="77777777" w:rsidR="004A5755" w:rsidRDefault="004A5755" w:rsidP="004A5755">
            <w:pPr>
              <w:pStyle w:val="a0"/>
              <w:ind w:firstLineChars="0" w:firstLine="0"/>
            </w:pPr>
          </w:p>
        </w:tc>
        <w:tc>
          <w:tcPr>
            <w:tcW w:w="2767" w:type="dxa"/>
          </w:tcPr>
          <w:p w14:paraId="687BABB3" w14:textId="77777777" w:rsidR="004A5755" w:rsidRDefault="004A5755" w:rsidP="004A5755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6B76E856" w14:textId="77777777" w:rsidR="004A5755" w:rsidRDefault="004A5755" w:rsidP="004A5755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5F20EE3" w14:textId="6A5C9686" w:rsidR="004A5755" w:rsidRDefault="009D44CE" w:rsidP="004A5755">
      <w:pPr>
        <w:pStyle w:val="a0"/>
        <w:ind w:firstLine="480"/>
      </w:pPr>
      <w:r>
        <w:rPr>
          <w:rFonts w:hint="eastAsia"/>
        </w:rPr>
        <w:t>每个分校都有一些描述性的信息，作为基础字段，定义如下</w:t>
      </w:r>
      <w:r w:rsidR="000C693D">
        <w:rPr>
          <w:rFonts w:hint="eastAsia"/>
        </w:rPr>
        <w:t>：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2767"/>
        <w:gridCol w:w="2767"/>
        <w:gridCol w:w="2768"/>
      </w:tblGrid>
      <w:tr w:rsidR="009D44CE" w14:paraId="0422EFBC" w14:textId="77777777" w:rsidTr="00263C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72806DFE" w14:textId="5A3417C8" w:rsidR="009D44CE" w:rsidRDefault="003435EA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字段</w:t>
            </w:r>
          </w:p>
        </w:tc>
        <w:tc>
          <w:tcPr>
            <w:tcW w:w="2767" w:type="dxa"/>
          </w:tcPr>
          <w:p w14:paraId="440894DF" w14:textId="45B852F0" w:rsidR="009D44CE" w:rsidRDefault="003435EA" w:rsidP="00263CC6">
            <w:pPr>
              <w:pStyle w:val="a0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含义</w:t>
            </w:r>
          </w:p>
        </w:tc>
        <w:tc>
          <w:tcPr>
            <w:tcW w:w="2768" w:type="dxa"/>
          </w:tcPr>
          <w:p w14:paraId="1844028F" w14:textId="3B9F06E1" w:rsidR="009D44CE" w:rsidRDefault="003435EA" w:rsidP="00263CC6">
            <w:pPr>
              <w:pStyle w:val="a0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示例</w:t>
            </w:r>
          </w:p>
        </w:tc>
      </w:tr>
      <w:tr w:rsidR="009D44CE" w14:paraId="67764AAF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4B53B339" w14:textId="47F7E219" w:rsidR="009D44CE" w:rsidRDefault="003435EA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id</w:t>
            </w:r>
          </w:p>
        </w:tc>
        <w:tc>
          <w:tcPr>
            <w:tcW w:w="2767" w:type="dxa"/>
          </w:tcPr>
          <w:p w14:paraId="650F66D3" w14:textId="0CCBBB91" w:rsidR="009D44CE" w:rsidRDefault="009D44CE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1AE893AE" w14:textId="7447915E" w:rsidR="009D44CE" w:rsidRDefault="009D44CE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435EA" w14:paraId="494548B5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4B1923F1" w14:textId="4C328124" w:rsidR="003435EA" w:rsidRDefault="003435EA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总校</w:t>
            </w:r>
            <w:r>
              <w:rPr>
                <w:rFonts w:hint="eastAsia"/>
              </w:rPr>
              <w:t>id</w:t>
            </w:r>
          </w:p>
        </w:tc>
        <w:tc>
          <w:tcPr>
            <w:tcW w:w="2767" w:type="dxa"/>
          </w:tcPr>
          <w:p w14:paraId="1E84B715" w14:textId="27188B9B" w:rsidR="003435EA" w:rsidRDefault="003435EA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指向总校的</w:t>
            </w:r>
            <w:r>
              <w:rPr>
                <w:rFonts w:hint="eastAsia"/>
              </w:rPr>
              <w:t>id</w:t>
            </w:r>
          </w:p>
        </w:tc>
        <w:tc>
          <w:tcPr>
            <w:tcW w:w="2768" w:type="dxa"/>
          </w:tcPr>
          <w:p w14:paraId="647074FF" w14:textId="77777777" w:rsidR="003435EA" w:rsidRDefault="003435EA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C693D" w14:paraId="44C7EF3E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5BFC9744" w14:textId="77777777" w:rsidR="000C693D" w:rsidRDefault="000C693D" w:rsidP="00263CC6">
            <w:pPr>
              <w:pStyle w:val="a0"/>
              <w:ind w:firstLineChars="0" w:firstLine="0"/>
            </w:pPr>
          </w:p>
        </w:tc>
        <w:tc>
          <w:tcPr>
            <w:tcW w:w="2767" w:type="dxa"/>
          </w:tcPr>
          <w:p w14:paraId="0443FD60" w14:textId="77777777" w:rsidR="000C693D" w:rsidRDefault="000C693D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3F5BEE0B" w14:textId="77777777" w:rsidR="000C693D" w:rsidRDefault="000C693D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D44CE" w14:paraId="1F88A5BD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401BF890" w14:textId="78A0B2CA" w:rsidR="009D44CE" w:rsidRDefault="003435EA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简称</w:t>
            </w:r>
          </w:p>
        </w:tc>
        <w:tc>
          <w:tcPr>
            <w:tcW w:w="2767" w:type="dxa"/>
          </w:tcPr>
          <w:p w14:paraId="139ADE83" w14:textId="50BDBB8B" w:rsidR="009D44CE" w:rsidRDefault="003435EA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对外展示用</w:t>
            </w:r>
          </w:p>
        </w:tc>
        <w:tc>
          <w:tcPr>
            <w:tcW w:w="2768" w:type="dxa"/>
          </w:tcPr>
          <w:p w14:paraId="3756FF30" w14:textId="653ADBBE" w:rsidR="009D44CE" w:rsidRDefault="009D44CE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23909" w14:paraId="6D145D98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3222E900" w14:textId="43416F00" w:rsidR="00723909" w:rsidRDefault="00723909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省市区</w:t>
            </w:r>
          </w:p>
        </w:tc>
        <w:tc>
          <w:tcPr>
            <w:tcW w:w="2767" w:type="dxa"/>
          </w:tcPr>
          <w:p w14:paraId="0051684A" w14:textId="4635BC35" w:rsidR="00723909" w:rsidRDefault="00723909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如在线机构，可不填写</w:t>
            </w:r>
          </w:p>
        </w:tc>
        <w:tc>
          <w:tcPr>
            <w:tcW w:w="2768" w:type="dxa"/>
          </w:tcPr>
          <w:p w14:paraId="4E1A96B4" w14:textId="77777777" w:rsidR="00723909" w:rsidRDefault="00723909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D44CE" w14:paraId="7DC93F98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584AFA35" w14:textId="73B080CA" w:rsidR="009D44CE" w:rsidRDefault="003435EA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详细地址</w:t>
            </w:r>
          </w:p>
        </w:tc>
        <w:tc>
          <w:tcPr>
            <w:tcW w:w="2767" w:type="dxa"/>
          </w:tcPr>
          <w:p w14:paraId="4F6DA615" w14:textId="69227872" w:rsidR="009D44CE" w:rsidRDefault="003435EA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如在线机构，可不填写</w:t>
            </w:r>
          </w:p>
        </w:tc>
        <w:tc>
          <w:tcPr>
            <w:tcW w:w="2768" w:type="dxa"/>
          </w:tcPr>
          <w:p w14:paraId="3C8963DF" w14:textId="1E0CFD97" w:rsidR="009D44CE" w:rsidRDefault="009D44CE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D44CE" w14:paraId="6C5CF21F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2C99A567" w14:textId="5E92D29C" w:rsidR="009D44CE" w:rsidRDefault="003435EA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咨询电话</w:t>
            </w:r>
          </w:p>
        </w:tc>
        <w:tc>
          <w:tcPr>
            <w:tcW w:w="2767" w:type="dxa"/>
          </w:tcPr>
          <w:p w14:paraId="1D6B2B93" w14:textId="7ACD8434" w:rsidR="009D44CE" w:rsidRDefault="003435EA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机构咨询电话</w:t>
            </w:r>
          </w:p>
        </w:tc>
        <w:tc>
          <w:tcPr>
            <w:tcW w:w="2768" w:type="dxa"/>
          </w:tcPr>
          <w:p w14:paraId="337360FF" w14:textId="73693D1B" w:rsidR="009D44CE" w:rsidRDefault="009D44CE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D44CE" w14:paraId="4B083A6B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44C18726" w14:textId="040EDCA4" w:rsidR="009D44CE" w:rsidRDefault="003435EA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地理位置坐标</w:t>
            </w:r>
          </w:p>
        </w:tc>
        <w:tc>
          <w:tcPr>
            <w:tcW w:w="2767" w:type="dxa"/>
          </w:tcPr>
          <w:p w14:paraId="4F6A8842" w14:textId="49333FB7" w:rsidR="009D44CE" w:rsidRDefault="003435EA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经纬度</w:t>
            </w:r>
          </w:p>
        </w:tc>
        <w:tc>
          <w:tcPr>
            <w:tcW w:w="2768" w:type="dxa"/>
          </w:tcPr>
          <w:p w14:paraId="44FA2272" w14:textId="275A17F1" w:rsidR="009D44CE" w:rsidRDefault="009D44CE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D44CE" w14:paraId="77CAB0DA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15B5EDE5" w14:textId="5C380ACE" w:rsidR="009D44CE" w:rsidRDefault="003435EA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是否</w:t>
            </w:r>
            <w:r w:rsidR="0040113D">
              <w:rPr>
                <w:rFonts w:hint="eastAsia"/>
              </w:rPr>
              <w:t>开通就业帮</w:t>
            </w:r>
          </w:p>
        </w:tc>
        <w:tc>
          <w:tcPr>
            <w:tcW w:w="2767" w:type="dxa"/>
          </w:tcPr>
          <w:p w14:paraId="7F74278E" w14:textId="6F8A907E" w:rsidR="009D44CE" w:rsidRDefault="009D44CE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261E69B9" w14:textId="46553804" w:rsidR="009D44CE" w:rsidRDefault="009D44CE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D44CE" w14:paraId="049D74DB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35EF8273" w14:textId="18E18A7C" w:rsidR="009D44CE" w:rsidRDefault="0040113D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是否开通高薪帮</w:t>
            </w:r>
          </w:p>
        </w:tc>
        <w:tc>
          <w:tcPr>
            <w:tcW w:w="2767" w:type="dxa"/>
          </w:tcPr>
          <w:p w14:paraId="406C34F1" w14:textId="7D2C04E6" w:rsidR="009D44CE" w:rsidRDefault="009D44CE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1237E01D" w14:textId="4E52C586" w:rsidR="009D44CE" w:rsidRDefault="009D44CE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D44CE" w14:paraId="1351F7B1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2798B181" w14:textId="1F8A63DB" w:rsidR="009D44CE" w:rsidRDefault="0040113D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分类</w:t>
            </w:r>
          </w:p>
        </w:tc>
        <w:tc>
          <w:tcPr>
            <w:tcW w:w="2767" w:type="dxa"/>
          </w:tcPr>
          <w:p w14:paraId="27DE6154" w14:textId="7841B862" w:rsidR="009D44CE" w:rsidRDefault="0040113D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在系统分类中选择一个</w:t>
            </w:r>
          </w:p>
        </w:tc>
        <w:tc>
          <w:tcPr>
            <w:tcW w:w="2768" w:type="dxa"/>
          </w:tcPr>
          <w:p w14:paraId="1948A796" w14:textId="77777777" w:rsidR="009D44CE" w:rsidRDefault="009D44CE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0113D" w14:paraId="0BD65E8C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1ACBD1CC" w14:textId="39F5D2B0" w:rsidR="0040113D" w:rsidRDefault="0040113D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就业指数</w:t>
            </w:r>
          </w:p>
        </w:tc>
        <w:tc>
          <w:tcPr>
            <w:tcW w:w="2767" w:type="dxa"/>
          </w:tcPr>
          <w:p w14:paraId="183C3C41" w14:textId="4B0419E3" w:rsidR="0040113D" w:rsidRDefault="0040113D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0~5</w:t>
            </w:r>
            <w:r>
              <w:rPr>
                <w:rFonts w:hint="eastAsia"/>
              </w:rPr>
              <w:t>，有小数，默认为</w:t>
            </w:r>
            <w:r>
              <w:rPr>
                <w:rFonts w:hint="eastAsia"/>
              </w:rPr>
              <w:t>4.5</w:t>
            </w:r>
          </w:p>
        </w:tc>
        <w:tc>
          <w:tcPr>
            <w:tcW w:w="2768" w:type="dxa"/>
          </w:tcPr>
          <w:p w14:paraId="59E0457B" w14:textId="77777777" w:rsidR="0040113D" w:rsidRDefault="0040113D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0113D" w14:paraId="2DFC9F93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3D8E41FD" w14:textId="17F642CF" w:rsidR="0040113D" w:rsidRDefault="00723909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课程均价</w:t>
            </w:r>
          </w:p>
        </w:tc>
        <w:tc>
          <w:tcPr>
            <w:tcW w:w="2767" w:type="dxa"/>
          </w:tcPr>
          <w:p w14:paraId="158659EF" w14:textId="26E14C4F" w:rsidR="0040113D" w:rsidRDefault="00723909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该机构下所有课程价格求平均值，精确到元</w:t>
            </w:r>
          </w:p>
        </w:tc>
        <w:tc>
          <w:tcPr>
            <w:tcW w:w="2768" w:type="dxa"/>
          </w:tcPr>
          <w:p w14:paraId="5E34E330" w14:textId="77777777" w:rsidR="0040113D" w:rsidRDefault="0040113D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23909" w14:paraId="196BA6E0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1C422D0B" w14:textId="08E9650A" w:rsidR="00723909" w:rsidRDefault="000C693D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logo</w:t>
            </w:r>
          </w:p>
        </w:tc>
        <w:tc>
          <w:tcPr>
            <w:tcW w:w="2767" w:type="dxa"/>
          </w:tcPr>
          <w:p w14:paraId="31C6C9C7" w14:textId="00028857" w:rsidR="00723909" w:rsidRDefault="000C693D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图片</w:t>
            </w:r>
            <w:r>
              <w:rPr>
                <w:rFonts w:hint="eastAsia"/>
              </w:rPr>
              <w:t>logo</w:t>
            </w:r>
            <w:r>
              <w:rPr>
                <w:rFonts w:hint="eastAsia"/>
              </w:rPr>
              <w:t>，详情页顶部展示用</w:t>
            </w:r>
          </w:p>
        </w:tc>
        <w:tc>
          <w:tcPr>
            <w:tcW w:w="2768" w:type="dxa"/>
          </w:tcPr>
          <w:p w14:paraId="32379569" w14:textId="77777777" w:rsidR="00723909" w:rsidRDefault="00723909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C693D" w14:paraId="69C03D0C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440B938E" w14:textId="19420CCF" w:rsidR="000C693D" w:rsidRDefault="000C693D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lastRenderedPageBreak/>
              <w:t>机构介绍</w:t>
            </w:r>
          </w:p>
        </w:tc>
        <w:tc>
          <w:tcPr>
            <w:tcW w:w="2767" w:type="dxa"/>
          </w:tcPr>
          <w:p w14:paraId="0B288A14" w14:textId="3A3C535C" w:rsidR="000C693D" w:rsidRDefault="000C693D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介绍信息，</w:t>
            </w:r>
            <w:r>
              <w:rPr>
                <w:rFonts w:hint="eastAsia"/>
              </w:rPr>
              <w:t>html</w:t>
            </w:r>
            <w:r>
              <w:rPr>
                <w:rFonts w:hint="eastAsia"/>
              </w:rPr>
              <w:t>格式</w:t>
            </w:r>
          </w:p>
        </w:tc>
        <w:tc>
          <w:tcPr>
            <w:tcW w:w="2768" w:type="dxa"/>
          </w:tcPr>
          <w:p w14:paraId="2D45CC6D" w14:textId="77777777" w:rsidR="000C693D" w:rsidRDefault="000C693D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C693D" w14:paraId="51098EE0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69BD53E7" w14:textId="27162720" w:rsidR="000C693D" w:rsidRDefault="00532DDD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状态</w:t>
            </w:r>
          </w:p>
        </w:tc>
        <w:tc>
          <w:tcPr>
            <w:tcW w:w="2767" w:type="dxa"/>
          </w:tcPr>
          <w:p w14:paraId="1F48B22A" w14:textId="5B838F19" w:rsidR="000C693D" w:rsidRDefault="00532DDD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上架、审核中、下架、删除</w:t>
            </w:r>
          </w:p>
        </w:tc>
        <w:tc>
          <w:tcPr>
            <w:tcW w:w="2768" w:type="dxa"/>
          </w:tcPr>
          <w:p w14:paraId="42E7C8A7" w14:textId="77777777" w:rsidR="000C693D" w:rsidRDefault="000C693D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35BE6" w14:paraId="6987FF7A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089B2A0B" w14:textId="2160CB61" w:rsidR="00435BE6" w:rsidRDefault="00435BE6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课程信息</w:t>
            </w:r>
          </w:p>
        </w:tc>
        <w:tc>
          <w:tcPr>
            <w:tcW w:w="2767" w:type="dxa"/>
          </w:tcPr>
          <w:p w14:paraId="43A8A6B6" w14:textId="107EE613" w:rsidR="00435BE6" w:rsidRDefault="00435BE6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多门课程，名称、单价</w:t>
            </w:r>
          </w:p>
        </w:tc>
        <w:tc>
          <w:tcPr>
            <w:tcW w:w="2768" w:type="dxa"/>
          </w:tcPr>
          <w:p w14:paraId="38106F3B" w14:textId="77777777" w:rsidR="00435BE6" w:rsidRDefault="00435BE6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17B7FAC" w14:textId="77777777" w:rsidR="009D44CE" w:rsidRDefault="009D44CE" w:rsidP="004A5755">
      <w:pPr>
        <w:pStyle w:val="a0"/>
        <w:ind w:firstLine="480"/>
      </w:pPr>
    </w:p>
    <w:p w14:paraId="76BB09E7" w14:textId="173BC0B5" w:rsidR="000C693D" w:rsidRDefault="000C693D" w:rsidP="004A5755">
      <w:pPr>
        <w:pStyle w:val="a0"/>
        <w:ind w:firstLine="480"/>
      </w:pPr>
      <w:r>
        <w:rPr>
          <w:rFonts w:hint="eastAsia"/>
        </w:rPr>
        <w:t>可进件的总校的信息，作为商业字段，定义如下：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2767"/>
        <w:gridCol w:w="2767"/>
        <w:gridCol w:w="2768"/>
      </w:tblGrid>
      <w:tr w:rsidR="000C693D" w14:paraId="45DADC2E" w14:textId="77777777" w:rsidTr="00263C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51E6D42D" w14:textId="77777777" w:rsidR="000C693D" w:rsidRDefault="000C693D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字段</w:t>
            </w:r>
          </w:p>
        </w:tc>
        <w:tc>
          <w:tcPr>
            <w:tcW w:w="2767" w:type="dxa"/>
          </w:tcPr>
          <w:p w14:paraId="1F66ACE6" w14:textId="77777777" w:rsidR="000C693D" w:rsidRDefault="000C693D" w:rsidP="00263CC6">
            <w:pPr>
              <w:pStyle w:val="a0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含义</w:t>
            </w:r>
          </w:p>
        </w:tc>
        <w:tc>
          <w:tcPr>
            <w:tcW w:w="2768" w:type="dxa"/>
          </w:tcPr>
          <w:p w14:paraId="4103B245" w14:textId="77777777" w:rsidR="000C693D" w:rsidRDefault="000C693D" w:rsidP="00263CC6">
            <w:pPr>
              <w:pStyle w:val="a0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示例</w:t>
            </w:r>
          </w:p>
        </w:tc>
      </w:tr>
      <w:tr w:rsidR="000C693D" w14:paraId="37C86B32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783DA5C0" w14:textId="3B96D2B0" w:rsidR="000C693D" w:rsidRDefault="000C693D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商业信息</w:t>
            </w:r>
            <w:r>
              <w:rPr>
                <w:rFonts w:hint="eastAsia"/>
              </w:rPr>
              <w:t>id</w:t>
            </w:r>
          </w:p>
        </w:tc>
        <w:tc>
          <w:tcPr>
            <w:tcW w:w="2767" w:type="dxa"/>
          </w:tcPr>
          <w:p w14:paraId="700CBD2B" w14:textId="305E4144" w:rsidR="000C693D" w:rsidRDefault="000C693D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可不与机构关联，代表一个总校</w:t>
            </w:r>
          </w:p>
        </w:tc>
        <w:tc>
          <w:tcPr>
            <w:tcW w:w="2768" w:type="dxa"/>
          </w:tcPr>
          <w:p w14:paraId="33C215BB" w14:textId="77777777" w:rsidR="000C693D" w:rsidRDefault="000C693D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C693D" w14:paraId="6DA2D013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1EC522DA" w14:textId="58DD055C" w:rsidR="000C693D" w:rsidRDefault="000C693D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总校</w:t>
            </w:r>
            <w:r>
              <w:rPr>
                <w:rFonts w:hint="eastAsia"/>
              </w:rPr>
              <w:t>id</w:t>
            </w:r>
          </w:p>
        </w:tc>
        <w:tc>
          <w:tcPr>
            <w:tcW w:w="2767" w:type="dxa"/>
          </w:tcPr>
          <w:p w14:paraId="0BD6B5D4" w14:textId="640BBA2F" w:rsidR="000C693D" w:rsidRDefault="00E23614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关联到的总校的</w:t>
            </w:r>
            <w:r>
              <w:rPr>
                <w:rFonts w:hint="eastAsia"/>
              </w:rPr>
              <w:t>id</w:t>
            </w:r>
          </w:p>
        </w:tc>
        <w:tc>
          <w:tcPr>
            <w:tcW w:w="2768" w:type="dxa"/>
          </w:tcPr>
          <w:p w14:paraId="470A3512" w14:textId="77777777" w:rsidR="000C693D" w:rsidRDefault="000C693D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32DDD" w14:paraId="3BBF997A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61A40DBA" w14:textId="406FBEE1" w:rsidR="00532DDD" w:rsidRDefault="00532DDD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状态</w:t>
            </w:r>
          </w:p>
        </w:tc>
        <w:tc>
          <w:tcPr>
            <w:tcW w:w="2767" w:type="dxa"/>
          </w:tcPr>
          <w:p w14:paraId="6DAF7DF2" w14:textId="731BAF5E" w:rsidR="00532DDD" w:rsidRDefault="00532DDD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上架、审核中、下架、删除</w:t>
            </w:r>
          </w:p>
        </w:tc>
        <w:tc>
          <w:tcPr>
            <w:tcW w:w="2768" w:type="dxa"/>
          </w:tcPr>
          <w:p w14:paraId="007FA3E8" w14:textId="77777777" w:rsidR="00532DDD" w:rsidRDefault="00532DDD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C693D" w14:paraId="62AB1EF4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1A154F42" w14:textId="649C1074" w:rsidR="000C693D" w:rsidRDefault="00E23614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全称</w:t>
            </w:r>
          </w:p>
        </w:tc>
        <w:tc>
          <w:tcPr>
            <w:tcW w:w="2767" w:type="dxa"/>
          </w:tcPr>
          <w:p w14:paraId="3E8E4F40" w14:textId="51E27016" w:rsidR="000C693D" w:rsidRDefault="00532DDD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营业执照号，三证合一</w:t>
            </w:r>
          </w:p>
        </w:tc>
        <w:tc>
          <w:tcPr>
            <w:tcW w:w="2768" w:type="dxa"/>
          </w:tcPr>
          <w:p w14:paraId="74830D88" w14:textId="77777777" w:rsidR="000C693D" w:rsidRDefault="000C693D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C693D" w14:paraId="4AF6E7AA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59CF5CEB" w14:textId="6118753C" w:rsidR="000C693D" w:rsidRDefault="00532DDD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法人姓名</w:t>
            </w:r>
          </w:p>
        </w:tc>
        <w:tc>
          <w:tcPr>
            <w:tcW w:w="2767" w:type="dxa"/>
          </w:tcPr>
          <w:p w14:paraId="032C7AE4" w14:textId="59B3B573" w:rsidR="000C693D" w:rsidRDefault="000C693D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5C73364C" w14:textId="77777777" w:rsidR="000C693D" w:rsidRDefault="000C693D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32DDD" w14:paraId="71A94BF7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439BCF03" w14:textId="06D431DA" w:rsidR="00532DDD" w:rsidRDefault="00532DDD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法人身份证号</w:t>
            </w:r>
          </w:p>
        </w:tc>
        <w:tc>
          <w:tcPr>
            <w:tcW w:w="2767" w:type="dxa"/>
          </w:tcPr>
          <w:p w14:paraId="4B618E2A" w14:textId="77777777" w:rsidR="00532DDD" w:rsidRDefault="00532DDD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7897C68F" w14:textId="77777777" w:rsidR="00532DDD" w:rsidRDefault="00532DDD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C693D" w14:paraId="42F8EBDA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7D223E5E" w14:textId="4A252240" w:rsidR="000C693D" w:rsidRDefault="00532DDD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法人联系电话</w:t>
            </w:r>
          </w:p>
        </w:tc>
        <w:tc>
          <w:tcPr>
            <w:tcW w:w="2767" w:type="dxa"/>
          </w:tcPr>
          <w:p w14:paraId="25BFA5A5" w14:textId="1542E200" w:rsidR="000C693D" w:rsidRDefault="000C693D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44426A68" w14:textId="77777777" w:rsidR="000C693D" w:rsidRDefault="000C693D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C693D" w14:paraId="63C7C32B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627CDC64" w14:textId="6B331342" w:rsidR="000C693D" w:rsidRDefault="00532DDD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联系人姓名</w:t>
            </w:r>
          </w:p>
        </w:tc>
        <w:tc>
          <w:tcPr>
            <w:tcW w:w="2767" w:type="dxa"/>
          </w:tcPr>
          <w:p w14:paraId="6B1FCC21" w14:textId="00558263" w:rsidR="000C693D" w:rsidRDefault="000C693D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3DE70C18" w14:textId="77777777" w:rsidR="000C693D" w:rsidRDefault="000C693D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C693D" w14:paraId="0C6FA5DD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01972948" w14:textId="2176CD48" w:rsidR="000C693D" w:rsidRDefault="00532DDD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联系人电话</w:t>
            </w:r>
          </w:p>
        </w:tc>
        <w:tc>
          <w:tcPr>
            <w:tcW w:w="2767" w:type="dxa"/>
          </w:tcPr>
          <w:p w14:paraId="1F176EC6" w14:textId="6B4146DA" w:rsidR="000C693D" w:rsidRDefault="000C693D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61015D92" w14:textId="77777777" w:rsidR="000C693D" w:rsidRDefault="000C693D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C693D" w14:paraId="29A22E55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323AB5CD" w14:textId="3105E15A" w:rsidR="000C693D" w:rsidRDefault="00532DDD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账号类型</w:t>
            </w:r>
          </w:p>
        </w:tc>
        <w:tc>
          <w:tcPr>
            <w:tcW w:w="2767" w:type="dxa"/>
          </w:tcPr>
          <w:p w14:paraId="115D3AE3" w14:textId="6A7F8E39" w:rsidR="000C693D" w:rsidRDefault="00532DDD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对公，对私（储蓄卡）</w:t>
            </w:r>
          </w:p>
        </w:tc>
        <w:tc>
          <w:tcPr>
            <w:tcW w:w="2768" w:type="dxa"/>
          </w:tcPr>
          <w:p w14:paraId="40A8DFE5" w14:textId="77777777" w:rsidR="000C693D" w:rsidRDefault="000C693D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C693D" w14:paraId="7DC478B4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4DD83A0F" w14:textId="7CE4FA4E" w:rsidR="000C693D" w:rsidRDefault="00532DDD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账号</w:t>
            </w:r>
          </w:p>
        </w:tc>
        <w:tc>
          <w:tcPr>
            <w:tcW w:w="2767" w:type="dxa"/>
          </w:tcPr>
          <w:p w14:paraId="7B3840B7" w14:textId="77777777" w:rsidR="000C693D" w:rsidRDefault="000C693D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3817A291" w14:textId="77777777" w:rsidR="000C693D" w:rsidRDefault="000C693D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C693D" w14:paraId="2AABC24D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75577E09" w14:textId="56CFF42D" w:rsidR="000C693D" w:rsidRDefault="00532DDD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银行编码</w:t>
            </w:r>
          </w:p>
        </w:tc>
        <w:tc>
          <w:tcPr>
            <w:tcW w:w="2767" w:type="dxa"/>
          </w:tcPr>
          <w:p w14:paraId="388B07CC" w14:textId="144E4EF9" w:rsidR="000C693D" w:rsidRDefault="00532DDD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打款用，范围较大</w:t>
            </w:r>
          </w:p>
        </w:tc>
        <w:tc>
          <w:tcPr>
            <w:tcW w:w="2768" w:type="dxa"/>
          </w:tcPr>
          <w:p w14:paraId="48B6DF92" w14:textId="77777777" w:rsidR="000C693D" w:rsidRDefault="000C693D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C693D" w14:paraId="5BA17D29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1A49CAC8" w14:textId="1586169D" w:rsidR="000C693D" w:rsidRDefault="00532DDD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银行省市</w:t>
            </w:r>
          </w:p>
        </w:tc>
        <w:tc>
          <w:tcPr>
            <w:tcW w:w="2767" w:type="dxa"/>
          </w:tcPr>
          <w:p w14:paraId="1BF52716" w14:textId="3F2254FC" w:rsidR="000C693D" w:rsidRDefault="000C693D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26E934F6" w14:textId="77777777" w:rsidR="000C693D" w:rsidRDefault="000C693D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C693D" w14:paraId="0BE4FD01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5D4B65C9" w14:textId="541E40E8" w:rsidR="000C693D" w:rsidRDefault="00532DDD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银行支行</w:t>
            </w:r>
          </w:p>
        </w:tc>
        <w:tc>
          <w:tcPr>
            <w:tcW w:w="2767" w:type="dxa"/>
          </w:tcPr>
          <w:p w14:paraId="308CAC55" w14:textId="15B0858B" w:rsidR="000C693D" w:rsidRDefault="000C693D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1FBC0A54" w14:textId="77777777" w:rsidR="000C693D" w:rsidRDefault="000C693D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C693D" w14:paraId="208B23E7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6ACAC396" w14:textId="1B385ECE" w:rsidR="000C693D" w:rsidRDefault="00532DDD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保费比例</w:t>
            </w:r>
          </w:p>
        </w:tc>
        <w:tc>
          <w:tcPr>
            <w:tcW w:w="2767" w:type="dxa"/>
          </w:tcPr>
          <w:p w14:paraId="7FBE427B" w14:textId="07BB7792" w:rsidR="000C693D" w:rsidRDefault="00532DDD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精确到小数点后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位，</w:t>
            </w:r>
            <w:r>
              <w:rPr>
                <w:rFonts w:hint="eastAsia"/>
              </w:rPr>
              <w:t>0.0815</w:t>
            </w:r>
          </w:p>
        </w:tc>
        <w:tc>
          <w:tcPr>
            <w:tcW w:w="2768" w:type="dxa"/>
          </w:tcPr>
          <w:p w14:paraId="41096597" w14:textId="77777777" w:rsidR="000C693D" w:rsidRDefault="000C693D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432C2" w14:paraId="150A1EA3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1742B10E" w14:textId="1D751123" w:rsidR="004432C2" w:rsidRDefault="004432C2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保单上限</w:t>
            </w:r>
          </w:p>
        </w:tc>
        <w:tc>
          <w:tcPr>
            <w:tcW w:w="2767" w:type="dxa"/>
          </w:tcPr>
          <w:p w14:paraId="748F33DC" w14:textId="473239EB" w:rsidR="004432C2" w:rsidRDefault="004432C2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目前在保的保单上限，默认为</w:t>
            </w:r>
            <w:r>
              <w:rPr>
                <w:rFonts w:hint="eastAsia"/>
              </w:rPr>
              <w:t>9999999</w:t>
            </w:r>
            <w:r>
              <w:rPr>
                <w:rFonts w:hint="eastAsia"/>
              </w:rPr>
              <w:t>，不限制</w:t>
            </w:r>
          </w:p>
        </w:tc>
        <w:tc>
          <w:tcPr>
            <w:tcW w:w="2768" w:type="dxa"/>
          </w:tcPr>
          <w:p w14:paraId="34C56D98" w14:textId="77777777" w:rsidR="004432C2" w:rsidRDefault="004432C2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E57A2" w14:paraId="14DA15B1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71871A46" w14:textId="558222A3" w:rsidR="008E57A2" w:rsidRDefault="008E57A2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赔付比例</w:t>
            </w:r>
          </w:p>
        </w:tc>
        <w:tc>
          <w:tcPr>
            <w:tcW w:w="2767" w:type="dxa"/>
          </w:tcPr>
          <w:p w14:paraId="6707E9A3" w14:textId="6AFF592A" w:rsidR="008E57A2" w:rsidRDefault="008E57A2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精确到小数点后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位，默认为</w:t>
            </w:r>
            <w:r>
              <w:rPr>
                <w:rFonts w:hint="eastAsia"/>
              </w:rPr>
              <w:t>1</w:t>
            </w:r>
          </w:p>
        </w:tc>
        <w:tc>
          <w:tcPr>
            <w:tcW w:w="2768" w:type="dxa"/>
          </w:tcPr>
          <w:p w14:paraId="359AF5F2" w14:textId="77777777" w:rsidR="008E57A2" w:rsidRDefault="008E57A2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C693D" w14:paraId="7E701AA4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14ED2ACA" w14:textId="719B8CC8" w:rsidR="000C693D" w:rsidRDefault="00263CC6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lastRenderedPageBreak/>
              <w:t>高薪帮的</w:t>
            </w:r>
            <w:r w:rsidR="008E57A2">
              <w:rPr>
                <w:rFonts w:hint="eastAsia"/>
              </w:rPr>
              <w:t>薪资下限</w:t>
            </w:r>
          </w:p>
        </w:tc>
        <w:tc>
          <w:tcPr>
            <w:tcW w:w="2767" w:type="dxa"/>
          </w:tcPr>
          <w:p w14:paraId="698F4100" w14:textId="585EAA5C" w:rsidR="000C693D" w:rsidRDefault="00532DDD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单位</w:t>
            </w:r>
            <w:r w:rsidR="008E57A2">
              <w:rPr>
                <w:rFonts w:hint="eastAsia"/>
              </w:rPr>
              <w:t>分</w:t>
            </w:r>
          </w:p>
        </w:tc>
        <w:tc>
          <w:tcPr>
            <w:tcW w:w="2768" w:type="dxa"/>
          </w:tcPr>
          <w:p w14:paraId="37BD90FD" w14:textId="77777777" w:rsidR="000C693D" w:rsidRDefault="000C693D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432C2" w14:paraId="311D55B0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1CD7116C" w14:textId="5ADCBC27" w:rsidR="004432C2" w:rsidRDefault="004432C2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商务尽调描述</w:t>
            </w:r>
          </w:p>
        </w:tc>
        <w:tc>
          <w:tcPr>
            <w:tcW w:w="2767" w:type="dxa"/>
          </w:tcPr>
          <w:p w14:paraId="01C41A0E" w14:textId="0CCA6748" w:rsidR="004432C2" w:rsidRDefault="004432C2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填写描述信息</w:t>
            </w:r>
          </w:p>
        </w:tc>
        <w:tc>
          <w:tcPr>
            <w:tcW w:w="2768" w:type="dxa"/>
          </w:tcPr>
          <w:p w14:paraId="5B2838F1" w14:textId="77777777" w:rsidR="004432C2" w:rsidRDefault="004432C2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432C2" w14:paraId="5EDCC639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222B4EB1" w14:textId="77777777" w:rsidR="004432C2" w:rsidRDefault="004432C2" w:rsidP="00263CC6">
            <w:pPr>
              <w:pStyle w:val="a0"/>
              <w:ind w:firstLineChars="0" w:firstLine="0"/>
            </w:pPr>
          </w:p>
        </w:tc>
        <w:tc>
          <w:tcPr>
            <w:tcW w:w="2767" w:type="dxa"/>
          </w:tcPr>
          <w:p w14:paraId="7276AEA5" w14:textId="77777777" w:rsidR="004432C2" w:rsidRDefault="004432C2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4E16E1AF" w14:textId="77777777" w:rsidR="004432C2" w:rsidRDefault="004432C2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C693D" w14:paraId="0820E855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2DBAF286" w14:textId="672BAF28" w:rsidR="000C693D" w:rsidRDefault="004432C2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营业执照照片</w:t>
            </w:r>
          </w:p>
        </w:tc>
        <w:tc>
          <w:tcPr>
            <w:tcW w:w="2767" w:type="dxa"/>
          </w:tcPr>
          <w:p w14:paraId="77F6DCB6" w14:textId="77777777" w:rsidR="000C693D" w:rsidRDefault="000C693D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547E30BF" w14:textId="77777777" w:rsidR="000C693D" w:rsidRDefault="000C693D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432C2" w14:paraId="5C8A1342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1F47E4CF" w14:textId="1AEF14F1" w:rsidR="004432C2" w:rsidRDefault="004432C2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法人身份证照片</w:t>
            </w:r>
          </w:p>
        </w:tc>
        <w:tc>
          <w:tcPr>
            <w:tcW w:w="2767" w:type="dxa"/>
          </w:tcPr>
          <w:p w14:paraId="24219AB0" w14:textId="77777777" w:rsidR="004432C2" w:rsidRDefault="004432C2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38382256" w14:textId="77777777" w:rsidR="004432C2" w:rsidRDefault="004432C2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231D0B6" w14:textId="77777777" w:rsidR="004A5755" w:rsidRDefault="004A5755" w:rsidP="004A5755">
      <w:pPr>
        <w:pStyle w:val="a0"/>
        <w:ind w:firstLine="480"/>
      </w:pPr>
    </w:p>
    <w:p w14:paraId="5C20C370" w14:textId="77777777" w:rsidR="004A5755" w:rsidRDefault="004A5755" w:rsidP="004A5755">
      <w:pPr>
        <w:pStyle w:val="a0"/>
        <w:ind w:firstLine="480"/>
      </w:pPr>
    </w:p>
    <w:p w14:paraId="6FF67A0C" w14:textId="77777777" w:rsidR="004A5755" w:rsidRPr="004A5755" w:rsidRDefault="004A5755" w:rsidP="004A5755">
      <w:pPr>
        <w:pStyle w:val="a0"/>
        <w:ind w:firstLine="480"/>
      </w:pPr>
    </w:p>
    <w:p w14:paraId="6F692432" w14:textId="4D0311D3" w:rsidR="0068367F" w:rsidRDefault="00415004" w:rsidP="0068367F">
      <w:pPr>
        <w:pStyle w:val="3"/>
      </w:pPr>
      <w:r>
        <w:rPr>
          <w:rFonts w:hint="eastAsia"/>
        </w:rPr>
        <w:t>U</w:t>
      </w:r>
      <w:r w:rsidR="006A0B5E">
        <w:rPr>
          <w:rFonts w:hint="eastAsia"/>
        </w:rPr>
        <w:t>业帮</w:t>
      </w:r>
      <w:r w:rsidR="0068367F">
        <w:rPr>
          <w:rFonts w:hint="eastAsia"/>
        </w:rPr>
        <w:t>订单</w:t>
      </w:r>
    </w:p>
    <w:p w14:paraId="324257F3" w14:textId="16C0ADFE" w:rsidR="00CF3C68" w:rsidRDefault="00CF3C68" w:rsidP="00CF3C68">
      <w:pPr>
        <w:pStyle w:val="a0"/>
        <w:ind w:firstLine="480"/>
      </w:pPr>
      <w:r>
        <w:rPr>
          <w:rFonts w:hint="eastAsia"/>
        </w:rPr>
        <w:t>订单分为</w:t>
      </w:r>
      <w:r w:rsidR="007902DC">
        <w:rPr>
          <w:rFonts w:hint="eastAsia"/>
        </w:rPr>
        <w:t>五</w:t>
      </w:r>
      <w:r>
        <w:rPr>
          <w:rFonts w:hint="eastAsia"/>
        </w:rPr>
        <w:t>个阶段，学习期、就业期、理赔期、</w:t>
      </w:r>
      <w:r w:rsidR="007902DC">
        <w:rPr>
          <w:rFonts w:hint="eastAsia"/>
        </w:rPr>
        <w:t>核准期、</w:t>
      </w:r>
      <w:r>
        <w:rPr>
          <w:rFonts w:hint="eastAsia"/>
        </w:rPr>
        <w:t>赔付期。</w:t>
      </w:r>
    </w:p>
    <w:p w14:paraId="1503CECD" w14:textId="3B6E2D03" w:rsidR="009257AB" w:rsidRDefault="009257AB" w:rsidP="00CF3C68">
      <w:pPr>
        <w:pStyle w:val="a0"/>
        <w:ind w:firstLine="480"/>
      </w:pPr>
      <w:r>
        <w:rPr>
          <w:rFonts w:hint="eastAsia"/>
        </w:rPr>
        <w:t>在任何一个时期都可以</w:t>
      </w:r>
      <w:r w:rsidR="00A40238">
        <w:rPr>
          <w:rFonts w:hint="eastAsia"/>
        </w:rPr>
        <w:t>进行‘我已就业’的提交，保单结束。</w:t>
      </w:r>
    </w:p>
    <w:p w14:paraId="00AA4E83" w14:textId="6F5A4296" w:rsidR="00CF3C68" w:rsidRDefault="00CF3C68" w:rsidP="00CF3C68">
      <w:pPr>
        <w:pStyle w:val="4"/>
      </w:pPr>
      <w:r>
        <w:rPr>
          <w:rFonts w:hint="eastAsia"/>
        </w:rPr>
        <w:t>学习期</w:t>
      </w:r>
    </w:p>
    <w:p w14:paraId="32C29EFE" w14:textId="4DFF33FE" w:rsidR="00CF3C68" w:rsidRDefault="00CF3C68" w:rsidP="00CF3C68">
      <w:pPr>
        <w:pStyle w:val="a0"/>
        <w:ind w:firstLine="480"/>
      </w:pPr>
      <w:r>
        <w:rPr>
          <w:rFonts w:hint="eastAsia"/>
        </w:rPr>
        <w:t>学员填写申请保险信息，</w:t>
      </w:r>
      <w:r w:rsidR="00517AC1">
        <w:rPr>
          <w:rFonts w:hint="eastAsia"/>
        </w:rPr>
        <w:t>总校财务</w:t>
      </w:r>
      <w:r>
        <w:rPr>
          <w:rFonts w:hint="eastAsia"/>
        </w:rPr>
        <w:t>或学员进行支付</w:t>
      </w:r>
      <w:r w:rsidR="00517AC1">
        <w:rPr>
          <w:rFonts w:hint="eastAsia"/>
        </w:rPr>
        <w:t>保险费用</w:t>
      </w:r>
      <w:r>
        <w:rPr>
          <w:rFonts w:hint="eastAsia"/>
        </w:rPr>
        <w:t>后，进入学习期</w:t>
      </w:r>
      <w:r w:rsidR="00517AC1">
        <w:rPr>
          <w:rFonts w:hint="eastAsia"/>
        </w:rPr>
        <w:t>。</w:t>
      </w:r>
    </w:p>
    <w:p w14:paraId="09AED85A" w14:textId="1FDF2975" w:rsidR="00517AC1" w:rsidRDefault="00517AC1" w:rsidP="00CF3C68">
      <w:pPr>
        <w:pStyle w:val="a0"/>
        <w:ind w:firstLine="480"/>
      </w:pPr>
      <w:r>
        <w:rPr>
          <w:rFonts w:hint="eastAsia"/>
        </w:rPr>
        <w:t>在支付保险费用后</w:t>
      </w:r>
      <w:r w:rsidR="008659B9">
        <w:rPr>
          <w:rFonts w:hint="eastAsia"/>
        </w:rPr>
        <w:t>三天</w:t>
      </w:r>
      <w:r>
        <w:rPr>
          <w:rFonts w:hint="eastAsia"/>
        </w:rPr>
        <w:t>内</w:t>
      </w:r>
      <w:r w:rsidR="008659B9">
        <w:rPr>
          <w:rFonts w:hint="eastAsia"/>
        </w:rPr>
        <w:t>（截止到第三天</w:t>
      </w:r>
      <w:r w:rsidR="008659B9">
        <w:rPr>
          <w:rFonts w:hint="eastAsia"/>
        </w:rPr>
        <w:t>24</w:t>
      </w:r>
      <w:r w:rsidR="008659B9">
        <w:rPr>
          <w:rFonts w:hint="eastAsia"/>
        </w:rPr>
        <w:t>点，如</w:t>
      </w:r>
      <w:r w:rsidR="008659B9">
        <w:rPr>
          <w:rFonts w:hint="eastAsia"/>
        </w:rPr>
        <w:t>1</w:t>
      </w:r>
      <w:r w:rsidR="008659B9">
        <w:rPr>
          <w:rFonts w:hint="eastAsia"/>
        </w:rPr>
        <w:t>号支付的保单，在</w:t>
      </w:r>
      <w:r w:rsidR="008659B9">
        <w:rPr>
          <w:rFonts w:hint="eastAsia"/>
        </w:rPr>
        <w:t>3</w:t>
      </w:r>
      <w:r w:rsidR="008659B9">
        <w:rPr>
          <w:rFonts w:hint="eastAsia"/>
        </w:rPr>
        <w:t>号晚</w:t>
      </w:r>
      <w:r w:rsidR="008659B9">
        <w:rPr>
          <w:rFonts w:hint="eastAsia"/>
        </w:rPr>
        <w:t>24</w:t>
      </w:r>
      <w:r w:rsidR="008659B9">
        <w:rPr>
          <w:rFonts w:hint="eastAsia"/>
        </w:rPr>
        <w:t>点前，可以申请退保）</w:t>
      </w:r>
      <w:r>
        <w:rPr>
          <w:rFonts w:hint="eastAsia"/>
        </w:rPr>
        <w:t>，可以申请退保，由分校管理员或学员发起，</w:t>
      </w:r>
      <w:r w:rsidR="008659B9">
        <w:rPr>
          <w:rFonts w:hint="eastAsia"/>
        </w:rPr>
        <w:t>总校财务</w:t>
      </w:r>
      <w:r>
        <w:rPr>
          <w:rFonts w:hint="eastAsia"/>
        </w:rPr>
        <w:t>进行确认，即放弃就业保险（同时放弃机构推荐或担保就业的要求，待定），</w:t>
      </w:r>
      <w:r w:rsidR="008659B9">
        <w:rPr>
          <w:rFonts w:hint="eastAsia"/>
        </w:rPr>
        <w:t>系统进行退保。退保的金额，如果是机构支付的，存放在总校在课栈开设的虚拟账户里，不允许提现，可以用来支付下次的保费；如果是学生支付的，</w:t>
      </w:r>
      <w:r w:rsidR="007061BE">
        <w:rPr>
          <w:rFonts w:hint="eastAsia"/>
        </w:rPr>
        <w:t>在申请日的</w:t>
      </w:r>
      <w:r w:rsidR="007061BE">
        <w:rPr>
          <w:rFonts w:hint="eastAsia"/>
        </w:rPr>
        <w:t>T+1</w:t>
      </w:r>
      <w:r w:rsidR="007061BE">
        <w:rPr>
          <w:rFonts w:hint="eastAsia"/>
        </w:rPr>
        <w:t>日，</w:t>
      </w:r>
      <w:r w:rsidR="007902DC">
        <w:rPr>
          <w:rFonts w:hint="eastAsia"/>
        </w:rPr>
        <w:t>退还</w:t>
      </w:r>
      <w:r w:rsidR="007061BE">
        <w:rPr>
          <w:rFonts w:hint="eastAsia"/>
        </w:rPr>
        <w:t>到学生绑定的银行卡中</w:t>
      </w:r>
      <w:r w:rsidR="007902DC">
        <w:rPr>
          <w:rFonts w:hint="eastAsia"/>
        </w:rPr>
        <w:t>，手续费由平台负担。</w:t>
      </w:r>
    </w:p>
    <w:p w14:paraId="15B1FBBC" w14:textId="1A3356B3" w:rsidR="00EA6D67" w:rsidRDefault="00EA6D67" w:rsidP="00CF3C68">
      <w:pPr>
        <w:pStyle w:val="a0"/>
        <w:ind w:firstLine="480"/>
      </w:pPr>
      <w:r>
        <w:rPr>
          <w:rFonts w:hint="eastAsia"/>
        </w:rPr>
        <w:t>如发生退课，保费不再退回。</w:t>
      </w:r>
    </w:p>
    <w:p w14:paraId="4DFA8C24" w14:textId="0DCE9D47" w:rsidR="007902DC" w:rsidRDefault="007902DC" w:rsidP="00CF3C68">
      <w:pPr>
        <w:pStyle w:val="a0"/>
        <w:ind w:firstLine="480"/>
      </w:pPr>
      <w:r>
        <w:rPr>
          <w:rFonts w:hint="eastAsia"/>
        </w:rPr>
        <w:t>当机构管理员确认学员毕业后，提交学习记录及推荐就业记录，即完成学习期，进入就业期。</w:t>
      </w:r>
    </w:p>
    <w:p w14:paraId="50E24676" w14:textId="13B5FE21" w:rsidR="007902DC" w:rsidRPr="00CF3C68" w:rsidRDefault="007902DC" w:rsidP="007902DC">
      <w:pPr>
        <w:pStyle w:val="4"/>
      </w:pPr>
      <w:r>
        <w:rPr>
          <w:rFonts w:hint="eastAsia"/>
        </w:rPr>
        <w:t>就业期</w:t>
      </w:r>
    </w:p>
    <w:p w14:paraId="51AF2C18" w14:textId="24657DFB" w:rsidR="006738A8" w:rsidRDefault="007902DC" w:rsidP="006738A8">
      <w:pPr>
        <w:pStyle w:val="a0"/>
        <w:ind w:firstLine="480"/>
      </w:pPr>
      <w:r>
        <w:rPr>
          <w:rFonts w:hint="eastAsia"/>
        </w:rPr>
        <w:t>学员毕业后，进入就业期，订单计算时间从此时开始。就业期时长为</w:t>
      </w:r>
      <w:r>
        <w:rPr>
          <w:rFonts w:hint="eastAsia"/>
        </w:rPr>
        <w:t>180</w:t>
      </w:r>
      <w:r>
        <w:rPr>
          <w:rFonts w:hint="eastAsia"/>
        </w:rPr>
        <w:t>天，学员在这</w:t>
      </w:r>
      <w:r>
        <w:rPr>
          <w:rFonts w:hint="eastAsia"/>
        </w:rPr>
        <w:t>6</w:t>
      </w:r>
      <w:r>
        <w:rPr>
          <w:rFonts w:hint="eastAsia"/>
        </w:rPr>
        <w:t>个月内，需要按照业务规则，多次提交就业记录，证明自己进行了就业尝试，以便在理赔时作为依据。如果没有成功的就业尝试记录的，认为是蓄意不就业，或隐瞒就业信息，最终可能会认定为骗保。</w:t>
      </w:r>
    </w:p>
    <w:p w14:paraId="37A89CDE" w14:textId="225C0030" w:rsidR="006A0B5E" w:rsidRDefault="006A0B5E" w:rsidP="006738A8">
      <w:pPr>
        <w:pStyle w:val="a0"/>
        <w:ind w:firstLine="480"/>
      </w:pPr>
      <w:r>
        <w:rPr>
          <w:rFonts w:hint="eastAsia"/>
        </w:rPr>
        <w:t>用户提交已经就业，认为保险终止，视为已经找到工作，后续不再进行理赔。</w:t>
      </w:r>
    </w:p>
    <w:p w14:paraId="2846EE7C" w14:textId="6AAADB14" w:rsidR="007902DC" w:rsidRDefault="007902DC" w:rsidP="006738A8">
      <w:pPr>
        <w:pStyle w:val="a0"/>
        <w:ind w:firstLine="480"/>
      </w:pPr>
      <w:r>
        <w:rPr>
          <w:rFonts w:hint="eastAsia"/>
        </w:rPr>
        <w:t>以提交就业记录时为</w:t>
      </w:r>
      <w:r>
        <w:rPr>
          <w:rFonts w:hint="eastAsia"/>
        </w:rPr>
        <w:t>T</w:t>
      </w:r>
      <w:r>
        <w:rPr>
          <w:rFonts w:hint="eastAsia"/>
        </w:rPr>
        <w:t>日，在</w:t>
      </w:r>
      <w:r>
        <w:rPr>
          <w:rFonts w:hint="eastAsia"/>
        </w:rPr>
        <w:t>T+180</w:t>
      </w:r>
      <w:r>
        <w:rPr>
          <w:rFonts w:hint="eastAsia"/>
        </w:rPr>
        <w:t>日的</w:t>
      </w:r>
      <w:r>
        <w:rPr>
          <w:rFonts w:hint="eastAsia"/>
        </w:rPr>
        <w:t>0</w:t>
      </w:r>
      <w:r>
        <w:rPr>
          <w:rFonts w:hint="eastAsia"/>
        </w:rPr>
        <w:t>点，进入理赔期。</w:t>
      </w:r>
    </w:p>
    <w:p w14:paraId="37A36EC6" w14:textId="13DD79F9" w:rsidR="007902DC" w:rsidRDefault="007902DC" w:rsidP="007902DC">
      <w:pPr>
        <w:pStyle w:val="4"/>
      </w:pPr>
      <w:r>
        <w:rPr>
          <w:rFonts w:hint="eastAsia"/>
        </w:rPr>
        <w:t>理赔期</w:t>
      </w:r>
    </w:p>
    <w:p w14:paraId="329D0958" w14:textId="47B7A940" w:rsidR="007902DC" w:rsidRDefault="007902DC" w:rsidP="006738A8">
      <w:pPr>
        <w:pStyle w:val="a0"/>
        <w:ind w:firstLine="480"/>
      </w:pPr>
      <w:r>
        <w:rPr>
          <w:rFonts w:hint="eastAsia"/>
        </w:rPr>
        <w:lastRenderedPageBreak/>
        <w:t>理赔期长达</w:t>
      </w:r>
      <w:r>
        <w:rPr>
          <w:rFonts w:hint="eastAsia"/>
        </w:rPr>
        <w:t>30</w:t>
      </w:r>
      <w:r>
        <w:rPr>
          <w:rFonts w:hint="eastAsia"/>
        </w:rPr>
        <w:t>天，即在就业期</w:t>
      </w:r>
      <w:r>
        <w:rPr>
          <w:rFonts w:hint="eastAsia"/>
        </w:rPr>
        <w:t>T+180</w:t>
      </w:r>
      <w:r>
        <w:rPr>
          <w:rFonts w:hint="eastAsia"/>
        </w:rPr>
        <w:t>日</w:t>
      </w:r>
      <w:r>
        <w:rPr>
          <w:rFonts w:hint="eastAsia"/>
        </w:rPr>
        <w:t>0</w:t>
      </w:r>
      <w:r>
        <w:rPr>
          <w:rFonts w:hint="eastAsia"/>
        </w:rPr>
        <w:t>点，至</w:t>
      </w:r>
      <w:r>
        <w:rPr>
          <w:rFonts w:hint="eastAsia"/>
        </w:rPr>
        <w:t>T+210</w:t>
      </w:r>
      <w:r>
        <w:rPr>
          <w:rFonts w:hint="eastAsia"/>
        </w:rPr>
        <w:t>日</w:t>
      </w:r>
      <w:r>
        <w:rPr>
          <w:rFonts w:hint="eastAsia"/>
        </w:rPr>
        <w:t>0</w:t>
      </w:r>
      <w:r>
        <w:rPr>
          <w:rFonts w:hint="eastAsia"/>
        </w:rPr>
        <w:t>点前，</w:t>
      </w:r>
      <w:r w:rsidR="00D172F8">
        <w:rPr>
          <w:rFonts w:hint="eastAsia"/>
        </w:rPr>
        <w:t>学员</w:t>
      </w:r>
      <w:r>
        <w:rPr>
          <w:rFonts w:hint="eastAsia"/>
        </w:rPr>
        <w:t>可以提交理赔申请，如未在这段时间内提交，则提交理赔过期，不再予以受理。理赔期需</w:t>
      </w:r>
      <w:r w:rsidR="00D172F8">
        <w:rPr>
          <w:rFonts w:hint="eastAsia"/>
        </w:rPr>
        <w:t>提交相关资料。</w:t>
      </w:r>
    </w:p>
    <w:p w14:paraId="088E285A" w14:textId="684DD2BA" w:rsidR="007902DC" w:rsidRDefault="007902DC" w:rsidP="006738A8">
      <w:pPr>
        <w:pStyle w:val="a0"/>
        <w:ind w:firstLine="480"/>
      </w:pPr>
      <w:r>
        <w:rPr>
          <w:rFonts w:hint="eastAsia"/>
        </w:rPr>
        <w:t>在提交理赔之后，进入核准期</w:t>
      </w:r>
      <w:r w:rsidR="00D172F8">
        <w:rPr>
          <w:rFonts w:hint="eastAsia"/>
        </w:rPr>
        <w:t>。</w:t>
      </w:r>
    </w:p>
    <w:p w14:paraId="43567EDE" w14:textId="0C9A1FBC" w:rsidR="00D172F8" w:rsidRDefault="00D172F8" w:rsidP="00D172F8">
      <w:pPr>
        <w:pStyle w:val="4"/>
      </w:pPr>
      <w:r>
        <w:rPr>
          <w:rFonts w:hint="eastAsia"/>
        </w:rPr>
        <w:t>核准期</w:t>
      </w:r>
    </w:p>
    <w:p w14:paraId="0FC033EF" w14:textId="38D816BF" w:rsidR="00D172F8" w:rsidRDefault="00D172F8" w:rsidP="00D172F8">
      <w:pPr>
        <w:pStyle w:val="a0"/>
        <w:ind w:firstLine="480"/>
      </w:pPr>
      <w:r>
        <w:rPr>
          <w:rFonts w:hint="eastAsia"/>
        </w:rPr>
        <w:t>学员提交理赔申请后，平台审核人员通过电话、走访、现场调查等方式对订单情况予以审核确认，处理结果有全额赔付、部分赔付、拒绝赔付三种，并对部分和拒绝两种情况给出原因说明。</w:t>
      </w:r>
    </w:p>
    <w:p w14:paraId="682A464E" w14:textId="2D58A6F3" w:rsidR="00D172F8" w:rsidRDefault="00D172F8" w:rsidP="00D172F8">
      <w:pPr>
        <w:pStyle w:val="a0"/>
        <w:ind w:firstLine="480"/>
      </w:pPr>
      <w:r>
        <w:rPr>
          <w:rFonts w:hint="eastAsia"/>
        </w:rPr>
        <w:t>确认赔付后，进入赔付期。</w:t>
      </w:r>
    </w:p>
    <w:p w14:paraId="21EA1C9E" w14:textId="3D09920B" w:rsidR="00D172F8" w:rsidRDefault="00D172F8" w:rsidP="00D172F8">
      <w:pPr>
        <w:pStyle w:val="4"/>
      </w:pPr>
      <w:r>
        <w:rPr>
          <w:rFonts w:hint="eastAsia"/>
        </w:rPr>
        <w:t>赔付期</w:t>
      </w:r>
    </w:p>
    <w:p w14:paraId="33347AB3" w14:textId="5BE47DB8" w:rsidR="00D172F8" w:rsidRDefault="00D172F8" w:rsidP="00D172F8">
      <w:pPr>
        <w:pStyle w:val="a0"/>
        <w:ind w:firstLine="480"/>
      </w:pPr>
      <w:r>
        <w:rPr>
          <w:rFonts w:hint="eastAsia"/>
        </w:rPr>
        <w:t>需支付的赔付费用，分</w:t>
      </w:r>
      <w:r>
        <w:rPr>
          <w:rFonts w:hint="eastAsia"/>
        </w:rPr>
        <w:t>6</w:t>
      </w:r>
      <w:r>
        <w:rPr>
          <w:rFonts w:hint="eastAsia"/>
        </w:rPr>
        <w:t>期等额支付给学员，如果除不尽的情况，四舍五入，最后一期支付剩余。支付费用直接汇入学员绑定的银行卡，手续费由平台支付。如汇入银行卡失败，需运营介入联系客户处理。</w:t>
      </w:r>
    </w:p>
    <w:p w14:paraId="6D727AF8" w14:textId="7BADF370" w:rsidR="00D172F8" w:rsidRDefault="00D172F8" w:rsidP="00D172F8">
      <w:pPr>
        <w:pStyle w:val="a0"/>
        <w:ind w:firstLine="480"/>
      </w:pPr>
      <w:r>
        <w:rPr>
          <w:rFonts w:hint="eastAsia"/>
        </w:rPr>
        <w:t>每月</w:t>
      </w:r>
      <w:r>
        <w:rPr>
          <w:rFonts w:hint="eastAsia"/>
        </w:rPr>
        <w:t>15</w:t>
      </w:r>
      <w:r>
        <w:rPr>
          <w:rFonts w:hint="eastAsia"/>
        </w:rPr>
        <w:t>日固定日，支付用户的赔付费用，方便财务核算，以及运营统一处理。</w:t>
      </w:r>
    </w:p>
    <w:p w14:paraId="04356032" w14:textId="4444EC60" w:rsidR="00217976" w:rsidRDefault="00217976" w:rsidP="00217976">
      <w:pPr>
        <w:pStyle w:val="4"/>
      </w:pPr>
      <w:r>
        <w:rPr>
          <w:rFonts w:hint="eastAsia"/>
        </w:rPr>
        <w:t>状态流程图</w:t>
      </w:r>
    </w:p>
    <w:p w14:paraId="232CECBA" w14:textId="1D7DA1F8" w:rsidR="00217976" w:rsidRPr="00217976" w:rsidRDefault="00217976" w:rsidP="00217976">
      <w:pPr>
        <w:pStyle w:val="a0"/>
        <w:ind w:firstLine="480"/>
      </w:pPr>
      <w:r w:rsidRPr="00217976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24B3A300" wp14:editId="72876308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5278120" cy="4852670"/>
            <wp:effectExtent l="0" t="0" r="5080" b="0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85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07D18" w14:textId="16E91564" w:rsidR="00A93849" w:rsidRDefault="00A93849" w:rsidP="00A93849">
      <w:pPr>
        <w:pStyle w:val="4"/>
      </w:pPr>
      <w:r>
        <w:rPr>
          <w:rFonts w:hint="eastAsia"/>
        </w:rPr>
        <w:t>订单基本</w:t>
      </w:r>
      <w:r w:rsidR="00EA0277">
        <w:rPr>
          <w:rFonts w:hint="eastAsia"/>
        </w:rPr>
        <w:t>及理赔</w:t>
      </w:r>
      <w:r>
        <w:rPr>
          <w:rFonts w:hint="eastAsia"/>
        </w:rPr>
        <w:t>信息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2767"/>
        <w:gridCol w:w="2767"/>
        <w:gridCol w:w="2768"/>
      </w:tblGrid>
      <w:tr w:rsidR="00A93849" w14:paraId="7FBDDD32" w14:textId="77777777" w:rsidTr="00263C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790934F5" w14:textId="77777777" w:rsidR="00A93849" w:rsidRDefault="00A93849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字段</w:t>
            </w:r>
          </w:p>
        </w:tc>
        <w:tc>
          <w:tcPr>
            <w:tcW w:w="2767" w:type="dxa"/>
          </w:tcPr>
          <w:p w14:paraId="71419549" w14:textId="77777777" w:rsidR="00A93849" w:rsidRDefault="00A93849" w:rsidP="00263CC6">
            <w:pPr>
              <w:pStyle w:val="a0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含义</w:t>
            </w:r>
          </w:p>
        </w:tc>
        <w:tc>
          <w:tcPr>
            <w:tcW w:w="2768" w:type="dxa"/>
          </w:tcPr>
          <w:p w14:paraId="7C08FC24" w14:textId="77777777" w:rsidR="00A93849" w:rsidRDefault="00A93849" w:rsidP="00263CC6">
            <w:pPr>
              <w:pStyle w:val="a0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示例</w:t>
            </w:r>
          </w:p>
        </w:tc>
      </w:tr>
      <w:tr w:rsidR="00A93849" w14:paraId="64AB85AE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31DBCB90" w14:textId="77245992" w:rsidR="00A93849" w:rsidRDefault="00A93849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订单号</w:t>
            </w:r>
          </w:p>
        </w:tc>
        <w:tc>
          <w:tcPr>
            <w:tcW w:w="2767" w:type="dxa"/>
          </w:tcPr>
          <w:p w14:paraId="581D2BA7" w14:textId="5F830B44" w:rsidR="00A93849" w:rsidRDefault="00A93849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7220856C" w14:textId="77777777" w:rsidR="00A93849" w:rsidRDefault="00A93849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E76BE" w14:paraId="42260108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47512986" w14:textId="41A2A171" w:rsidR="006E76BE" w:rsidRDefault="006E76BE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学员</w:t>
            </w:r>
            <w:r>
              <w:rPr>
                <w:rFonts w:hint="eastAsia"/>
              </w:rPr>
              <w:t>id</w:t>
            </w:r>
          </w:p>
        </w:tc>
        <w:tc>
          <w:tcPr>
            <w:tcW w:w="2767" w:type="dxa"/>
          </w:tcPr>
          <w:p w14:paraId="0FB2CCDA" w14:textId="77777777" w:rsidR="006E76BE" w:rsidRDefault="006E76BE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5969927F" w14:textId="77777777" w:rsidR="006E76BE" w:rsidRDefault="006E76BE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35BE6" w14:paraId="43F37BEA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291646E3" w14:textId="6EE59F50" w:rsidR="00435BE6" w:rsidRDefault="00435BE6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订单类型</w:t>
            </w:r>
          </w:p>
        </w:tc>
        <w:tc>
          <w:tcPr>
            <w:tcW w:w="2767" w:type="dxa"/>
          </w:tcPr>
          <w:p w14:paraId="56AA3107" w14:textId="4B7B8396" w:rsidR="00435BE6" w:rsidRDefault="00435BE6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就业帮、高薪帮</w:t>
            </w:r>
          </w:p>
        </w:tc>
        <w:tc>
          <w:tcPr>
            <w:tcW w:w="2768" w:type="dxa"/>
          </w:tcPr>
          <w:p w14:paraId="5A27CD15" w14:textId="77777777" w:rsidR="00435BE6" w:rsidRDefault="00435BE6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93849" w14:paraId="6A4C6E2A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23345162" w14:textId="18E469D7" w:rsidR="00A93849" w:rsidRDefault="00EA6D67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各个时期的进入时间</w:t>
            </w:r>
          </w:p>
        </w:tc>
        <w:tc>
          <w:tcPr>
            <w:tcW w:w="2767" w:type="dxa"/>
          </w:tcPr>
          <w:p w14:paraId="2922E908" w14:textId="728788FA" w:rsidR="00A93849" w:rsidRDefault="008E57A2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以上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个时期。</w:t>
            </w:r>
          </w:p>
        </w:tc>
        <w:tc>
          <w:tcPr>
            <w:tcW w:w="2768" w:type="dxa"/>
          </w:tcPr>
          <w:p w14:paraId="3B5295DF" w14:textId="77777777" w:rsidR="00A93849" w:rsidRDefault="00A93849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A6D67" w14:paraId="76006891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199C7296" w14:textId="08B883B5" w:rsidR="00EA6D67" w:rsidRDefault="00EA6D67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状态</w:t>
            </w:r>
          </w:p>
        </w:tc>
        <w:tc>
          <w:tcPr>
            <w:tcW w:w="2767" w:type="dxa"/>
          </w:tcPr>
          <w:p w14:paraId="21E4A9CE" w14:textId="69A286FA" w:rsidR="00EA6D67" w:rsidRDefault="00EA6D67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新建、平台审核通过、</w:t>
            </w:r>
            <w:r w:rsidR="00723368">
              <w:rPr>
                <w:rFonts w:hint="eastAsia"/>
              </w:rPr>
              <w:t>平台审核拒绝、</w:t>
            </w:r>
            <w:r>
              <w:rPr>
                <w:rFonts w:hint="eastAsia"/>
              </w:rPr>
              <w:t>缴费</w:t>
            </w:r>
            <w:r w:rsidR="002C273B">
              <w:rPr>
                <w:rFonts w:hint="eastAsia"/>
              </w:rPr>
              <w:t>完成</w:t>
            </w:r>
            <w:r w:rsidR="00661779">
              <w:rPr>
                <w:rFonts w:hint="eastAsia"/>
              </w:rPr>
              <w:t>（学习中）</w:t>
            </w:r>
            <w:r>
              <w:rPr>
                <w:rFonts w:hint="eastAsia"/>
              </w:rPr>
              <w:t>、退保、</w:t>
            </w:r>
            <w:r w:rsidR="006A0B5E">
              <w:rPr>
                <w:rFonts w:hint="eastAsia"/>
              </w:rPr>
              <w:t>完成学习</w:t>
            </w:r>
            <w:r w:rsidR="00661779">
              <w:rPr>
                <w:rFonts w:hint="eastAsia"/>
              </w:rPr>
              <w:t>（就业中）</w:t>
            </w:r>
            <w:r>
              <w:rPr>
                <w:rFonts w:hint="eastAsia"/>
              </w:rPr>
              <w:t>、退课、</w:t>
            </w:r>
            <w:r w:rsidR="00661779">
              <w:rPr>
                <w:rFonts w:hint="eastAsia"/>
              </w:rPr>
              <w:t>就业成功、就业失败（待提交理赔）</w:t>
            </w:r>
            <w:r w:rsidR="0010641B">
              <w:rPr>
                <w:rFonts w:hint="eastAsia"/>
              </w:rPr>
              <w:t>、放弃理赔</w:t>
            </w:r>
            <w:r w:rsidR="00661779">
              <w:rPr>
                <w:rFonts w:hint="eastAsia"/>
              </w:rPr>
              <w:t>、提</w:t>
            </w:r>
            <w:r w:rsidR="00661779">
              <w:rPr>
                <w:rFonts w:hint="eastAsia"/>
              </w:rPr>
              <w:lastRenderedPageBreak/>
              <w:t>交理赔（核准中）、核准通过（赔付中）、核准拒绝、赔付完成。</w:t>
            </w:r>
          </w:p>
        </w:tc>
        <w:tc>
          <w:tcPr>
            <w:tcW w:w="2768" w:type="dxa"/>
          </w:tcPr>
          <w:p w14:paraId="5C52F7FC" w14:textId="679DBF5F" w:rsidR="00EA6D67" w:rsidRDefault="00661779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lastRenderedPageBreak/>
              <w:t>详见附属状态图。</w:t>
            </w:r>
          </w:p>
        </w:tc>
      </w:tr>
      <w:tr w:rsidR="00A93849" w14:paraId="1DAB8DA3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112B3F84" w14:textId="3ED9410C" w:rsidR="00A93849" w:rsidRDefault="00EA6D67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lastRenderedPageBreak/>
              <w:t>学费金额</w:t>
            </w:r>
          </w:p>
        </w:tc>
        <w:tc>
          <w:tcPr>
            <w:tcW w:w="2767" w:type="dxa"/>
          </w:tcPr>
          <w:p w14:paraId="433060E7" w14:textId="1493F97B" w:rsidR="00A93849" w:rsidRDefault="00EA6D67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缴纳的学费，精确到分</w:t>
            </w:r>
          </w:p>
        </w:tc>
        <w:tc>
          <w:tcPr>
            <w:tcW w:w="2768" w:type="dxa"/>
          </w:tcPr>
          <w:p w14:paraId="32024F5E" w14:textId="77777777" w:rsidR="00A93849" w:rsidRDefault="00A93849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93849" w14:paraId="1D186616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59655A70" w14:textId="043F0D52" w:rsidR="00A93849" w:rsidRDefault="00EA6D67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保费金额</w:t>
            </w:r>
          </w:p>
        </w:tc>
        <w:tc>
          <w:tcPr>
            <w:tcW w:w="2767" w:type="dxa"/>
          </w:tcPr>
          <w:p w14:paraId="204B6BAE" w14:textId="63EAF35E" w:rsidR="00A93849" w:rsidRDefault="00EA6D67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缴纳的保费，精确到分</w:t>
            </w:r>
          </w:p>
        </w:tc>
        <w:tc>
          <w:tcPr>
            <w:tcW w:w="2768" w:type="dxa"/>
          </w:tcPr>
          <w:p w14:paraId="086EC8C2" w14:textId="77777777" w:rsidR="00A93849" w:rsidRDefault="00A93849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35BE6" w14:paraId="42F26ADD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7CD33E79" w14:textId="68FA880F" w:rsidR="00435BE6" w:rsidRDefault="00435BE6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保费支付方式</w:t>
            </w:r>
          </w:p>
        </w:tc>
        <w:tc>
          <w:tcPr>
            <w:tcW w:w="2767" w:type="dxa"/>
          </w:tcPr>
          <w:p w14:paraId="4F109713" w14:textId="29418B1F" w:rsidR="00435BE6" w:rsidRDefault="00435BE6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机构支付、学员支付</w:t>
            </w:r>
          </w:p>
        </w:tc>
        <w:tc>
          <w:tcPr>
            <w:tcW w:w="2768" w:type="dxa"/>
          </w:tcPr>
          <w:p w14:paraId="4A809C21" w14:textId="77777777" w:rsidR="00435BE6" w:rsidRDefault="00435BE6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778C6" w14:paraId="2320477E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3D75E225" w14:textId="07EBE35D" w:rsidR="009778C6" w:rsidRDefault="009778C6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赔付上限</w:t>
            </w:r>
          </w:p>
        </w:tc>
        <w:tc>
          <w:tcPr>
            <w:tcW w:w="2767" w:type="dxa"/>
          </w:tcPr>
          <w:p w14:paraId="6E7177C9" w14:textId="577F6E93" w:rsidR="009778C6" w:rsidRDefault="00661FAF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按照机构的赔付比例，计算可以赔付的</w:t>
            </w:r>
            <w:r w:rsidR="000B0175">
              <w:rPr>
                <w:rFonts w:hint="eastAsia"/>
              </w:rPr>
              <w:t>上限</w:t>
            </w:r>
            <w:r>
              <w:rPr>
                <w:rFonts w:hint="eastAsia"/>
              </w:rPr>
              <w:t>。精确到分</w:t>
            </w:r>
          </w:p>
        </w:tc>
        <w:tc>
          <w:tcPr>
            <w:tcW w:w="2768" w:type="dxa"/>
          </w:tcPr>
          <w:p w14:paraId="120D4BC4" w14:textId="0A161E94" w:rsidR="009778C6" w:rsidRDefault="000B0175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机构的赔付比例可能会调整，所以每个订单都需要记录当时的赔付上限。</w:t>
            </w:r>
          </w:p>
        </w:tc>
      </w:tr>
      <w:tr w:rsidR="00A93849" w14:paraId="160AE929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4C1128E4" w14:textId="10A8E8B1" w:rsidR="00A93849" w:rsidRDefault="00661FAF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实际</w:t>
            </w:r>
            <w:r w:rsidR="008E57A2">
              <w:rPr>
                <w:rFonts w:hint="eastAsia"/>
              </w:rPr>
              <w:t>赔付金额</w:t>
            </w:r>
          </w:p>
        </w:tc>
        <w:tc>
          <w:tcPr>
            <w:tcW w:w="2767" w:type="dxa"/>
          </w:tcPr>
          <w:p w14:paraId="495A96EF" w14:textId="6C47EAED" w:rsidR="00A93849" w:rsidRDefault="00661FAF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实际经过审批之后，确认的要赔付金额。</w:t>
            </w:r>
            <w:r w:rsidR="008E57A2">
              <w:rPr>
                <w:rFonts w:hint="eastAsia"/>
              </w:rPr>
              <w:t>精确到分</w:t>
            </w:r>
          </w:p>
        </w:tc>
        <w:tc>
          <w:tcPr>
            <w:tcW w:w="2768" w:type="dxa"/>
          </w:tcPr>
          <w:p w14:paraId="335D1C14" w14:textId="77777777" w:rsidR="00A93849" w:rsidRDefault="00A93849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35BE6" w14:paraId="52C15402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313F2CDF" w14:textId="46252E46" w:rsidR="00435BE6" w:rsidRDefault="00435BE6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课程</w:t>
            </w:r>
            <w:r>
              <w:rPr>
                <w:rFonts w:hint="eastAsia"/>
              </w:rPr>
              <w:t>id</w:t>
            </w:r>
          </w:p>
        </w:tc>
        <w:tc>
          <w:tcPr>
            <w:tcW w:w="2767" w:type="dxa"/>
          </w:tcPr>
          <w:p w14:paraId="5FA92833" w14:textId="77777777" w:rsidR="00435BE6" w:rsidRDefault="00435BE6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7778076A" w14:textId="77777777" w:rsidR="00435BE6" w:rsidRDefault="00435BE6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93849" w14:paraId="1EE78A2F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3B9F7EB8" w14:textId="42384725" w:rsidR="00A93849" w:rsidRDefault="006E76BE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分校</w:t>
            </w:r>
            <w:r>
              <w:rPr>
                <w:rFonts w:hint="eastAsia"/>
              </w:rPr>
              <w:t>id</w:t>
            </w:r>
          </w:p>
        </w:tc>
        <w:tc>
          <w:tcPr>
            <w:tcW w:w="2767" w:type="dxa"/>
          </w:tcPr>
          <w:p w14:paraId="70CD34DA" w14:textId="77777777" w:rsidR="00A93849" w:rsidRDefault="00A93849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0B719180" w14:textId="77777777" w:rsidR="00A93849" w:rsidRDefault="00A93849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93849" w14:paraId="29F0C72F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33ACE6C5" w14:textId="2EF4B09D" w:rsidR="00A93849" w:rsidRDefault="006E76BE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总校</w:t>
            </w:r>
            <w:r>
              <w:rPr>
                <w:rFonts w:hint="eastAsia"/>
              </w:rPr>
              <w:t>id</w:t>
            </w:r>
          </w:p>
        </w:tc>
        <w:tc>
          <w:tcPr>
            <w:tcW w:w="2767" w:type="dxa"/>
          </w:tcPr>
          <w:p w14:paraId="0B1DE82A" w14:textId="77777777" w:rsidR="00A93849" w:rsidRDefault="00A93849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15604982" w14:textId="77777777" w:rsidR="00A93849" w:rsidRDefault="00A93849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D5109" w14:paraId="2C85F58C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5BDA1E85" w14:textId="2A29B734" w:rsidR="00ED5109" w:rsidRDefault="00ED5109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班级</w:t>
            </w:r>
          </w:p>
        </w:tc>
        <w:tc>
          <w:tcPr>
            <w:tcW w:w="2767" w:type="dxa"/>
          </w:tcPr>
          <w:p w14:paraId="59D1C8E8" w14:textId="710D23EA" w:rsidR="00ED5109" w:rsidRDefault="00ED5109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用户输入</w:t>
            </w:r>
          </w:p>
        </w:tc>
        <w:tc>
          <w:tcPr>
            <w:tcW w:w="2768" w:type="dxa"/>
          </w:tcPr>
          <w:p w14:paraId="60154F09" w14:textId="77777777" w:rsidR="00ED5109" w:rsidRDefault="00ED5109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93849" w14:paraId="21FF2C98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15163071" w14:textId="146E150F" w:rsidR="00A93849" w:rsidRDefault="00ED5109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培训顾问</w:t>
            </w:r>
          </w:p>
        </w:tc>
        <w:tc>
          <w:tcPr>
            <w:tcW w:w="2767" w:type="dxa"/>
          </w:tcPr>
          <w:p w14:paraId="0F4D14C7" w14:textId="5E2AA3CF" w:rsidR="00A93849" w:rsidRDefault="00ED5109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用户输入</w:t>
            </w:r>
          </w:p>
        </w:tc>
        <w:tc>
          <w:tcPr>
            <w:tcW w:w="2768" w:type="dxa"/>
          </w:tcPr>
          <w:p w14:paraId="1B22D2D6" w14:textId="77777777" w:rsidR="00A93849" w:rsidRDefault="00A93849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D5109" w14:paraId="58710733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7BE65063" w14:textId="4E1F9071" w:rsidR="00ED5109" w:rsidRDefault="00ED5109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培训协议照片</w:t>
            </w:r>
          </w:p>
        </w:tc>
        <w:tc>
          <w:tcPr>
            <w:tcW w:w="2767" w:type="dxa"/>
          </w:tcPr>
          <w:p w14:paraId="4DA6CF2A" w14:textId="79690CDE" w:rsidR="00ED5109" w:rsidRDefault="00ED5109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多张</w:t>
            </w:r>
          </w:p>
        </w:tc>
        <w:tc>
          <w:tcPr>
            <w:tcW w:w="2768" w:type="dxa"/>
          </w:tcPr>
          <w:p w14:paraId="13665900" w14:textId="77777777" w:rsidR="00ED5109" w:rsidRDefault="00ED5109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D5109" w14:paraId="3153227E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31D241C1" w14:textId="6DE11505" w:rsidR="00ED5109" w:rsidRDefault="00ED5109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就业信息提交管理员</w:t>
            </w:r>
            <w:r>
              <w:rPr>
                <w:rFonts w:hint="eastAsia"/>
              </w:rPr>
              <w:t>id</w:t>
            </w:r>
          </w:p>
        </w:tc>
        <w:tc>
          <w:tcPr>
            <w:tcW w:w="2767" w:type="dxa"/>
          </w:tcPr>
          <w:p w14:paraId="6A315696" w14:textId="77777777" w:rsidR="00ED5109" w:rsidRDefault="00ED5109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01D3B1A8" w14:textId="77777777" w:rsidR="00ED5109" w:rsidRDefault="00ED5109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93849" w14:paraId="684EC798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12509F40" w14:textId="2DBE73AA" w:rsidR="00A93849" w:rsidRDefault="006E76BE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学习信息跟进记录</w:t>
            </w:r>
          </w:p>
        </w:tc>
        <w:tc>
          <w:tcPr>
            <w:tcW w:w="2767" w:type="dxa"/>
          </w:tcPr>
          <w:p w14:paraId="39FA2122" w14:textId="396E07B5" w:rsidR="00A93849" w:rsidRDefault="00A93849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4BD5E8BF" w14:textId="77777777" w:rsidR="00A93849" w:rsidRDefault="00A93849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93849" w14:paraId="6005E76A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314BF4C0" w14:textId="78478E7A" w:rsidR="00A93849" w:rsidRDefault="006E76BE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就业信息跟进记录</w:t>
            </w:r>
          </w:p>
        </w:tc>
        <w:tc>
          <w:tcPr>
            <w:tcW w:w="2767" w:type="dxa"/>
          </w:tcPr>
          <w:p w14:paraId="49F93E1E" w14:textId="77777777" w:rsidR="00A93849" w:rsidRDefault="00A93849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79D0F2F7" w14:textId="77777777" w:rsidR="00A93849" w:rsidRDefault="00A93849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93849" w14:paraId="449D86B7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5D8BA6BF" w14:textId="5BEB1F10" w:rsidR="00A93849" w:rsidRDefault="006E76BE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平台审核人员</w:t>
            </w:r>
            <w:r>
              <w:rPr>
                <w:rFonts w:hint="eastAsia"/>
              </w:rPr>
              <w:t>id</w:t>
            </w:r>
          </w:p>
        </w:tc>
        <w:tc>
          <w:tcPr>
            <w:tcW w:w="2767" w:type="dxa"/>
          </w:tcPr>
          <w:p w14:paraId="5188D40A" w14:textId="302B8B59" w:rsidR="00A93849" w:rsidRDefault="00A93849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093B57A2" w14:textId="77777777" w:rsidR="00A93849" w:rsidRDefault="00A93849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93849" w14:paraId="340BF753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6A460267" w14:textId="7EB56508" w:rsidR="00A93849" w:rsidRDefault="006E76BE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理赔审核人员</w:t>
            </w:r>
            <w:r>
              <w:rPr>
                <w:rFonts w:hint="eastAsia"/>
              </w:rPr>
              <w:t>id</w:t>
            </w:r>
          </w:p>
        </w:tc>
        <w:tc>
          <w:tcPr>
            <w:tcW w:w="2767" w:type="dxa"/>
          </w:tcPr>
          <w:p w14:paraId="1AD72726" w14:textId="77777777" w:rsidR="00A93849" w:rsidRDefault="00A93849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4B05AEB3" w14:textId="77777777" w:rsidR="00A93849" w:rsidRDefault="00A93849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93849" w14:paraId="129583AE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4A1BED04" w14:textId="4FCE40A4" w:rsidR="00A93849" w:rsidRDefault="006E76BE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赔付日</w:t>
            </w:r>
          </w:p>
        </w:tc>
        <w:tc>
          <w:tcPr>
            <w:tcW w:w="2767" w:type="dxa"/>
          </w:tcPr>
          <w:p w14:paraId="2C607F55" w14:textId="1A46DE05" w:rsidR="00A93849" w:rsidRDefault="006E76BE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每月赔付日，默认</w:t>
            </w:r>
            <w:r>
              <w:rPr>
                <w:rFonts w:hint="eastAsia"/>
              </w:rPr>
              <w:t>15</w:t>
            </w:r>
          </w:p>
        </w:tc>
        <w:tc>
          <w:tcPr>
            <w:tcW w:w="2768" w:type="dxa"/>
          </w:tcPr>
          <w:p w14:paraId="0D01A14B" w14:textId="77777777" w:rsidR="00A93849" w:rsidRDefault="00A93849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93849" w14:paraId="6D2ED0EC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0CE95DFD" w14:textId="03C801B9" w:rsidR="00A93849" w:rsidRDefault="006E76BE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赔付计划表</w:t>
            </w:r>
          </w:p>
        </w:tc>
        <w:tc>
          <w:tcPr>
            <w:tcW w:w="2767" w:type="dxa"/>
          </w:tcPr>
          <w:p w14:paraId="6FC77A17" w14:textId="786CF1B0" w:rsidR="00A93849" w:rsidRDefault="006E76BE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日期、金额、收款方式、支付结果、支付相关信息</w:t>
            </w:r>
          </w:p>
        </w:tc>
        <w:tc>
          <w:tcPr>
            <w:tcW w:w="2768" w:type="dxa"/>
          </w:tcPr>
          <w:p w14:paraId="52A3B3A0" w14:textId="77777777" w:rsidR="00A93849" w:rsidRDefault="00A93849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93849" w14:paraId="27DDB7E8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3811D8BC" w14:textId="40CE1D05" w:rsidR="00A93849" w:rsidRDefault="00435BE6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各个阶段拒绝原因</w:t>
            </w:r>
          </w:p>
        </w:tc>
        <w:tc>
          <w:tcPr>
            <w:tcW w:w="2767" w:type="dxa"/>
          </w:tcPr>
          <w:p w14:paraId="1FB46676" w14:textId="14CB6964" w:rsidR="00A93849" w:rsidRDefault="00A93849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66CB7F40" w14:textId="77777777" w:rsidR="00A93849" w:rsidRDefault="00A93849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93849" w14:paraId="698478B9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7FE50A35" w14:textId="2285874F" w:rsidR="00A93849" w:rsidRDefault="00435BE6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操作详细记录</w:t>
            </w:r>
          </w:p>
        </w:tc>
        <w:tc>
          <w:tcPr>
            <w:tcW w:w="2767" w:type="dxa"/>
          </w:tcPr>
          <w:p w14:paraId="10C585AC" w14:textId="660D246A" w:rsidR="00A93849" w:rsidRDefault="00A93849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04A5D90D" w14:textId="77777777" w:rsidR="00A93849" w:rsidRDefault="00A93849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B4C2DDB" w14:textId="71ED79AB" w:rsidR="00A93849" w:rsidRDefault="00EA0277" w:rsidP="00EA0277">
      <w:pPr>
        <w:pStyle w:val="4"/>
      </w:pPr>
      <w:r>
        <w:rPr>
          <w:rFonts w:hint="eastAsia"/>
        </w:rPr>
        <w:t>订单涉及个人资料信息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2767"/>
        <w:gridCol w:w="2767"/>
        <w:gridCol w:w="2768"/>
      </w:tblGrid>
      <w:tr w:rsidR="005D4F7F" w14:paraId="375C79D8" w14:textId="77777777" w:rsidTr="00263C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3E617867" w14:textId="53F68D3E" w:rsidR="005D4F7F" w:rsidRDefault="005D4F7F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lastRenderedPageBreak/>
              <w:t>字段</w:t>
            </w:r>
          </w:p>
        </w:tc>
        <w:tc>
          <w:tcPr>
            <w:tcW w:w="2767" w:type="dxa"/>
          </w:tcPr>
          <w:p w14:paraId="3C54D4D2" w14:textId="650E1DB5" w:rsidR="005D4F7F" w:rsidRDefault="005D4F7F" w:rsidP="00263CC6">
            <w:pPr>
              <w:pStyle w:val="a0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含义</w:t>
            </w:r>
          </w:p>
        </w:tc>
        <w:tc>
          <w:tcPr>
            <w:tcW w:w="2768" w:type="dxa"/>
          </w:tcPr>
          <w:p w14:paraId="1D75481E" w14:textId="6996A210" w:rsidR="005D4F7F" w:rsidRDefault="005D4F7F" w:rsidP="00263CC6">
            <w:pPr>
              <w:pStyle w:val="a0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示例</w:t>
            </w:r>
          </w:p>
        </w:tc>
      </w:tr>
      <w:tr w:rsidR="00EA0277" w14:paraId="56FAEDEC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71BB303A" w14:textId="52916715" w:rsidR="00EA0277" w:rsidRDefault="00D51E3E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订单</w:t>
            </w:r>
            <w:r>
              <w:rPr>
                <w:rFonts w:hint="eastAsia"/>
              </w:rPr>
              <w:t>id</w:t>
            </w:r>
          </w:p>
        </w:tc>
        <w:tc>
          <w:tcPr>
            <w:tcW w:w="2767" w:type="dxa"/>
          </w:tcPr>
          <w:p w14:paraId="35361C54" w14:textId="462C6F15" w:rsidR="00EA0277" w:rsidRDefault="00D51E3E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对应订单基本信息</w:t>
            </w:r>
          </w:p>
        </w:tc>
        <w:tc>
          <w:tcPr>
            <w:tcW w:w="2768" w:type="dxa"/>
          </w:tcPr>
          <w:p w14:paraId="77E994B5" w14:textId="77777777" w:rsidR="00EA0277" w:rsidRDefault="00EA0277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A0277" w14:paraId="7795A089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73864E79" w14:textId="0A677732" w:rsidR="00EA0277" w:rsidRDefault="00D51E3E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</w:p>
        </w:tc>
        <w:tc>
          <w:tcPr>
            <w:tcW w:w="2767" w:type="dxa"/>
          </w:tcPr>
          <w:p w14:paraId="027D6CB3" w14:textId="0E58742A" w:rsidR="00EA0277" w:rsidRDefault="00EA0277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20BFC281" w14:textId="77777777" w:rsidR="00EA0277" w:rsidRDefault="00EA0277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A0277" w14:paraId="6AEBF0AD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423C982A" w14:textId="014D10FE" w:rsidR="00EA0277" w:rsidRDefault="00D51E3E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姓名</w:t>
            </w:r>
          </w:p>
        </w:tc>
        <w:tc>
          <w:tcPr>
            <w:tcW w:w="2767" w:type="dxa"/>
          </w:tcPr>
          <w:p w14:paraId="29A6486B" w14:textId="0F776933" w:rsidR="00EA0277" w:rsidRDefault="00EA0277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6B34FD72" w14:textId="77777777" w:rsidR="00EA0277" w:rsidRDefault="00EA0277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A0277" w14:paraId="71E9DF18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787D1D32" w14:textId="04918F7B" w:rsidR="00EA0277" w:rsidRDefault="00D51E3E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身份证号</w:t>
            </w:r>
          </w:p>
        </w:tc>
        <w:tc>
          <w:tcPr>
            <w:tcW w:w="2767" w:type="dxa"/>
          </w:tcPr>
          <w:p w14:paraId="72D60D35" w14:textId="77777777" w:rsidR="00EA0277" w:rsidRDefault="00EA0277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18C5A8CF" w14:textId="77777777" w:rsidR="00EA0277" w:rsidRDefault="00EA0277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A0277" w14:paraId="53E5C6BF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34208A04" w14:textId="54C8C65A" w:rsidR="00EA0277" w:rsidRDefault="00D51E3E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人脸识别结果</w:t>
            </w:r>
          </w:p>
        </w:tc>
        <w:tc>
          <w:tcPr>
            <w:tcW w:w="2767" w:type="dxa"/>
          </w:tcPr>
          <w:p w14:paraId="5F5B7D50" w14:textId="77777777" w:rsidR="00EA0277" w:rsidRDefault="00EA0277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53E3594D" w14:textId="77777777" w:rsidR="00EA0277" w:rsidRDefault="00EA0277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A0277" w14:paraId="5F185B24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31067D2E" w14:textId="02E12B4B" w:rsidR="00EA0277" w:rsidRDefault="00D51E3E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人脸识别其他详细数据</w:t>
            </w:r>
          </w:p>
        </w:tc>
        <w:tc>
          <w:tcPr>
            <w:tcW w:w="2767" w:type="dxa"/>
          </w:tcPr>
          <w:p w14:paraId="60FD27D9" w14:textId="16D908CE" w:rsidR="00EA0277" w:rsidRDefault="00D51E3E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另行存储</w:t>
            </w:r>
          </w:p>
        </w:tc>
        <w:tc>
          <w:tcPr>
            <w:tcW w:w="2768" w:type="dxa"/>
          </w:tcPr>
          <w:p w14:paraId="6AEE9D60" w14:textId="77777777" w:rsidR="00EA0277" w:rsidRDefault="00EA0277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A0277" w14:paraId="2C8EC5D6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446D6A3D" w14:textId="155B1B90" w:rsidR="00EA0277" w:rsidRDefault="00D51E3E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银行卡信息</w:t>
            </w:r>
          </w:p>
        </w:tc>
        <w:tc>
          <w:tcPr>
            <w:tcW w:w="2767" w:type="dxa"/>
          </w:tcPr>
          <w:p w14:paraId="34919129" w14:textId="4AB300C5" w:rsidR="00EA0277" w:rsidRDefault="00D51E3E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卡号，开户行</w:t>
            </w:r>
          </w:p>
        </w:tc>
        <w:tc>
          <w:tcPr>
            <w:tcW w:w="2768" w:type="dxa"/>
          </w:tcPr>
          <w:p w14:paraId="4F7A940E" w14:textId="77777777" w:rsidR="00EA0277" w:rsidRDefault="00EA0277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A0277" w14:paraId="1F986B9E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7C487A08" w14:textId="50316553" w:rsidR="00EA0277" w:rsidRDefault="00D51E3E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手机号</w:t>
            </w:r>
          </w:p>
        </w:tc>
        <w:tc>
          <w:tcPr>
            <w:tcW w:w="2767" w:type="dxa"/>
          </w:tcPr>
          <w:p w14:paraId="037E7634" w14:textId="62A880D4" w:rsidR="00EA0277" w:rsidRDefault="00D51E3E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四要素，验证码验证</w:t>
            </w:r>
          </w:p>
        </w:tc>
        <w:tc>
          <w:tcPr>
            <w:tcW w:w="2768" w:type="dxa"/>
          </w:tcPr>
          <w:p w14:paraId="25894E95" w14:textId="77777777" w:rsidR="00EA0277" w:rsidRDefault="00EA0277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51E3E" w14:paraId="5B803123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56D66369" w14:textId="5FE9F80F" w:rsidR="00D51E3E" w:rsidRDefault="00D51E3E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学历</w:t>
            </w:r>
          </w:p>
        </w:tc>
        <w:tc>
          <w:tcPr>
            <w:tcW w:w="2767" w:type="dxa"/>
          </w:tcPr>
          <w:p w14:paraId="79B08B55" w14:textId="77777777" w:rsidR="00D51E3E" w:rsidRDefault="00D51E3E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04DE3411" w14:textId="77777777" w:rsidR="00D51E3E" w:rsidRDefault="00D51E3E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1E3E" w14:paraId="33A37FD8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3794A5C5" w14:textId="226C4B33" w:rsidR="00D51E3E" w:rsidRDefault="00D51E3E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职业</w:t>
            </w:r>
          </w:p>
        </w:tc>
        <w:tc>
          <w:tcPr>
            <w:tcW w:w="2767" w:type="dxa"/>
          </w:tcPr>
          <w:p w14:paraId="5CA84F81" w14:textId="77777777" w:rsidR="00D51E3E" w:rsidRDefault="00D51E3E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3FFEF901" w14:textId="77777777" w:rsidR="00D51E3E" w:rsidRDefault="00D51E3E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51E3E" w14:paraId="6156D16B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3BD2C2DC" w14:textId="5AACDA93" w:rsidR="00D51E3E" w:rsidRDefault="00D51E3E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月收入</w:t>
            </w:r>
          </w:p>
        </w:tc>
        <w:tc>
          <w:tcPr>
            <w:tcW w:w="2767" w:type="dxa"/>
          </w:tcPr>
          <w:p w14:paraId="1F8A5042" w14:textId="77777777" w:rsidR="00D51E3E" w:rsidRDefault="00D51E3E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1835C1C1" w14:textId="77777777" w:rsidR="00D51E3E" w:rsidRDefault="00D51E3E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1E3E" w14:paraId="23175330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51D618CA" w14:textId="50DF1E92" w:rsidR="00D51E3E" w:rsidRDefault="00D51E3E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住房情况</w:t>
            </w:r>
          </w:p>
        </w:tc>
        <w:tc>
          <w:tcPr>
            <w:tcW w:w="2767" w:type="dxa"/>
          </w:tcPr>
          <w:p w14:paraId="1D81CDEF" w14:textId="77777777" w:rsidR="00D51E3E" w:rsidRDefault="00D51E3E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17C6076B" w14:textId="77777777" w:rsidR="00D51E3E" w:rsidRDefault="00D51E3E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51E3E" w14:paraId="42288F9B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38E9A99E" w14:textId="63FECC17" w:rsidR="00D51E3E" w:rsidRDefault="00D51E3E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详细住址</w:t>
            </w:r>
          </w:p>
        </w:tc>
        <w:tc>
          <w:tcPr>
            <w:tcW w:w="2767" w:type="dxa"/>
          </w:tcPr>
          <w:p w14:paraId="771CE857" w14:textId="4153C739" w:rsidR="00D51E3E" w:rsidRDefault="00D51E3E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省市区，详细地址</w:t>
            </w:r>
          </w:p>
        </w:tc>
        <w:tc>
          <w:tcPr>
            <w:tcW w:w="2768" w:type="dxa"/>
          </w:tcPr>
          <w:p w14:paraId="2B0A388F" w14:textId="77777777" w:rsidR="00D51E3E" w:rsidRDefault="00D51E3E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27FE3" w14:paraId="712E99C2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1BC43D55" w14:textId="0B1F8BBD" w:rsidR="00F27FE3" w:rsidRDefault="00B82104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婚姻状况</w:t>
            </w:r>
          </w:p>
        </w:tc>
        <w:tc>
          <w:tcPr>
            <w:tcW w:w="2767" w:type="dxa"/>
          </w:tcPr>
          <w:p w14:paraId="5271B527" w14:textId="586F0600" w:rsidR="00F27FE3" w:rsidRDefault="00B82104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未婚，已婚</w:t>
            </w:r>
          </w:p>
        </w:tc>
        <w:tc>
          <w:tcPr>
            <w:tcW w:w="2768" w:type="dxa"/>
          </w:tcPr>
          <w:p w14:paraId="6F3F79BF" w14:textId="77777777" w:rsidR="00F27FE3" w:rsidRDefault="00F27FE3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A0277" w14:paraId="19BF693F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35655CCC" w14:textId="4BA03C4A" w:rsidR="00EA0277" w:rsidRDefault="00B82104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电子邮箱</w:t>
            </w:r>
          </w:p>
        </w:tc>
        <w:tc>
          <w:tcPr>
            <w:tcW w:w="2767" w:type="dxa"/>
          </w:tcPr>
          <w:p w14:paraId="0CA5D421" w14:textId="33D13E95" w:rsidR="00EA0277" w:rsidRDefault="00EA0277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50C7BD8B" w14:textId="77777777" w:rsidR="00EA0277" w:rsidRDefault="00EA0277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A0277" w14:paraId="77974718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5F355101" w14:textId="5D35B155" w:rsidR="00EA0277" w:rsidRDefault="00B82104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微信</w:t>
            </w:r>
          </w:p>
        </w:tc>
        <w:tc>
          <w:tcPr>
            <w:tcW w:w="2767" w:type="dxa"/>
          </w:tcPr>
          <w:p w14:paraId="1B717945" w14:textId="77777777" w:rsidR="00EA0277" w:rsidRDefault="00EA0277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6B4600BD" w14:textId="77777777" w:rsidR="00EA0277" w:rsidRDefault="00EA0277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A0277" w14:paraId="0B90E108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018F6E6A" w14:textId="6FE0EA89" w:rsidR="00EA0277" w:rsidRDefault="00B82104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qq</w:t>
            </w:r>
          </w:p>
        </w:tc>
        <w:tc>
          <w:tcPr>
            <w:tcW w:w="2767" w:type="dxa"/>
          </w:tcPr>
          <w:p w14:paraId="768B945F" w14:textId="5F866BDA" w:rsidR="00EA0277" w:rsidRDefault="00EA0277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63C805BC" w14:textId="77777777" w:rsidR="00EA0277" w:rsidRDefault="00EA0277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A0277" w14:paraId="00F213FC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50159A51" w14:textId="6B17AEFC" w:rsidR="00EA0277" w:rsidRDefault="00B82104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紧急联系人</w:t>
            </w:r>
            <w:r w:rsidR="00637327">
              <w:rPr>
                <w:rFonts w:hint="eastAsia"/>
              </w:rPr>
              <w:t>关系</w:t>
            </w:r>
          </w:p>
        </w:tc>
        <w:tc>
          <w:tcPr>
            <w:tcW w:w="2767" w:type="dxa"/>
          </w:tcPr>
          <w:p w14:paraId="67CDE7EB" w14:textId="77777777" w:rsidR="00EA0277" w:rsidRDefault="00EA0277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6147220C" w14:textId="77777777" w:rsidR="00EA0277" w:rsidRDefault="00EA0277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A0277" w14:paraId="0370E2F7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61F5540E" w14:textId="59B86791" w:rsidR="00EA0277" w:rsidRDefault="00637327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紧急联系人姓名</w:t>
            </w:r>
          </w:p>
        </w:tc>
        <w:tc>
          <w:tcPr>
            <w:tcW w:w="2767" w:type="dxa"/>
          </w:tcPr>
          <w:p w14:paraId="1BA68F0E" w14:textId="77777777" w:rsidR="00EA0277" w:rsidRDefault="00EA0277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5FCAD597" w14:textId="77777777" w:rsidR="00EA0277" w:rsidRDefault="00EA0277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A0277" w14:paraId="5A0DE3CF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1CBFE0CB" w14:textId="779FA2F7" w:rsidR="00EA0277" w:rsidRDefault="00637327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紧急联系人手机号</w:t>
            </w:r>
          </w:p>
        </w:tc>
        <w:tc>
          <w:tcPr>
            <w:tcW w:w="2767" w:type="dxa"/>
          </w:tcPr>
          <w:p w14:paraId="081F9508" w14:textId="02879021" w:rsidR="00EA0277" w:rsidRDefault="00EA0277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3EA4F9BF" w14:textId="77777777" w:rsidR="00EA0277" w:rsidRDefault="00EA0277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A0277" w14:paraId="7B7831C1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61E96AB7" w14:textId="0458037E" w:rsidR="00EA0277" w:rsidRDefault="00ED5109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手机通讯录信息</w:t>
            </w:r>
          </w:p>
        </w:tc>
        <w:tc>
          <w:tcPr>
            <w:tcW w:w="2767" w:type="dxa"/>
          </w:tcPr>
          <w:p w14:paraId="52AFEB9C" w14:textId="12DF3B38" w:rsidR="00EA0277" w:rsidRDefault="00EA0277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41EEA68C" w14:textId="77777777" w:rsidR="00EA0277" w:rsidRDefault="00EA0277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A0277" w14:paraId="5DCE2B0B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4D19C4B4" w14:textId="44D9B21D" w:rsidR="00EA0277" w:rsidRDefault="00ED5109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通话详单信息</w:t>
            </w:r>
          </w:p>
        </w:tc>
        <w:tc>
          <w:tcPr>
            <w:tcW w:w="2767" w:type="dxa"/>
          </w:tcPr>
          <w:p w14:paraId="709C1683" w14:textId="3C009AC3" w:rsidR="00EA0277" w:rsidRDefault="00EA0277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2F1899B9" w14:textId="77777777" w:rsidR="00EA0277" w:rsidRDefault="00EA0277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A0277" w14:paraId="58617B41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495620DC" w14:textId="6E92DA46" w:rsidR="00EA0277" w:rsidRDefault="00ED5109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芝麻信用分</w:t>
            </w:r>
          </w:p>
        </w:tc>
        <w:tc>
          <w:tcPr>
            <w:tcW w:w="2767" w:type="dxa"/>
          </w:tcPr>
          <w:p w14:paraId="083765ED" w14:textId="2BF46C9C" w:rsidR="00EA0277" w:rsidRDefault="00EA0277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504DEBF2" w14:textId="77777777" w:rsidR="00EA0277" w:rsidRDefault="00EA0277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82104" w14:paraId="0D2BFBE3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2EC24C5F" w14:textId="3DDCCBE4" w:rsidR="00B82104" w:rsidRDefault="00B82104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学习经历</w:t>
            </w:r>
          </w:p>
        </w:tc>
        <w:tc>
          <w:tcPr>
            <w:tcW w:w="2767" w:type="dxa"/>
          </w:tcPr>
          <w:p w14:paraId="6EF8B798" w14:textId="77777777" w:rsidR="00B82104" w:rsidRDefault="00B82104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56A82F50" w14:textId="77777777" w:rsidR="00B82104" w:rsidRDefault="00B82104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82104" w14:paraId="1B76FDB9" w14:textId="77777777" w:rsidTr="00263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6B6AF58D" w14:textId="5A86BC06" w:rsidR="00B82104" w:rsidRDefault="00B82104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就业经历</w:t>
            </w:r>
          </w:p>
        </w:tc>
        <w:tc>
          <w:tcPr>
            <w:tcW w:w="2767" w:type="dxa"/>
          </w:tcPr>
          <w:p w14:paraId="015B0402" w14:textId="77777777" w:rsidR="00B82104" w:rsidRDefault="00B82104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1BB575DA" w14:textId="77777777" w:rsidR="00B82104" w:rsidRDefault="00B82104" w:rsidP="00263CC6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82104" w14:paraId="68112046" w14:textId="77777777" w:rsidTr="00263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</w:tcPr>
          <w:p w14:paraId="3EF052CC" w14:textId="7DE815FB" w:rsidR="00B82104" w:rsidRDefault="00B82104" w:rsidP="00263CC6">
            <w:pPr>
              <w:pStyle w:val="a0"/>
              <w:ind w:firstLineChars="0" w:firstLine="0"/>
            </w:pPr>
            <w:r>
              <w:rPr>
                <w:rFonts w:hint="eastAsia"/>
              </w:rPr>
              <w:t>调查问卷信息</w:t>
            </w:r>
          </w:p>
        </w:tc>
        <w:tc>
          <w:tcPr>
            <w:tcW w:w="2767" w:type="dxa"/>
          </w:tcPr>
          <w:p w14:paraId="24A5413A" w14:textId="77777777" w:rsidR="00B82104" w:rsidRDefault="00B82104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68" w:type="dxa"/>
          </w:tcPr>
          <w:p w14:paraId="72C41972" w14:textId="77777777" w:rsidR="00B82104" w:rsidRDefault="00B82104" w:rsidP="00263CC6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6E666E9" w14:textId="77777777" w:rsidR="00EA0277" w:rsidRPr="00D172F8" w:rsidRDefault="00EA0277" w:rsidP="00D172F8">
      <w:pPr>
        <w:pStyle w:val="a0"/>
        <w:ind w:firstLine="480"/>
      </w:pPr>
    </w:p>
    <w:p w14:paraId="0C590845" w14:textId="1B38CF45" w:rsidR="00E637CC" w:rsidRDefault="00E637CC" w:rsidP="00331561">
      <w:pPr>
        <w:pStyle w:val="2"/>
      </w:pPr>
      <w:r>
        <w:rPr>
          <w:rFonts w:hint="eastAsia"/>
        </w:rPr>
        <w:t>底部按钮</w:t>
      </w:r>
    </w:p>
    <w:p w14:paraId="24B566EE" w14:textId="3166E64D" w:rsidR="00E637CC" w:rsidRDefault="00882D74" w:rsidP="00E637CC">
      <w:pPr>
        <w:pStyle w:val="a0"/>
        <w:ind w:firstLine="480"/>
      </w:pPr>
      <w:r>
        <w:rPr>
          <w:rFonts w:hint="eastAsia"/>
        </w:rPr>
        <w:t>底部分为三栏：首页、</w:t>
      </w:r>
      <w:r w:rsidR="00F350E7">
        <w:t>U</w:t>
      </w:r>
      <w:r w:rsidR="00F350E7">
        <w:t>业</w:t>
      </w:r>
      <w:r>
        <w:rPr>
          <w:rFonts w:hint="eastAsia"/>
        </w:rPr>
        <w:t>、我的。</w:t>
      </w:r>
    </w:p>
    <w:p w14:paraId="623DBCCF" w14:textId="46E6636B" w:rsidR="00882D74" w:rsidRDefault="00882D74" w:rsidP="00E637CC">
      <w:pPr>
        <w:pStyle w:val="a0"/>
        <w:ind w:firstLine="480"/>
      </w:pPr>
      <w:r>
        <w:rPr>
          <w:rFonts w:hint="eastAsia"/>
        </w:rPr>
        <w:t>首页展示系统推荐信息和部分分类，另外提供机构检索、机构详情等功能。</w:t>
      </w:r>
    </w:p>
    <w:p w14:paraId="2A096EA4" w14:textId="6A27EEB4" w:rsidR="00882D74" w:rsidRDefault="00F350E7" w:rsidP="00E637CC">
      <w:pPr>
        <w:pStyle w:val="a0"/>
        <w:ind w:firstLine="480"/>
      </w:pPr>
      <w:r>
        <w:t>U</w:t>
      </w:r>
      <w:r>
        <w:t>业</w:t>
      </w:r>
      <w:r w:rsidR="00882D74">
        <w:rPr>
          <w:rFonts w:hint="eastAsia"/>
        </w:rPr>
        <w:t>展示提交的订单信息，及各类操作。</w:t>
      </w:r>
    </w:p>
    <w:p w14:paraId="2F38199D" w14:textId="164D507E" w:rsidR="00882D74" w:rsidRDefault="00882D74" w:rsidP="00E637CC">
      <w:pPr>
        <w:pStyle w:val="a0"/>
        <w:ind w:firstLine="480"/>
      </w:pPr>
      <w:r>
        <w:rPr>
          <w:rFonts w:hint="eastAsia"/>
        </w:rPr>
        <w:t>我的展示个人信息，包括系统消息，资料修改，登录退出等操作。</w:t>
      </w:r>
    </w:p>
    <w:p w14:paraId="39F07550" w14:textId="28D62C20" w:rsidR="001F479B" w:rsidRPr="00E637CC" w:rsidRDefault="001F479B" w:rsidP="00E637CC">
      <w:pPr>
        <w:pStyle w:val="a0"/>
        <w:ind w:firstLine="480"/>
      </w:pPr>
      <w:r>
        <w:rPr>
          <w:rFonts w:hint="eastAsia"/>
        </w:rPr>
        <w:t>系统中部分页面是带有底部栏的，详见系统原型。</w:t>
      </w:r>
    </w:p>
    <w:p w14:paraId="0AEFE0EF" w14:textId="74968FEC" w:rsidR="00DE1D3D" w:rsidRDefault="002B0ECF" w:rsidP="00331561">
      <w:pPr>
        <w:pStyle w:val="2"/>
        <w:tabs>
          <w:tab w:val="num" w:pos="576"/>
        </w:tabs>
        <w:ind w:left="576" w:hanging="576"/>
      </w:pPr>
      <w:bookmarkStart w:id="12" w:name="_Toc130095355"/>
      <w:r w:rsidRPr="00156D3A">
        <w:rPr>
          <w:rFonts w:hint="eastAsia"/>
        </w:rPr>
        <w:t>首页</w:t>
      </w:r>
      <w:bookmarkEnd w:id="12"/>
      <w:r w:rsidR="00156D3A">
        <w:rPr>
          <w:rFonts w:hint="eastAsia"/>
        </w:rPr>
        <w:t>、搜索、机构详情</w:t>
      </w:r>
    </w:p>
    <w:p w14:paraId="5D5754F4" w14:textId="0DD1EA84" w:rsidR="00156D3A" w:rsidRDefault="00CA2E6D" w:rsidP="00E637CC">
      <w:pPr>
        <w:pStyle w:val="3"/>
      </w:pPr>
      <w:r>
        <w:rPr>
          <w:rFonts w:hint="eastAsia"/>
        </w:rPr>
        <w:t>首页</w:t>
      </w:r>
      <w:r w:rsidR="00456E0B">
        <w:rPr>
          <w:rFonts w:hint="eastAsia"/>
        </w:rPr>
        <w:t>V1</w:t>
      </w:r>
      <w:r w:rsidR="00456E0B">
        <w:t>—</w:t>
      </w:r>
      <w:r w:rsidR="00456E0B">
        <w:rPr>
          <w:rFonts w:hint="eastAsia"/>
        </w:rPr>
        <w:t>已废弃</w:t>
      </w:r>
    </w:p>
    <w:p w14:paraId="35900D36" w14:textId="5BD029DE" w:rsidR="00082C0B" w:rsidRDefault="00082C0B" w:rsidP="00C47F96">
      <w:pPr>
        <w:pStyle w:val="a0"/>
        <w:ind w:firstLine="480"/>
      </w:pPr>
      <w:r>
        <w:rPr>
          <w:rFonts w:hint="eastAsia"/>
        </w:rPr>
        <w:t>整个页面分为三块区域：位置及搜索、分类、附近的机构。</w:t>
      </w:r>
    </w:p>
    <w:p w14:paraId="63DD3F95" w14:textId="50E6EB57" w:rsidR="00C47F96" w:rsidRDefault="00C47F96" w:rsidP="00C47F96">
      <w:pPr>
        <w:pStyle w:val="a0"/>
        <w:ind w:firstLine="480"/>
      </w:pPr>
      <w:r w:rsidRPr="00C47F96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5DF370E" wp14:editId="1F4FF4BF">
            <wp:simplePos x="0" y="0"/>
            <wp:positionH relativeFrom="margin">
              <wp:posOffset>0</wp:posOffset>
            </wp:positionH>
            <wp:positionV relativeFrom="paragraph">
              <wp:posOffset>278765</wp:posOffset>
            </wp:positionV>
            <wp:extent cx="2894965" cy="5991860"/>
            <wp:effectExtent l="0" t="0" r="635" b="254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599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DD31F0" w14:textId="77777777" w:rsidR="00C47F96" w:rsidRDefault="00C47F96" w:rsidP="00C47F96">
      <w:pPr>
        <w:pStyle w:val="a0"/>
        <w:ind w:firstLine="480"/>
      </w:pPr>
    </w:p>
    <w:p w14:paraId="5853AAFC" w14:textId="596D0300" w:rsidR="00CA2E6D" w:rsidRDefault="00C47F96" w:rsidP="00C47F96">
      <w:pPr>
        <w:pStyle w:val="4"/>
      </w:pPr>
      <w:r>
        <w:rPr>
          <w:rFonts w:hint="eastAsia"/>
        </w:rPr>
        <w:t>位置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2"/>
        <w:gridCol w:w="6750"/>
      </w:tblGrid>
      <w:tr w:rsidR="0028490A" w14:paraId="2025B035" w14:textId="77777777" w:rsidTr="0028490A">
        <w:tc>
          <w:tcPr>
            <w:tcW w:w="1552" w:type="dxa"/>
          </w:tcPr>
          <w:p w14:paraId="5E63E1F7" w14:textId="2BE36ED6" w:rsidR="0028490A" w:rsidRPr="00784DDA" w:rsidRDefault="0028490A" w:rsidP="0028490A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功能描述</w:t>
            </w:r>
          </w:p>
        </w:tc>
        <w:tc>
          <w:tcPr>
            <w:tcW w:w="6750" w:type="dxa"/>
          </w:tcPr>
          <w:p w14:paraId="38E0B8FE" w14:textId="356E5594" w:rsidR="0028490A" w:rsidRDefault="0028490A" w:rsidP="0028490A">
            <w:pPr>
              <w:pStyle w:val="a0"/>
              <w:ind w:firstLineChars="0" w:firstLine="0"/>
            </w:pPr>
            <w:r>
              <w:rPr>
                <w:rFonts w:hint="eastAsia"/>
              </w:rPr>
              <w:t>获取用户的定位信息</w:t>
            </w:r>
          </w:p>
        </w:tc>
      </w:tr>
      <w:tr w:rsidR="0028490A" w14:paraId="3C38CDB5" w14:textId="77777777" w:rsidTr="0028490A">
        <w:tc>
          <w:tcPr>
            <w:tcW w:w="1552" w:type="dxa"/>
          </w:tcPr>
          <w:p w14:paraId="60E5A31D" w14:textId="4F1FDAD6" w:rsidR="0028490A" w:rsidRPr="00784DDA" w:rsidRDefault="0028490A" w:rsidP="0028490A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前置条件</w:t>
            </w:r>
          </w:p>
        </w:tc>
        <w:tc>
          <w:tcPr>
            <w:tcW w:w="6750" w:type="dxa"/>
          </w:tcPr>
          <w:p w14:paraId="64AF82C6" w14:textId="43BD5CC7" w:rsidR="0028490A" w:rsidRDefault="00784DDA" w:rsidP="0028490A">
            <w:pPr>
              <w:pStyle w:val="a0"/>
              <w:ind w:firstLineChars="0" w:firstLine="0"/>
            </w:pPr>
            <w:r>
              <w:rPr>
                <w:rFonts w:hint="eastAsia"/>
              </w:rPr>
              <w:t>每次打开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时，进行获取</w:t>
            </w:r>
          </w:p>
        </w:tc>
      </w:tr>
      <w:tr w:rsidR="0028490A" w14:paraId="09EC282A" w14:textId="77777777" w:rsidTr="0028490A">
        <w:tc>
          <w:tcPr>
            <w:tcW w:w="1552" w:type="dxa"/>
          </w:tcPr>
          <w:p w14:paraId="6A38622E" w14:textId="141B2E71" w:rsidR="0028490A" w:rsidRPr="00784DDA" w:rsidRDefault="0028490A" w:rsidP="0028490A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后置条件</w:t>
            </w:r>
          </w:p>
        </w:tc>
        <w:tc>
          <w:tcPr>
            <w:tcW w:w="6750" w:type="dxa"/>
          </w:tcPr>
          <w:p w14:paraId="101B7F37" w14:textId="77777777" w:rsidR="0028490A" w:rsidRDefault="0028490A" w:rsidP="0028490A">
            <w:pPr>
              <w:pStyle w:val="a0"/>
              <w:ind w:firstLineChars="0" w:firstLine="0"/>
            </w:pPr>
          </w:p>
        </w:tc>
      </w:tr>
      <w:tr w:rsidR="0028490A" w14:paraId="339A6F37" w14:textId="77777777" w:rsidTr="0028490A">
        <w:tc>
          <w:tcPr>
            <w:tcW w:w="1552" w:type="dxa"/>
          </w:tcPr>
          <w:p w14:paraId="43CD9C2A" w14:textId="3C94EEED" w:rsidR="0028490A" w:rsidRPr="00784DDA" w:rsidRDefault="003E3224" w:rsidP="0028490A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前端</w:t>
            </w:r>
            <w:r w:rsidR="0028490A" w:rsidRPr="00784DDA">
              <w:rPr>
                <w:rFonts w:hint="eastAsia"/>
                <w:b/>
              </w:rPr>
              <w:t>逻辑</w:t>
            </w:r>
          </w:p>
        </w:tc>
        <w:tc>
          <w:tcPr>
            <w:tcW w:w="6750" w:type="dxa"/>
          </w:tcPr>
          <w:p w14:paraId="2E9CF946" w14:textId="77777777" w:rsidR="0028490A" w:rsidRDefault="000B5159" w:rsidP="0028490A">
            <w:pPr>
              <w:pStyle w:val="a0"/>
              <w:ind w:firstLineChars="0" w:firstLine="0"/>
            </w:pPr>
            <w:r>
              <w:rPr>
                <w:rFonts w:hint="eastAsia"/>
              </w:rPr>
              <w:t>根据手机</w:t>
            </w:r>
            <w:r w:rsidR="00A6475E">
              <w:rPr>
                <w:rFonts w:hint="eastAsia"/>
              </w:rPr>
              <w:t>GPS</w:t>
            </w:r>
            <w:r w:rsidR="00A6475E">
              <w:rPr>
                <w:rFonts w:hint="eastAsia"/>
              </w:rPr>
              <w:t>信息，获取用户所在的地理位置。后台根据地理位置坐标，通过百度地图接口，获取用户地理位置信息</w:t>
            </w:r>
            <w:r w:rsidR="00D91B79">
              <w:rPr>
                <w:rFonts w:hint="eastAsia"/>
              </w:rPr>
              <w:t>。</w:t>
            </w:r>
          </w:p>
          <w:p w14:paraId="5728C35E" w14:textId="77777777" w:rsidR="00D91B79" w:rsidRDefault="00D91B79" w:rsidP="0028490A">
            <w:pPr>
              <w:pStyle w:val="a0"/>
              <w:ind w:firstLineChars="0" w:firstLine="0"/>
            </w:pPr>
            <w:r>
              <w:rPr>
                <w:rFonts w:hint="eastAsia"/>
              </w:rPr>
              <w:t>不再参考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进行定位。</w:t>
            </w:r>
          </w:p>
          <w:p w14:paraId="214F3E65" w14:textId="6A20A517" w:rsidR="00D91B79" w:rsidRDefault="0065156A" w:rsidP="0028490A">
            <w:pPr>
              <w:pStyle w:val="a0"/>
              <w:ind w:firstLineChars="0" w:firstLine="0"/>
            </w:pPr>
            <w:r>
              <w:rPr>
                <w:rFonts w:hint="eastAsia"/>
              </w:rPr>
              <w:lastRenderedPageBreak/>
              <w:t>定位成功，返回</w:t>
            </w:r>
            <w:r w:rsidR="001E3270">
              <w:rPr>
                <w:rFonts w:hint="eastAsia"/>
              </w:rPr>
              <w:t>第二级城市名称，即地级市名称，不是省和县的名称。如果是直辖市，展示</w:t>
            </w:r>
            <w:r w:rsidR="00283691">
              <w:rPr>
                <w:rFonts w:hint="eastAsia"/>
              </w:rPr>
              <w:t>直辖市</w:t>
            </w:r>
            <w:r w:rsidR="001E3270">
              <w:rPr>
                <w:rFonts w:hint="eastAsia"/>
              </w:rPr>
              <w:t>的名称。</w:t>
            </w:r>
          </w:p>
          <w:p w14:paraId="41ECC6FB" w14:textId="37DE6061" w:rsidR="00D91B79" w:rsidRDefault="00D91B79" w:rsidP="0028490A">
            <w:pPr>
              <w:pStyle w:val="a0"/>
              <w:ind w:firstLineChars="0" w:firstLine="0"/>
            </w:pPr>
          </w:p>
        </w:tc>
      </w:tr>
      <w:tr w:rsidR="003E3224" w14:paraId="099CA3D7" w14:textId="77777777" w:rsidTr="0028490A">
        <w:tc>
          <w:tcPr>
            <w:tcW w:w="1552" w:type="dxa"/>
          </w:tcPr>
          <w:p w14:paraId="360E6A2E" w14:textId="51DBC783" w:rsidR="003E3224" w:rsidRDefault="003E3224" w:rsidP="0028490A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后台逻辑</w:t>
            </w:r>
          </w:p>
        </w:tc>
        <w:tc>
          <w:tcPr>
            <w:tcW w:w="6750" w:type="dxa"/>
          </w:tcPr>
          <w:p w14:paraId="620C36BC" w14:textId="77777777" w:rsidR="003E3224" w:rsidRDefault="003E3224" w:rsidP="0028490A">
            <w:pPr>
              <w:pStyle w:val="a0"/>
              <w:ind w:firstLineChars="0" w:firstLine="0"/>
            </w:pPr>
          </w:p>
        </w:tc>
      </w:tr>
      <w:tr w:rsidR="00A6475E" w14:paraId="79393B0F" w14:textId="77777777" w:rsidTr="0028490A">
        <w:tc>
          <w:tcPr>
            <w:tcW w:w="1552" w:type="dxa"/>
          </w:tcPr>
          <w:p w14:paraId="0C5FCA17" w14:textId="7F489269" w:rsidR="00A6475E" w:rsidRDefault="00A6475E" w:rsidP="0028490A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数据</w:t>
            </w:r>
            <w:r w:rsidR="000E3976">
              <w:rPr>
                <w:rFonts w:hint="eastAsia"/>
                <w:b/>
              </w:rPr>
              <w:t>逻辑</w:t>
            </w:r>
          </w:p>
        </w:tc>
        <w:tc>
          <w:tcPr>
            <w:tcW w:w="6750" w:type="dxa"/>
          </w:tcPr>
          <w:p w14:paraId="51D87CD1" w14:textId="12A0FF58" w:rsidR="00A6475E" w:rsidRDefault="00A6475E" w:rsidP="0028490A">
            <w:pPr>
              <w:pStyle w:val="a0"/>
              <w:ind w:firstLineChars="0" w:firstLine="0"/>
            </w:pPr>
            <w:r>
              <w:rPr>
                <w:rFonts w:hint="eastAsia"/>
              </w:rPr>
              <w:t>根据设备</w:t>
            </w:r>
            <w:r>
              <w:rPr>
                <w:rFonts w:hint="eastAsia"/>
              </w:rPr>
              <w:t>id</w:t>
            </w:r>
            <w:r w:rsidR="00E911A0">
              <w:rPr>
                <w:rFonts w:hint="eastAsia"/>
              </w:rPr>
              <w:t>为主依据</w:t>
            </w:r>
            <w:r>
              <w:rPr>
                <w:rFonts w:hint="eastAsia"/>
              </w:rPr>
              <w:t>，记录</w:t>
            </w:r>
            <w:r w:rsidR="005E42DB">
              <w:rPr>
                <w:rFonts w:hint="eastAsia"/>
              </w:rPr>
              <w:t>用户所有的位置信息</w:t>
            </w:r>
            <w:r w:rsidR="001E3270">
              <w:rPr>
                <w:rFonts w:hint="eastAsia"/>
              </w:rPr>
              <w:t>，设备</w:t>
            </w:r>
            <w:r w:rsidR="001E3270">
              <w:rPr>
                <w:rFonts w:hint="eastAsia"/>
              </w:rPr>
              <w:t>id</w:t>
            </w:r>
            <w:r w:rsidR="001E3270">
              <w:rPr>
                <w:rFonts w:hint="eastAsia"/>
              </w:rPr>
              <w:t>、登录用户、坐标、坐标解析结果、访问时间</w:t>
            </w:r>
            <w:r w:rsidR="005E42DB">
              <w:rPr>
                <w:rFonts w:hint="eastAsia"/>
              </w:rPr>
              <w:t>。如果是已登录用户，同时记录当前登录用户</w:t>
            </w:r>
            <w:r w:rsidR="00E911A0">
              <w:rPr>
                <w:rFonts w:hint="eastAsia"/>
              </w:rPr>
              <w:t>的用户</w:t>
            </w:r>
            <w:r w:rsidR="00E911A0">
              <w:rPr>
                <w:rFonts w:hint="eastAsia"/>
              </w:rPr>
              <w:t>id</w:t>
            </w:r>
            <w:r w:rsidR="00E911A0">
              <w:rPr>
                <w:rFonts w:hint="eastAsia"/>
              </w:rPr>
              <w:t>，以便进行交叉比对。</w:t>
            </w:r>
          </w:p>
        </w:tc>
      </w:tr>
      <w:tr w:rsidR="0028490A" w14:paraId="439A804B" w14:textId="77777777" w:rsidTr="0028490A">
        <w:tc>
          <w:tcPr>
            <w:tcW w:w="1552" w:type="dxa"/>
          </w:tcPr>
          <w:p w14:paraId="46A95743" w14:textId="64D5DA11" w:rsidR="0028490A" w:rsidRPr="00784DDA" w:rsidRDefault="0028490A" w:rsidP="0028490A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异常处理</w:t>
            </w:r>
          </w:p>
        </w:tc>
        <w:tc>
          <w:tcPr>
            <w:tcW w:w="6750" w:type="dxa"/>
          </w:tcPr>
          <w:p w14:paraId="692435AA" w14:textId="77777777" w:rsidR="00CE7BE7" w:rsidRDefault="00CE7BE7" w:rsidP="00CE7BE7">
            <w:pPr>
              <w:pStyle w:val="a0"/>
              <w:ind w:firstLineChars="0" w:firstLine="0"/>
            </w:pPr>
            <w:r>
              <w:rPr>
                <w:rFonts w:hint="eastAsia"/>
              </w:rPr>
              <w:t>如果没有权限，获取定位坐标失败，或定位信息解析失败，直接展示‘定位失败’。</w:t>
            </w:r>
          </w:p>
          <w:p w14:paraId="69858DB6" w14:textId="2D2B9F17" w:rsidR="0028490A" w:rsidRDefault="00CE7BE7" w:rsidP="00CE7BE7">
            <w:pPr>
              <w:pStyle w:val="a0"/>
              <w:ind w:firstLineChars="0" w:firstLine="0"/>
            </w:pPr>
            <w:r>
              <w:rPr>
                <w:rFonts w:hint="eastAsia"/>
              </w:rPr>
              <w:t>所有正确和错误的结果都需后台记录。</w:t>
            </w:r>
          </w:p>
        </w:tc>
      </w:tr>
    </w:tbl>
    <w:p w14:paraId="4747B9CB" w14:textId="77777777" w:rsidR="0028490A" w:rsidRDefault="0028490A" w:rsidP="0028490A">
      <w:pPr>
        <w:pStyle w:val="a0"/>
        <w:ind w:firstLine="480"/>
      </w:pPr>
    </w:p>
    <w:p w14:paraId="5B602157" w14:textId="7A4CD5C0" w:rsidR="00B71890" w:rsidRDefault="00B71890" w:rsidP="00B71890">
      <w:pPr>
        <w:pStyle w:val="4"/>
      </w:pPr>
      <w:r>
        <w:rPr>
          <w:rFonts w:hint="eastAsia"/>
        </w:rPr>
        <w:t>搜索栏点击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2"/>
        <w:gridCol w:w="6750"/>
      </w:tblGrid>
      <w:tr w:rsidR="00B71890" w14:paraId="6E127339" w14:textId="77777777" w:rsidTr="00983E3A">
        <w:tc>
          <w:tcPr>
            <w:tcW w:w="1552" w:type="dxa"/>
          </w:tcPr>
          <w:p w14:paraId="314E9335" w14:textId="77777777" w:rsidR="00B71890" w:rsidRPr="00784DDA" w:rsidRDefault="00B71890" w:rsidP="00983E3A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功能描述</w:t>
            </w:r>
          </w:p>
        </w:tc>
        <w:tc>
          <w:tcPr>
            <w:tcW w:w="6750" w:type="dxa"/>
          </w:tcPr>
          <w:p w14:paraId="2E7232C5" w14:textId="4A2CB8C9" w:rsidR="00B71890" w:rsidRDefault="00B71890" w:rsidP="00983E3A">
            <w:pPr>
              <w:pStyle w:val="a0"/>
              <w:ind w:firstLineChars="0" w:firstLine="0"/>
            </w:pPr>
            <w:r>
              <w:rPr>
                <w:rFonts w:hint="eastAsia"/>
              </w:rPr>
              <w:t>搜索栏点击，进入搜索输入页</w:t>
            </w:r>
          </w:p>
        </w:tc>
      </w:tr>
      <w:tr w:rsidR="00B71890" w14:paraId="48642E5B" w14:textId="77777777" w:rsidTr="00983E3A">
        <w:tc>
          <w:tcPr>
            <w:tcW w:w="1552" w:type="dxa"/>
          </w:tcPr>
          <w:p w14:paraId="54DB52BC" w14:textId="77777777" w:rsidR="00B71890" w:rsidRPr="00784DDA" w:rsidRDefault="00B71890" w:rsidP="00983E3A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前置条件</w:t>
            </w:r>
          </w:p>
        </w:tc>
        <w:tc>
          <w:tcPr>
            <w:tcW w:w="6750" w:type="dxa"/>
          </w:tcPr>
          <w:p w14:paraId="7D01C80A" w14:textId="630A1F8A" w:rsidR="00B71890" w:rsidRDefault="00B71890" w:rsidP="00B71890">
            <w:pPr>
              <w:pStyle w:val="a0"/>
              <w:ind w:firstLineChars="0" w:firstLine="0"/>
            </w:pPr>
          </w:p>
        </w:tc>
      </w:tr>
      <w:tr w:rsidR="00B71890" w14:paraId="581F4833" w14:textId="77777777" w:rsidTr="00983E3A">
        <w:tc>
          <w:tcPr>
            <w:tcW w:w="1552" w:type="dxa"/>
          </w:tcPr>
          <w:p w14:paraId="46532350" w14:textId="77777777" w:rsidR="00B71890" w:rsidRPr="00784DDA" w:rsidRDefault="00B71890" w:rsidP="00983E3A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后置条件</w:t>
            </w:r>
          </w:p>
        </w:tc>
        <w:tc>
          <w:tcPr>
            <w:tcW w:w="6750" w:type="dxa"/>
          </w:tcPr>
          <w:p w14:paraId="7E7E8E1F" w14:textId="77777777" w:rsidR="00B71890" w:rsidRDefault="00B71890" w:rsidP="00983E3A">
            <w:pPr>
              <w:pStyle w:val="a0"/>
              <w:ind w:firstLineChars="0" w:firstLine="0"/>
            </w:pPr>
          </w:p>
        </w:tc>
      </w:tr>
      <w:tr w:rsidR="00B71890" w14:paraId="65EAA037" w14:textId="77777777" w:rsidTr="00B71890">
        <w:tc>
          <w:tcPr>
            <w:tcW w:w="1552" w:type="dxa"/>
          </w:tcPr>
          <w:p w14:paraId="4321BFFE" w14:textId="77777777" w:rsidR="00B71890" w:rsidRPr="00784DDA" w:rsidRDefault="00B71890" w:rsidP="00983E3A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前端</w:t>
            </w:r>
            <w:r w:rsidRPr="00784DDA">
              <w:rPr>
                <w:rFonts w:hint="eastAsia"/>
                <w:b/>
              </w:rPr>
              <w:t>逻辑</w:t>
            </w:r>
          </w:p>
        </w:tc>
        <w:tc>
          <w:tcPr>
            <w:tcW w:w="6750" w:type="dxa"/>
          </w:tcPr>
          <w:p w14:paraId="1E5CB724" w14:textId="77777777" w:rsidR="00B71890" w:rsidRDefault="00B71890" w:rsidP="00B71890">
            <w:pPr>
              <w:pStyle w:val="a0"/>
              <w:ind w:firstLineChars="0" w:firstLine="0"/>
            </w:pPr>
          </w:p>
        </w:tc>
      </w:tr>
      <w:tr w:rsidR="00B71890" w14:paraId="0A73FFCB" w14:textId="77777777" w:rsidTr="00983E3A">
        <w:tc>
          <w:tcPr>
            <w:tcW w:w="1552" w:type="dxa"/>
          </w:tcPr>
          <w:p w14:paraId="75114A66" w14:textId="77777777" w:rsidR="00B71890" w:rsidRDefault="00B71890" w:rsidP="00983E3A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后台逻辑</w:t>
            </w:r>
          </w:p>
        </w:tc>
        <w:tc>
          <w:tcPr>
            <w:tcW w:w="6750" w:type="dxa"/>
          </w:tcPr>
          <w:p w14:paraId="336024E4" w14:textId="77777777" w:rsidR="00B71890" w:rsidRDefault="00B71890" w:rsidP="00983E3A">
            <w:pPr>
              <w:pStyle w:val="a0"/>
              <w:ind w:firstLineChars="0" w:firstLine="0"/>
            </w:pPr>
          </w:p>
        </w:tc>
      </w:tr>
      <w:tr w:rsidR="00B71890" w14:paraId="4FB04B9F" w14:textId="77777777" w:rsidTr="00983E3A">
        <w:tc>
          <w:tcPr>
            <w:tcW w:w="1552" w:type="dxa"/>
          </w:tcPr>
          <w:p w14:paraId="1F28D4BB" w14:textId="145E8615" w:rsidR="00B71890" w:rsidRDefault="00B71890" w:rsidP="00983E3A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数据</w:t>
            </w:r>
            <w:r w:rsidR="000E3976">
              <w:rPr>
                <w:rFonts w:hint="eastAsia"/>
                <w:b/>
              </w:rPr>
              <w:t>逻辑</w:t>
            </w:r>
          </w:p>
        </w:tc>
        <w:tc>
          <w:tcPr>
            <w:tcW w:w="6750" w:type="dxa"/>
          </w:tcPr>
          <w:p w14:paraId="7C75D66F" w14:textId="1668EEA4" w:rsidR="00B71890" w:rsidRDefault="00B71890" w:rsidP="00983E3A">
            <w:pPr>
              <w:pStyle w:val="a0"/>
              <w:ind w:firstLineChars="0" w:firstLine="0"/>
            </w:pPr>
          </w:p>
        </w:tc>
      </w:tr>
      <w:tr w:rsidR="00B71890" w14:paraId="693EB5F6" w14:textId="77777777" w:rsidTr="00983E3A">
        <w:tc>
          <w:tcPr>
            <w:tcW w:w="1552" w:type="dxa"/>
          </w:tcPr>
          <w:p w14:paraId="3951F0CC" w14:textId="77777777" w:rsidR="00B71890" w:rsidRPr="00784DDA" w:rsidRDefault="00B71890" w:rsidP="00983E3A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异常处理</w:t>
            </w:r>
          </w:p>
        </w:tc>
        <w:tc>
          <w:tcPr>
            <w:tcW w:w="6750" w:type="dxa"/>
          </w:tcPr>
          <w:p w14:paraId="7B222DA9" w14:textId="5297C692" w:rsidR="00B71890" w:rsidRDefault="00B71890" w:rsidP="00983E3A">
            <w:pPr>
              <w:pStyle w:val="a0"/>
              <w:ind w:firstLineChars="0" w:firstLine="0"/>
            </w:pPr>
          </w:p>
        </w:tc>
      </w:tr>
    </w:tbl>
    <w:p w14:paraId="7FFD8D07" w14:textId="3D184A3E" w:rsidR="00F81912" w:rsidRDefault="00F81912" w:rsidP="00B71890">
      <w:pPr>
        <w:pStyle w:val="4"/>
      </w:pPr>
      <w:r>
        <w:rPr>
          <w:rFonts w:hint="eastAsia"/>
        </w:rPr>
        <w:t>分类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2"/>
        <w:gridCol w:w="6750"/>
      </w:tblGrid>
      <w:tr w:rsidR="005A2B01" w14:paraId="23133675" w14:textId="77777777" w:rsidTr="00983E3A">
        <w:tc>
          <w:tcPr>
            <w:tcW w:w="1552" w:type="dxa"/>
          </w:tcPr>
          <w:p w14:paraId="454EFF0E" w14:textId="77777777" w:rsidR="005A2B01" w:rsidRPr="00784DDA" w:rsidRDefault="005A2B01" w:rsidP="00983E3A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功能描述</w:t>
            </w:r>
          </w:p>
        </w:tc>
        <w:tc>
          <w:tcPr>
            <w:tcW w:w="6750" w:type="dxa"/>
          </w:tcPr>
          <w:p w14:paraId="029B8392" w14:textId="25A122DA" w:rsidR="005A2B01" w:rsidRDefault="00983E3A" w:rsidP="00983E3A">
            <w:pPr>
              <w:pStyle w:val="a0"/>
              <w:ind w:firstLineChars="0" w:firstLine="0"/>
            </w:pPr>
            <w:r>
              <w:rPr>
                <w:rFonts w:hint="eastAsia"/>
              </w:rPr>
              <w:t>分类展示，点击后进入搜索列表页</w:t>
            </w:r>
          </w:p>
        </w:tc>
      </w:tr>
      <w:tr w:rsidR="005A2B01" w14:paraId="72506B14" w14:textId="77777777" w:rsidTr="00983E3A">
        <w:tc>
          <w:tcPr>
            <w:tcW w:w="1552" w:type="dxa"/>
          </w:tcPr>
          <w:p w14:paraId="331CE5BF" w14:textId="77777777" w:rsidR="005A2B01" w:rsidRPr="00784DDA" w:rsidRDefault="005A2B01" w:rsidP="00983E3A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前置条件</w:t>
            </w:r>
          </w:p>
        </w:tc>
        <w:tc>
          <w:tcPr>
            <w:tcW w:w="6750" w:type="dxa"/>
          </w:tcPr>
          <w:p w14:paraId="76A6A68D" w14:textId="77777777" w:rsidR="005A2B01" w:rsidRDefault="005A2B01" w:rsidP="00983E3A">
            <w:pPr>
              <w:pStyle w:val="a0"/>
              <w:ind w:firstLineChars="0" w:firstLine="0"/>
            </w:pPr>
          </w:p>
        </w:tc>
      </w:tr>
      <w:tr w:rsidR="005A2B01" w14:paraId="0AA2AEBC" w14:textId="77777777" w:rsidTr="00983E3A">
        <w:tc>
          <w:tcPr>
            <w:tcW w:w="1552" w:type="dxa"/>
          </w:tcPr>
          <w:p w14:paraId="1228C1D9" w14:textId="77777777" w:rsidR="005A2B01" w:rsidRPr="00784DDA" w:rsidRDefault="005A2B01" w:rsidP="00983E3A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后置条件</w:t>
            </w:r>
          </w:p>
        </w:tc>
        <w:tc>
          <w:tcPr>
            <w:tcW w:w="6750" w:type="dxa"/>
          </w:tcPr>
          <w:p w14:paraId="40A164BE" w14:textId="77777777" w:rsidR="005A2B01" w:rsidRDefault="005A2B01" w:rsidP="00983E3A">
            <w:pPr>
              <w:pStyle w:val="a0"/>
              <w:ind w:firstLineChars="0" w:firstLine="0"/>
            </w:pPr>
          </w:p>
        </w:tc>
      </w:tr>
      <w:tr w:rsidR="005A2B01" w14:paraId="5C2B0B35" w14:textId="77777777" w:rsidTr="00983E3A">
        <w:tc>
          <w:tcPr>
            <w:tcW w:w="1552" w:type="dxa"/>
          </w:tcPr>
          <w:p w14:paraId="1E161061" w14:textId="77777777" w:rsidR="005A2B01" w:rsidRPr="00784DDA" w:rsidRDefault="005A2B01" w:rsidP="00983E3A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前端</w:t>
            </w:r>
            <w:r w:rsidRPr="00784DDA">
              <w:rPr>
                <w:rFonts w:hint="eastAsia"/>
                <w:b/>
              </w:rPr>
              <w:t>逻辑</w:t>
            </w:r>
          </w:p>
        </w:tc>
        <w:tc>
          <w:tcPr>
            <w:tcW w:w="6750" w:type="dxa"/>
          </w:tcPr>
          <w:p w14:paraId="009988A2" w14:textId="502223BF" w:rsidR="005A2B01" w:rsidRDefault="00983E3A" w:rsidP="00983E3A">
            <w:pPr>
              <w:pStyle w:val="a0"/>
              <w:ind w:firstLineChars="0" w:firstLine="0"/>
            </w:pPr>
            <w:r>
              <w:rPr>
                <w:rFonts w:hint="eastAsia"/>
              </w:rPr>
              <w:t>展示系统中配置好的</w:t>
            </w: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个机构分类，分两行展示。每个分类有</w:t>
            </w:r>
            <w:r>
              <w:rPr>
                <w:rFonts w:hint="eastAsia"/>
              </w:rPr>
              <w:t>logo</w:t>
            </w:r>
            <w:r>
              <w:rPr>
                <w:rFonts w:hint="eastAsia"/>
              </w:rPr>
              <w:t>。分类展示的</w:t>
            </w:r>
            <w:r>
              <w:rPr>
                <w:rFonts w:hint="eastAsia"/>
              </w:rPr>
              <w:t>logo</w:t>
            </w:r>
            <w:r w:rsidR="00576E2A">
              <w:rPr>
                <w:rFonts w:hint="eastAsia"/>
              </w:rPr>
              <w:t>、文案、分类</w:t>
            </w:r>
            <w:r w:rsidR="00576E2A">
              <w:rPr>
                <w:rFonts w:hint="eastAsia"/>
              </w:rPr>
              <w:t>id</w:t>
            </w:r>
            <w:r>
              <w:rPr>
                <w:rFonts w:hint="eastAsia"/>
              </w:rPr>
              <w:t>，后台可配置</w:t>
            </w:r>
            <w:r w:rsidR="00576E2A">
              <w:rPr>
                <w:rFonts w:hint="eastAsia"/>
              </w:rPr>
              <w:t>。</w:t>
            </w:r>
          </w:p>
          <w:p w14:paraId="4F7F27EA" w14:textId="298184FE" w:rsidR="00576E2A" w:rsidRDefault="00576E2A" w:rsidP="00983E3A">
            <w:pPr>
              <w:pStyle w:val="a0"/>
              <w:ind w:firstLineChars="0" w:firstLine="0"/>
            </w:pPr>
            <w:r>
              <w:rPr>
                <w:rFonts w:hint="eastAsia"/>
              </w:rPr>
              <w:t>点击某个分类的图标，跳转到搜索结果页，将分类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作为参数传入，搜索结果</w:t>
            </w:r>
            <w:r w:rsidR="00C6149E">
              <w:rPr>
                <w:rFonts w:hint="eastAsia"/>
              </w:rPr>
              <w:t>按照距离展示该分类下的机构，搜索条件栏中不填写任何关键词。如此时再输入搜索关键词，清空分类筛选条件。其他逻辑与搜索结果页正常逻辑一致。</w:t>
            </w:r>
          </w:p>
        </w:tc>
      </w:tr>
      <w:tr w:rsidR="005A2B01" w14:paraId="259CB41F" w14:textId="77777777" w:rsidTr="00983E3A">
        <w:tc>
          <w:tcPr>
            <w:tcW w:w="1552" w:type="dxa"/>
          </w:tcPr>
          <w:p w14:paraId="7A59C9DD" w14:textId="1D1B7211" w:rsidR="005A2B01" w:rsidRDefault="005A2B01" w:rsidP="00983E3A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后台逻辑</w:t>
            </w:r>
          </w:p>
        </w:tc>
        <w:tc>
          <w:tcPr>
            <w:tcW w:w="6750" w:type="dxa"/>
          </w:tcPr>
          <w:p w14:paraId="61A22CC7" w14:textId="77777777" w:rsidR="005A2B01" w:rsidRDefault="005A2B01" w:rsidP="00983E3A">
            <w:pPr>
              <w:pStyle w:val="a0"/>
              <w:ind w:firstLineChars="0" w:firstLine="0"/>
            </w:pPr>
          </w:p>
        </w:tc>
      </w:tr>
      <w:tr w:rsidR="005A2B01" w14:paraId="314F34B5" w14:textId="77777777" w:rsidTr="00983E3A">
        <w:tc>
          <w:tcPr>
            <w:tcW w:w="1552" w:type="dxa"/>
          </w:tcPr>
          <w:p w14:paraId="07B6DD56" w14:textId="77777777" w:rsidR="005A2B01" w:rsidRDefault="005A2B01" w:rsidP="00983E3A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数据逻辑</w:t>
            </w:r>
          </w:p>
        </w:tc>
        <w:tc>
          <w:tcPr>
            <w:tcW w:w="6750" w:type="dxa"/>
          </w:tcPr>
          <w:p w14:paraId="0D55D814" w14:textId="77777777" w:rsidR="005A2B01" w:rsidRDefault="005A2B01" w:rsidP="00983E3A">
            <w:pPr>
              <w:pStyle w:val="a0"/>
              <w:ind w:firstLineChars="0" w:firstLine="0"/>
            </w:pPr>
          </w:p>
        </w:tc>
      </w:tr>
      <w:tr w:rsidR="005A2B01" w14:paraId="7F5D2C47" w14:textId="77777777" w:rsidTr="00983E3A">
        <w:tc>
          <w:tcPr>
            <w:tcW w:w="1552" w:type="dxa"/>
          </w:tcPr>
          <w:p w14:paraId="46A5DB7F" w14:textId="77777777" w:rsidR="005A2B01" w:rsidRPr="00784DDA" w:rsidRDefault="005A2B01" w:rsidP="00983E3A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异常处理</w:t>
            </w:r>
          </w:p>
        </w:tc>
        <w:tc>
          <w:tcPr>
            <w:tcW w:w="6750" w:type="dxa"/>
          </w:tcPr>
          <w:p w14:paraId="63E26583" w14:textId="77777777" w:rsidR="005A2B01" w:rsidRDefault="005A2B01" w:rsidP="00983E3A">
            <w:pPr>
              <w:pStyle w:val="a0"/>
              <w:ind w:firstLineChars="0" w:firstLine="0"/>
            </w:pPr>
          </w:p>
        </w:tc>
      </w:tr>
    </w:tbl>
    <w:p w14:paraId="0E93FF64" w14:textId="77777777" w:rsidR="005A2B01" w:rsidRPr="005A2B01" w:rsidRDefault="005A2B01" w:rsidP="005A2B01">
      <w:pPr>
        <w:pStyle w:val="a0"/>
        <w:ind w:firstLine="480"/>
      </w:pPr>
    </w:p>
    <w:p w14:paraId="24DF9B1E" w14:textId="6E506504" w:rsidR="00B71890" w:rsidRDefault="00B71890" w:rsidP="00B71890">
      <w:pPr>
        <w:pStyle w:val="4"/>
      </w:pPr>
      <w:r>
        <w:rPr>
          <w:rFonts w:hint="eastAsia"/>
        </w:rPr>
        <w:t>附近的机构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2"/>
        <w:gridCol w:w="6750"/>
      </w:tblGrid>
      <w:tr w:rsidR="00B71890" w14:paraId="66826A88" w14:textId="77777777" w:rsidTr="00983E3A">
        <w:tc>
          <w:tcPr>
            <w:tcW w:w="1552" w:type="dxa"/>
          </w:tcPr>
          <w:p w14:paraId="312F97B9" w14:textId="77777777" w:rsidR="00B71890" w:rsidRPr="00784DDA" w:rsidRDefault="00B71890" w:rsidP="00983E3A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功能描述</w:t>
            </w:r>
          </w:p>
        </w:tc>
        <w:tc>
          <w:tcPr>
            <w:tcW w:w="6750" w:type="dxa"/>
          </w:tcPr>
          <w:p w14:paraId="09DC6103" w14:textId="0E13F324" w:rsidR="00B71890" w:rsidRDefault="00FA0141" w:rsidP="00983E3A">
            <w:pPr>
              <w:pStyle w:val="a0"/>
              <w:ind w:firstLineChars="0" w:firstLine="0"/>
            </w:pPr>
            <w:r>
              <w:rPr>
                <w:rFonts w:hint="eastAsia"/>
              </w:rPr>
              <w:t>根据定位，展示附近的机构</w:t>
            </w:r>
          </w:p>
        </w:tc>
      </w:tr>
      <w:tr w:rsidR="00B71890" w14:paraId="43BE984A" w14:textId="77777777" w:rsidTr="00983E3A">
        <w:tc>
          <w:tcPr>
            <w:tcW w:w="1552" w:type="dxa"/>
          </w:tcPr>
          <w:p w14:paraId="343DD752" w14:textId="77777777" w:rsidR="00B71890" w:rsidRPr="00784DDA" w:rsidRDefault="00B71890" w:rsidP="00983E3A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前置条件</w:t>
            </w:r>
          </w:p>
        </w:tc>
        <w:tc>
          <w:tcPr>
            <w:tcW w:w="6750" w:type="dxa"/>
          </w:tcPr>
          <w:p w14:paraId="437A3E8E" w14:textId="77777777" w:rsidR="00B71890" w:rsidRDefault="00B71890" w:rsidP="00983E3A">
            <w:pPr>
              <w:pStyle w:val="a0"/>
              <w:ind w:firstLineChars="0" w:firstLine="0"/>
            </w:pPr>
          </w:p>
        </w:tc>
      </w:tr>
      <w:tr w:rsidR="00B71890" w14:paraId="1C535FC6" w14:textId="77777777" w:rsidTr="00983E3A">
        <w:tc>
          <w:tcPr>
            <w:tcW w:w="1552" w:type="dxa"/>
          </w:tcPr>
          <w:p w14:paraId="01E52C66" w14:textId="77777777" w:rsidR="00B71890" w:rsidRPr="00784DDA" w:rsidRDefault="00B71890" w:rsidP="00983E3A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后置条件</w:t>
            </w:r>
          </w:p>
        </w:tc>
        <w:tc>
          <w:tcPr>
            <w:tcW w:w="6750" w:type="dxa"/>
          </w:tcPr>
          <w:p w14:paraId="4FE4EC8B" w14:textId="77777777" w:rsidR="00B71890" w:rsidRDefault="00B71890" w:rsidP="00983E3A">
            <w:pPr>
              <w:pStyle w:val="a0"/>
              <w:ind w:firstLineChars="0" w:firstLine="0"/>
            </w:pPr>
          </w:p>
        </w:tc>
      </w:tr>
      <w:tr w:rsidR="00B71890" w14:paraId="292C4F20" w14:textId="77777777" w:rsidTr="00983E3A">
        <w:tc>
          <w:tcPr>
            <w:tcW w:w="1552" w:type="dxa"/>
          </w:tcPr>
          <w:p w14:paraId="458E0027" w14:textId="77777777" w:rsidR="00B71890" w:rsidRPr="00784DDA" w:rsidRDefault="00B71890" w:rsidP="00983E3A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前端</w:t>
            </w:r>
            <w:r w:rsidRPr="00784DDA">
              <w:rPr>
                <w:rFonts w:hint="eastAsia"/>
                <w:b/>
              </w:rPr>
              <w:t>逻辑</w:t>
            </w:r>
          </w:p>
        </w:tc>
        <w:tc>
          <w:tcPr>
            <w:tcW w:w="6750" w:type="dxa"/>
          </w:tcPr>
          <w:p w14:paraId="1E25CB5F" w14:textId="77777777" w:rsidR="00B71890" w:rsidRDefault="00F81912" w:rsidP="00983E3A">
            <w:pPr>
              <w:pStyle w:val="a0"/>
              <w:ind w:firstLineChars="0" w:firstLine="0"/>
            </w:pPr>
            <w:r>
              <w:rPr>
                <w:rFonts w:hint="eastAsia"/>
              </w:rPr>
              <w:t>根据用户当前的</w:t>
            </w:r>
            <w:r>
              <w:rPr>
                <w:rFonts w:hint="eastAsia"/>
              </w:rPr>
              <w:t>gps</w:t>
            </w:r>
            <w:r>
              <w:rPr>
                <w:rFonts w:hint="eastAsia"/>
              </w:rPr>
              <w:t>坐标，无法获取坐标根据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进行定位，获得离用户最近的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家机构，展示机构的</w:t>
            </w:r>
            <w:r>
              <w:rPr>
                <w:rFonts w:hint="eastAsia"/>
              </w:rPr>
              <w:t>logo</w:t>
            </w:r>
            <w:r>
              <w:rPr>
                <w:rFonts w:hint="eastAsia"/>
              </w:rPr>
              <w:t>、简称、类别</w:t>
            </w:r>
            <w:r w:rsidR="000E3976">
              <w:rPr>
                <w:rFonts w:hint="eastAsia"/>
              </w:rPr>
              <w:t>、就业指数、均价、离我目前的距离等信息，以原型为准。</w:t>
            </w:r>
          </w:p>
          <w:p w14:paraId="3E21D39D" w14:textId="11A8431D" w:rsidR="000E3976" w:rsidRDefault="000E3976" w:rsidP="00983E3A">
            <w:pPr>
              <w:pStyle w:val="a0"/>
              <w:ind w:firstLineChars="0" w:firstLine="0"/>
            </w:pPr>
            <w:r>
              <w:rPr>
                <w:rFonts w:hint="eastAsia"/>
              </w:rPr>
              <w:t>翻到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条底部之后，</w:t>
            </w:r>
            <w:r w:rsidR="00EE0497">
              <w:rPr>
                <w:rFonts w:hint="eastAsia"/>
              </w:rPr>
              <w:t>在页面最底部，</w:t>
            </w:r>
            <w:r>
              <w:rPr>
                <w:rFonts w:hint="eastAsia"/>
              </w:rPr>
              <w:t>出现翻页提示‘上滑获取更多精彩’，向上滑动后，进行翻页，再次向后翻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条信息。</w:t>
            </w:r>
          </w:p>
          <w:p w14:paraId="73A8AE1C" w14:textId="6FBCB16C" w:rsidR="000E3976" w:rsidRDefault="000E3976" w:rsidP="00983E3A">
            <w:pPr>
              <w:pStyle w:val="a0"/>
              <w:ind w:firstLineChars="0" w:firstLine="0"/>
            </w:pPr>
            <w:r>
              <w:rPr>
                <w:rFonts w:hint="eastAsia"/>
              </w:rPr>
              <w:t>最多翻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页。当第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页再翻页或者后台</w:t>
            </w:r>
            <w:r w:rsidR="00A9542E">
              <w:rPr>
                <w:rFonts w:hint="eastAsia"/>
              </w:rPr>
              <w:t>返回</w:t>
            </w:r>
            <w:r>
              <w:rPr>
                <w:rFonts w:hint="eastAsia"/>
              </w:rPr>
              <w:t>已经没有数据时，翻页提示变为‘请搜索您感兴趣的信息’</w:t>
            </w:r>
            <w:r w:rsidR="00A9542E">
              <w:rPr>
                <w:rFonts w:hint="eastAsia"/>
              </w:rPr>
              <w:t>。</w:t>
            </w:r>
          </w:p>
        </w:tc>
      </w:tr>
      <w:tr w:rsidR="00B71890" w14:paraId="61CD84EC" w14:textId="77777777" w:rsidTr="00983E3A">
        <w:tc>
          <w:tcPr>
            <w:tcW w:w="1552" w:type="dxa"/>
          </w:tcPr>
          <w:p w14:paraId="23E44848" w14:textId="77777777" w:rsidR="00B71890" w:rsidRDefault="00B71890" w:rsidP="00983E3A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后台逻辑</w:t>
            </w:r>
          </w:p>
        </w:tc>
        <w:tc>
          <w:tcPr>
            <w:tcW w:w="6750" w:type="dxa"/>
          </w:tcPr>
          <w:p w14:paraId="07B5BAD7" w14:textId="77777777" w:rsidR="00B71890" w:rsidRDefault="00B71890" w:rsidP="00983E3A">
            <w:pPr>
              <w:pStyle w:val="a0"/>
              <w:ind w:firstLineChars="0" w:firstLine="0"/>
            </w:pPr>
          </w:p>
        </w:tc>
      </w:tr>
      <w:tr w:rsidR="00B71890" w14:paraId="0A52CB63" w14:textId="77777777" w:rsidTr="00983E3A">
        <w:tc>
          <w:tcPr>
            <w:tcW w:w="1552" w:type="dxa"/>
          </w:tcPr>
          <w:p w14:paraId="24714221" w14:textId="7810DCCB" w:rsidR="00B71890" w:rsidRDefault="00B71890" w:rsidP="00983E3A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数据</w:t>
            </w:r>
            <w:r w:rsidR="000E3976">
              <w:rPr>
                <w:rFonts w:hint="eastAsia"/>
                <w:b/>
              </w:rPr>
              <w:t>逻辑</w:t>
            </w:r>
          </w:p>
        </w:tc>
        <w:tc>
          <w:tcPr>
            <w:tcW w:w="6750" w:type="dxa"/>
          </w:tcPr>
          <w:p w14:paraId="537997E9" w14:textId="674C5ECC" w:rsidR="000904B2" w:rsidRDefault="000904B2" w:rsidP="00983E3A">
            <w:pPr>
              <w:pStyle w:val="a0"/>
              <w:ind w:firstLineChars="0" w:firstLine="0"/>
            </w:pPr>
            <w:r>
              <w:rPr>
                <w:rFonts w:hint="eastAsia"/>
              </w:rPr>
              <w:t>以分校为主体进行展示。</w:t>
            </w:r>
          </w:p>
          <w:p w14:paraId="7A87EBDE" w14:textId="77777777" w:rsidR="000E3976" w:rsidRDefault="000E3976" w:rsidP="00983E3A">
            <w:pPr>
              <w:pStyle w:val="a0"/>
              <w:ind w:firstLineChars="0" w:firstLine="0"/>
            </w:pPr>
            <w:r>
              <w:rPr>
                <w:rFonts w:hint="eastAsia"/>
              </w:rPr>
              <w:t>展示顺序以离我的距离为维度进行排序。</w:t>
            </w:r>
          </w:p>
          <w:p w14:paraId="2802B126" w14:textId="07261D10" w:rsidR="00A9542E" w:rsidRDefault="00A9542E" w:rsidP="00983E3A">
            <w:pPr>
              <w:pStyle w:val="a0"/>
              <w:ind w:firstLineChars="0" w:firstLine="0"/>
            </w:pPr>
            <w:r>
              <w:rPr>
                <w:rFonts w:hint="eastAsia"/>
              </w:rPr>
              <w:t>不限制必须在本市或者本省内。</w:t>
            </w:r>
          </w:p>
        </w:tc>
      </w:tr>
      <w:tr w:rsidR="00B71890" w14:paraId="4747EAEF" w14:textId="77777777" w:rsidTr="00983E3A">
        <w:tc>
          <w:tcPr>
            <w:tcW w:w="1552" w:type="dxa"/>
          </w:tcPr>
          <w:p w14:paraId="25513A82" w14:textId="1E603EBD" w:rsidR="00B71890" w:rsidRPr="00784DDA" w:rsidRDefault="00B71890" w:rsidP="00983E3A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异常处理</w:t>
            </w:r>
          </w:p>
        </w:tc>
        <w:tc>
          <w:tcPr>
            <w:tcW w:w="6750" w:type="dxa"/>
          </w:tcPr>
          <w:p w14:paraId="383E40C7" w14:textId="77777777" w:rsidR="00B71890" w:rsidRDefault="00B71890" w:rsidP="00983E3A">
            <w:pPr>
              <w:pStyle w:val="a0"/>
              <w:ind w:firstLineChars="0" w:firstLine="0"/>
            </w:pPr>
          </w:p>
        </w:tc>
      </w:tr>
    </w:tbl>
    <w:p w14:paraId="5B9B8269" w14:textId="6F358C27" w:rsidR="00456E0B" w:rsidRDefault="00456E0B" w:rsidP="005C1A1B">
      <w:pPr>
        <w:pStyle w:val="3"/>
      </w:pPr>
      <w:r>
        <w:rPr>
          <w:rFonts w:hint="eastAsia"/>
        </w:rPr>
        <w:t>首页</w:t>
      </w:r>
      <w:r>
        <w:rPr>
          <w:rFonts w:hint="eastAsia"/>
        </w:rPr>
        <w:t>V2</w:t>
      </w:r>
    </w:p>
    <w:p w14:paraId="51428E69" w14:textId="46E8557B" w:rsidR="00251D6A" w:rsidRDefault="00251D6A" w:rsidP="00251D6A">
      <w:pPr>
        <w:pStyle w:val="a0"/>
        <w:ind w:firstLine="480"/>
      </w:pPr>
      <w:r w:rsidRPr="00251D6A">
        <w:rPr>
          <w:noProof/>
        </w:rPr>
        <w:drawing>
          <wp:anchor distT="0" distB="0" distL="114300" distR="114300" simplePos="0" relativeHeight="251707392" behindDoc="0" locked="0" layoutInCell="1" allowOverlap="1" wp14:anchorId="5A243390" wp14:editId="39DAFA06">
            <wp:simplePos x="0" y="0"/>
            <wp:positionH relativeFrom="margin">
              <wp:posOffset>0</wp:posOffset>
            </wp:positionH>
            <wp:positionV relativeFrom="margin">
              <wp:posOffset>6925945</wp:posOffset>
            </wp:positionV>
            <wp:extent cx="4019550" cy="8270240"/>
            <wp:effectExtent l="0" t="0" r="0" b="10160"/>
            <wp:wrapSquare wrapText="bothSides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827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5E40E5" w14:textId="77777777" w:rsidR="00251D6A" w:rsidRPr="00251D6A" w:rsidRDefault="00251D6A" w:rsidP="00251D6A">
      <w:pPr>
        <w:pStyle w:val="a0"/>
        <w:ind w:firstLine="480"/>
      </w:pPr>
    </w:p>
    <w:p w14:paraId="32DDE207" w14:textId="2ABD9ACC" w:rsidR="00251D6A" w:rsidRPr="00251D6A" w:rsidRDefault="00251D6A" w:rsidP="00251D6A">
      <w:pPr>
        <w:pStyle w:val="a0"/>
        <w:ind w:firstLine="480"/>
      </w:pPr>
    </w:p>
    <w:p w14:paraId="5C629267" w14:textId="3473ABE7" w:rsidR="00456E0B" w:rsidRDefault="00456E0B" w:rsidP="00456E0B">
      <w:pPr>
        <w:pStyle w:val="4"/>
      </w:pPr>
      <w:r>
        <w:rPr>
          <w:rFonts w:hint="eastAsia"/>
        </w:rPr>
        <w:t>位置</w:t>
      </w:r>
    </w:p>
    <w:p w14:paraId="64BB40F5" w14:textId="1D89DC25" w:rsidR="00456E0B" w:rsidRPr="00456E0B" w:rsidRDefault="00456E0B" w:rsidP="00456E0B">
      <w:pPr>
        <w:pStyle w:val="a0"/>
        <w:ind w:firstLine="480"/>
      </w:pPr>
      <w:r>
        <w:rPr>
          <w:rFonts w:hint="eastAsia"/>
        </w:rPr>
        <w:t>同</w:t>
      </w:r>
      <w:r>
        <w:rPr>
          <w:rFonts w:hint="eastAsia"/>
        </w:rPr>
        <w:t>V1</w:t>
      </w:r>
      <w:r w:rsidR="00FA2E2B">
        <w:rPr>
          <w:rFonts w:hint="eastAsia"/>
        </w:rPr>
        <w:t>的位置</w:t>
      </w:r>
    </w:p>
    <w:p w14:paraId="1CD3012C" w14:textId="65E0C4A2" w:rsidR="00456E0B" w:rsidRDefault="00456E0B" w:rsidP="00456E0B">
      <w:pPr>
        <w:pStyle w:val="4"/>
      </w:pPr>
      <w:r>
        <w:rPr>
          <w:rFonts w:hint="eastAsia"/>
        </w:rPr>
        <w:t>搜索</w:t>
      </w:r>
    </w:p>
    <w:p w14:paraId="4CCF4B23" w14:textId="0F2F6614" w:rsidR="00FA2E2B" w:rsidRPr="00FA2E2B" w:rsidRDefault="00FA2E2B" w:rsidP="00FA2E2B">
      <w:pPr>
        <w:pStyle w:val="a0"/>
        <w:ind w:firstLine="480"/>
      </w:pPr>
      <w:r>
        <w:rPr>
          <w:rFonts w:hint="eastAsia"/>
        </w:rPr>
        <w:t>同</w:t>
      </w:r>
      <w:r>
        <w:rPr>
          <w:rFonts w:hint="eastAsia"/>
        </w:rPr>
        <w:t>V1</w:t>
      </w:r>
      <w:r>
        <w:rPr>
          <w:rFonts w:hint="eastAsia"/>
        </w:rPr>
        <w:t>的位置</w:t>
      </w:r>
    </w:p>
    <w:p w14:paraId="7AE457E9" w14:textId="468483A6" w:rsidR="00456E0B" w:rsidRDefault="00456E0B" w:rsidP="00456E0B">
      <w:pPr>
        <w:pStyle w:val="4"/>
      </w:pPr>
      <w:r>
        <w:rPr>
          <w:rFonts w:hint="eastAsia"/>
        </w:rPr>
        <w:lastRenderedPageBreak/>
        <w:t>业务规模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2"/>
        <w:gridCol w:w="6750"/>
      </w:tblGrid>
      <w:tr w:rsidR="008C279D" w14:paraId="76B4ED74" w14:textId="77777777" w:rsidTr="007254E0">
        <w:tc>
          <w:tcPr>
            <w:tcW w:w="1552" w:type="dxa"/>
          </w:tcPr>
          <w:p w14:paraId="020F8726" w14:textId="77777777" w:rsidR="008C279D" w:rsidRPr="00784DDA" w:rsidRDefault="008C279D" w:rsidP="007254E0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功能描述</w:t>
            </w:r>
          </w:p>
        </w:tc>
        <w:tc>
          <w:tcPr>
            <w:tcW w:w="6750" w:type="dxa"/>
          </w:tcPr>
          <w:p w14:paraId="28C05CCD" w14:textId="26E90C22" w:rsidR="008C279D" w:rsidRDefault="008C279D" w:rsidP="007254E0">
            <w:pPr>
              <w:pStyle w:val="a0"/>
              <w:ind w:firstLineChars="0" w:firstLine="0"/>
            </w:pPr>
            <w:r>
              <w:rPr>
                <w:rFonts w:hint="eastAsia"/>
              </w:rPr>
              <w:t>业务规模</w:t>
            </w:r>
          </w:p>
        </w:tc>
      </w:tr>
      <w:tr w:rsidR="008C279D" w14:paraId="42B331F9" w14:textId="77777777" w:rsidTr="007254E0">
        <w:tc>
          <w:tcPr>
            <w:tcW w:w="1552" w:type="dxa"/>
          </w:tcPr>
          <w:p w14:paraId="160668D7" w14:textId="77777777" w:rsidR="008C279D" w:rsidRPr="00784DDA" w:rsidRDefault="008C279D" w:rsidP="007254E0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前置条件</w:t>
            </w:r>
          </w:p>
        </w:tc>
        <w:tc>
          <w:tcPr>
            <w:tcW w:w="6750" w:type="dxa"/>
          </w:tcPr>
          <w:p w14:paraId="0EF0B096" w14:textId="4C0B1C43" w:rsidR="008C279D" w:rsidRDefault="008C279D" w:rsidP="007254E0">
            <w:pPr>
              <w:pStyle w:val="a0"/>
              <w:ind w:firstLineChars="0" w:firstLine="0"/>
            </w:pPr>
          </w:p>
        </w:tc>
      </w:tr>
      <w:tr w:rsidR="008C279D" w14:paraId="57163795" w14:textId="77777777" w:rsidTr="007254E0">
        <w:tc>
          <w:tcPr>
            <w:tcW w:w="1552" w:type="dxa"/>
          </w:tcPr>
          <w:p w14:paraId="6F91023C" w14:textId="77777777" w:rsidR="008C279D" w:rsidRPr="00784DDA" w:rsidRDefault="008C279D" w:rsidP="007254E0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后置条件</w:t>
            </w:r>
          </w:p>
        </w:tc>
        <w:tc>
          <w:tcPr>
            <w:tcW w:w="6750" w:type="dxa"/>
          </w:tcPr>
          <w:p w14:paraId="290F9D67" w14:textId="77777777" w:rsidR="008C279D" w:rsidRDefault="008C279D" w:rsidP="007254E0">
            <w:pPr>
              <w:pStyle w:val="a0"/>
              <w:ind w:firstLineChars="0" w:firstLine="0"/>
            </w:pPr>
          </w:p>
        </w:tc>
      </w:tr>
      <w:tr w:rsidR="008C279D" w14:paraId="7C2ADC80" w14:textId="77777777" w:rsidTr="007254E0">
        <w:tc>
          <w:tcPr>
            <w:tcW w:w="1552" w:type="dxa"/>
          </w:tcPr>
          <w:p w14:paraId="0A5F2DB1" w14:textId="77777777" w:rsidR="008C279D" w:rsidRPr="00784DDA" w:rsidRDefault="008C279D" w:rsidP="007254E0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前端</w:t>
            </w:r>
            <w:r w:rsidRPr="00784DDA">
              <w:rPr>
                <w:rFonts w:hint="eastAsia"/>
                <w:b/>
              </w:rPr>
              <w:t>逻辑</w:t>
            </w:r>
          </w:p>
        </w:tc>
        <w:tc>
          <w:tcPr>
            <w:tcW w:w="6750" w:type="dxa"/>
          </w:tcPr>
          <w:p w14:paraId="377AC6D6" w14:textId="22B6709E" w:rsidR="008C279D" w:rsidRDefault="008C279D" w:rsidP="008C279D">
            <w:pPr>
              <w:pStyle w:val="a0"/>
              <w:ind w:firstLineChars="0" w:firstLine="0"/>
            </w:pPr>
            <w:r>
              <w:rPr>
                <w:rFonts w:hint="eastAsia"/>
              </w:rPr>
              <w:t>展示文案“已有</w:t>
            </w:r>
            <w:r>
              <w:rPr>
                <w:rFonts w:hint="eastAsia"/>
              </w:rPr>
              <w:t xml:space="preserve"> xxxx </w:t>
            </w:r>
            <w:r>
              <w:rPr>
                <w:rFonts w:hint="eastAsia"/>
              </w:rPr>
              <w:t>位学员加入</w:t>
            </w:r>
            <w:r>
              <w:rPr>
                <w:rFonts w:hint="eastAsia"/>
              </w:rPr>
              <w:t>U</w:t>
            </w:r>
            <w:r>
              <w:rPr>
                <w:rFonts w:hint="eastAsia"/>
              </w:rPr>
              <w:t>业帮就业无忧计划”。其中</w:t>
            </w:r>
            <w:r>
              <w:rPr>
                <w:rFonts w:hint="eastAsia"/>
              </w:rPr>
              <w:t>xxxx</w:t>
            </w:r>
            <w:r>
              <w:rPr>
                <w:rFonts w:hint="eastAsia"/>
              </w:rPr>
              <w:t>为点分的数字，高亮展示，基数为</w:t>
            </w:r>
            <w:r>
              <w:rPr>
                <w:rFonts w:hint="eastAsia"/>
              </w:rPr>
              <w:t>14623</w:t>
            </w:r>
            <w:r>
              <w:rPr>
                <w:rFonts w:hint="eastAsia"/>
              </w:rPr>
              <w:t>，每次有一笔新的订单申请就加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，无论是否审核通过。</w:t>
            </w:r>
          </w:p>
        </w:tc>
      </w:tr>
      <w:tr w:rsidR="008C279D" w14:paraId="0F71FB4B" w14:textId="77777777" w:rsidTr="007254E0">
        <w:tc>
          <w:tcPr>
            <w:tcW w:w="1552" w:type="dxa"/>
          </w:tcPr>
          <w:p w14:paraId="135A15C3" w14:textId="77777777" w:rsidR="008C279D" w:rsidRDefault="008C279D" w:rsidP="007254E0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后台逻辑</w:t>
            </w:r>
          </w:p>
        </w:tc>
        <w:tc>
          <w:tcPr>
            <w:tcW w:w="6750" w:type="dxa"/>
          </w:tcPr>
          <w:p w14:paraId="020185AD" w14:textId="77777777" w:rsidR="008C279D" w:rsidRDefault="008C279D" w:rsidP="007254E0">
            <w:pPr>
              <w:pStyle w:val="a0"/>
              <w:ind w:firstLineChars="0" w:firstLine="0"/>
            </w:pPr>
          </w:p>
        </w:tc>
      </w:tr>
      <w:tr w:rsidR="008C279D" w14:paraId="2D70ED7D" w14:textId="77777777" w:rsidTr="007254E0">
        <w:tc>
          <w:tcPr>
            <w:tcW w:w="1552" w:type="dxa"/>
          </w:tcPr>
          <w:p w14:paraId="22C21DA1" w14:textId="77777777" w:rsidR="008C279D" w:rsidRDefault="008C279D" w:rsidP="007254E0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数据逻辑</w:t>
            </w:r>
          </w:p>
        </w:tc>
        <w:tc>
          <w:tcPr>
            <w:tcW w:w="6750" w:type="dxa"/>
          </w:tcPr>
          <w:p w14:paraId="0BF76882" w14:textId="7D527B27" w:rsidR="008C279D" w:rsidRDefault="008C279D" w:rsidP="007254E0">
            <w:pPr>
              <w:pStyle w:val="a0"/>
              <w:ind w:firstLineChars="0" w:firstLine="0"/>
            </w:pPr>
          </w:p>
        </w:tc>
      </w:tr>
      <w:tr w:rsidR="008C279D" w14:paraId="2AD0242D" w14:textId="77777777" w:rsidTr="007254E0">
        <w:trPr>
          <w:trHeight w:val="451"/>
        </w:trPr>
        <w:tc>
          <w:tcPr>
            <w:tcW w:w="1552" w:type="dxa"/>
          </w:tcPr>
          <w:p w14:paraId="605398F8" w14:textId="77777777" w:rsidR="008C279D" w:rsidRPr="00784DDA" w:rsidRDefault="008C279D" w:rsidP="007254E0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异常处理</w:t>
            </w:r>
          </w:p>
        </w:tc>
        <w:tc>
          <w:tcPr>
            <w:tcW w:w="6750" w:type="dxa"/>
          </w:tcPr>
          <w:p w14:paraId="022043A8" w14:textId="77777777" w:rsidR="008C279D" w:rsidRDefault="008C279D" w:rsidP="007254E0">
            <w:pPr>
              <w:pStyle w:val="a0"/>
              <w:ind w:firstLineChars="0" w:firstLine="0"/>
            </w:pPr>
          </w:p>
        </w:tc>
      </w:tr>
    </w:tbl>
    <w:p w14:paraId="42FD14B0" w14:textId="77777777" w:rsidR="008C279D" w:rsidRPr="008C279D" w:rsidRDefault="008C279D" w:rsidP="008C279D">
      <w:pPr>
        <w:pStyle w:val="a0"/>
        <w:ind w:firstLine="480"/>
      </w:pPr>
    </w:p>
    <w:p w14:paraId="744EA814" w14:textId="08930779" w:rsidR="00456E0B" w:rsidRDefault="00456E0B" w:rsidP="00456E0B">
      <w:pPr>
        <w:pStyle w:val="4"/>
      </w:pPr>
      <w:r>
        <w:rPr>
          <w:rFonts w:hint="eastAsia"/>
        </w:rPr>
        <w:t>订单信息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2"/>
        <w:gridCol w:w="6750"/>
      </w:tblGrid>
      <w:tr w:rsidR="008C279D" w14:paraId="16C8AB73" w14:textId="77777777" w:rsidTr="007254E0">
        <w:tc>
          <w:tcPr>
            <w:tcW w:w="1552" w:type="dxa"/>
          </w:tcPr>
          <w:p w14:paraId="370E7F72" w14:textId="77777777" w:rsidR="008C279D" w:rsidRPr="00784DDA" w:rsidRDefault="008C279D" w:rsidP="007254E0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功能描述</w:t>
            </w:r>
          </w:p>
        </w:tc>
        <w:tc>
          <w:tcPr>
            <w:tcW w:w="6750" w:type="dxa"/>
          </w:tcPr>
          <w:p w14:paraId="423C1A45" w14:textId="1CF533F4" w:rsidR="008C279D" w:rsidRDefault="009C7157" w:rsidP="007254E0">
            <w:pPr>
              <w:pStyle w:val="a0"/>
              <w:ind w:firstLineChars="0" w:firstLine="0"/>
            </w:pPr>
            <w:r>
              <w:rPr>
                <w:rFonts w:hint="eastAsia"/>
              </w:rPr>
              <w:t>订单概要信息</w:t>
            </w:r>
          </w:p>
        </w:tc>
      </w:tr>
      <w:tr w:rsidR="008C279D" w14:paraId="24916140" w14:textId="77777777" w:rsidTr="007254E0">
        <w:tc>
          <w:tcPr>
            <w:tcW w:w="1552" w:type="dxa"/>
          </w:tcPr>
          <w:p w14:paraId="2B662136" w14:textId="77777777" w:rsidR="008C279D" w:rsidRPr="00784DDA" w:rsidRDefault="008C279D" w:rsidP="007254E0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前置条件</w:t>
            </w:r>
          </w:p>
        </w:tc>
        <w:tc>
          <w:tcPr>
            <w:tcW w:w="6750" w:type="dxa"/>
          </w:tcPr>
          <w:p w14:paraId="0814E492" w14:textId="7C0BDCBB" w:rsidR="008C279D" w:rsidRDefault="009C7157" w:rsidP="007254E0">
            <w:pPr>
              <w:pStyle w:val="a0"/>
              <w:ind w:firstLineChars="0" w:firstLine="0"/>
            </w:pPr>
            <w:r>
              <w:rPr>
                <w:rFonts w:hint="eastAsia"/>
              </w:rPr>
              <w:t>已登录用户并且提交了订单申请</w:t>
            </w:r>
            <w:r w:rsidR="000D126A">
              <w:rPr>
                <w:rFonts w:hint="eastAsia"/>
              </w:rPr>
              <w:t>，如非该状态，本项不展示。</w:t>
            </w:r>
          </w:p>
        </w:tc>
      </w:tr>
      <w:tr w:rsidR="008C279D" w14:paraId="3B8D0283" w14:textId="77777777" w:rsidTr="007254E0">
        <w:tc>
          <w:tcPr>
            <w:tcW w:w="1552" w:type="dxa"/>
          </w:tcPr>
          <w:p w14:paraId="784C8E2B" w14:textId="77777777" w:rsidR="008C279D" w:rsidRPr="00784DDA" w:rsidRDefault="008C279D" w:rsidP="007254E0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后置条件</w:t>
            </w:r>
          </w:p>
        </w:tc>
        <w:tc>
          <w:tcPr>
            <w:tcW w:w="6750" w:type="dxa"/>
          </w:tcPr>
          <w:p w14:paraId="2BF6F11F" w14:textId="77777777" w:rsidR="008C279D" w:rsidRDefault="008C279D" w:rsidP="007254E0">
            <w:pPr>
              <w:pStyle w:val="a0"/>
              <w:ind w:firstLineChars="0" w:firstLine="0"/>
            </w:pPr>
          </w:p>
        </w:tc>
      </w:tr>
      <w:tr w:rsidR="008C279D" w14:paraId="75E47097" w14:textId="77777777" w:rsidTr="007254E0">
        <w:tc>
          <w:tcPr>
            <w:tcW w:w="1552" w:type="dxa"/>
          </w:tcPr>
          <w:p w14:paraId="2BA623AC" w14:textId="77777777" w:rsidR="008C279D" w:rsidRPr="00784DDA" w:rsidRDefault="008C279D" w:rsidP="007254E0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前端</w:t>
            </w:r>
            <w:r w:rsidRPr="00784DDA">
              <w:rPr>
                <w:rFonts w:hint="eastAsia"/>
                <w:b/>
              </w:rPr>
              <w:t>逻辑</w:t>
            </w:r>
          </w:p>
        </w:tc>
        <w:tc>
          <w:tcPr>
            <w:tcW w:w="6750" w:type="dxa"/>
          </w:tcPr>
          <w:p w14:paraId="226B3B74" w14:textId="77777777" w:rsidR="008C279D" w:rsidRDefault="009C7157" w:rsidP="007254E0">
            <w:pPr>
              <w:pStyle w:val="a0"/>
              <w:ind w:firstLineChars="0" w:firstLine="0"/>
            </w:pPr>
            <w:r>
              <w:rPr>
                <w:rFonts w:hint="eastAsia"/>
              </w:rPr>
              <w:t>展示最近一笔订单的信息。</w:t>
            </w:r>
          </w:p>
          <w:p w14:paraId="7EC22A9A" w14:textId="233F539F" w:rsidR="009C7157" w:rsidRDefault="009C7157" w:rsidP="007254E0">
            <w:pPr>
              <w:pStyle w:val="a0"/>
              <w:ind w:firstLineChars="0" w:firstLine="0"/>
            </w:pPr>
            <w:r>
              <w:rPr>
                <w:rFonts w:hint="eastAsia"/>
              </w:rPr>
              <w:t>赔付金额：如果未达到已核准状态的，展示赔付金额上限。核准通过的，展示实际确认的赔付上限。点击跳转到‘</w:t>
            </w:r>
            <w:r>
              <w:rPr>
                <w:rFonts w:hint="eastAsia"/>
              </w:rPr>
              <w:t>U</w:t>
            </w:r>
            <w:r>
              <w:rPr>
                <w:rFonts w:hint="eastAsia"/>
              </w:rPr>
              <w:t>业’；</w:t>
            </w:r>
          </w:p>
          <w:p w14:paraId="05910E5D" w14:textId="77777777" w:rsidR="009C7157" w:rsidRDefault="009C7157" w:rsidP="007254E0">
            <w:pPr>
              <w:pStyle w:val="a0"/>
              <w:ind w:firstLineChars="0" w:firstLine="0"/>
            </w:pPr>
            <w:r>
              <w:rPr>
                <w:rFonts w:hint="eastAsia"/>
              </w:rPr>
              <w:t>我的订单：展示订单总数，点击跳转到‘</w:t>
            </w:r>
            <w:r>
              <w:rPr>
                <w:rFonts w:hint="eastAsia"/>
              </w:rPr>
              <w:t>U</w:t>
            </w:r>
            <w:r>
              <w:rPr>
                <w:rFonts w:hint="eastAsia"/>
              </w:rPr>
              <w:t>业’；</w:t>
            </w:r>
          </w:p>
          <w:p w14:paraId="108C6AA8" w14:textId="721AF68A" w:rsidR="009C7157" w:rsidRDefault="009C7157" w:rsidP="009C7157">
            <w:pPr>
              <w:pStyle w:val="a0"/>
              <w:ind w:firstLineChars="0" w:firstLine="0"/>
            </w:pPr>
            <w:r>
              <w:rPr>
                <w:rFonts w:hint="eastAsia"/>
              </w:rPr>
              <w:t>已赔付：如果未达到已核准状态的，展示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。核准通过的，展示已赔付金额。点击跳转到‘</w:t>
            </w:r>
            <w:r>
              <w:rPr>
                <w:rFonts w:hint="eastAsia"/>
              </w:rPr>
              <w:t>U</w:t>
            </w:r>
            <w:r>
              <w:rPr>
                <w:rFonts w:hint="eastAsia"/>
              </w:rPr>
              <w:t>业’；</w:t>
            </w:r>
          </w:p>
        </w:tc>
      </w:tr>
      <w:tr w:rsidR="008C279D" w14:paraId="45CF5E00" w14:textId="77777777" w:rsidTr="007254E0">
        <w:tc>
          <w:tcPr>
            <w:tcW w:w="1552" w:type="dxa"/>
          </w:tcPr>
          <w:p w14:paraId="57C04E96" w14:textId="79E94F8D" w:rsidR="008C279D" w:rsidRDefault="008C279D" w:rsidP="007254E0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后台逻辑</w:t>
            </w:r>
          </w:p>
        </w:tc>
        <w:tc>
          <w:tcPr>
            <w:tcW w:w="6750" w:type="dxa"/>
          </w:tcPr>
          <w:p w14:paraId="0793A28B" w14:textId="77777777" w:rsidR="008C279D" w:rsidRDefault="008C279D" w:rsidP="007254E0">
            <w:pPr>
              <w:pStyle w:val="a0"/>
              <w:ind w:firstLineChars="0" w:firstLine="0"/>
            </w:pPr>
          </w:p>
        </w:tc>
      </w:tr>
      <w:tr w:rsidR="008C279D" w14:paraId="753312B7" w14:textId="77777777" w:rsidTr="007254E0">
        <w:tc>
          <w:tcPr>
            <w:tcW w:w="1552" w:type="dxa"/>
          </w:tcPr>
          <w:p w14:paraId="3F5605FC" w14:textId="77777777" w:rsidR="008C279D" w:rsidRDefault="008C279D" w:rsidP="007254E0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数据逻辑</w:t>
            </w:r>
          </w:p>
        </w:tc>
        <w:tc>
          <w:tcPr>
            <w:tcW w:w="6750" w:type="dxa"/>
          </w:tcPr>
          <w:p w14:paraId="6230622C" w14:textId="0D462DC7" w:rsidR="008C279D" w:rsidRDefault="008C279D" w:rsidP="007254E0">
            <w:pPr>
              <w:pStyle w:val="a0"/>
              <w:ind w:firstLineChars="0" w:firstLine="0"/>
            </w:pPr>
          </w:p>
        </w:tc>
      </w:tr>
      <w:tr w:rsidR="008C279D" w14:paraId="53C4E11E" w14:textId="77777777" w:rsidTr="007254E0">
        <w:trPr>
          <w:trHeight w:val="451"/>
        </w:trPr>
        <w:tc>
          <w:tcPr>
            <w:tcW w:w="1552" w:type="dxa"/>
          </w:tcPr>
          <w:p w14:paraId="4361E36D" w14:textId="77777777" w:rsidR="008C279D" w:rsidRPr="00784DDA" w:rsidRDefault="008C279D" w:rsidP="007254E0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异常处理</w:t>
            </w:r>
          </w:p>
        </w:tc>
        <w:tc>
          <w:tcPr>
            <w:tcW w:w="6750" w:type="dxa"/>
          </w:tcPr>
          <w:p w14:paraId="1D5EAAA3" w14:textId="77777777" w:rsidR="008C279D" w:rsidRDefault="008C279D" w:rsidP="007254E0">
            <w:pPr>
              <w:pStyle w:val="a0"/>
              <w:ind w:firstLineChars="0" w:firstLine="0"/>
            </w:pPr>
          </w:p>
        </w:tc>
      </w:tr>
    </w:tbl>
    <w:p w14:paraId="332895FB" w14:textId="77777777" w:rsidR="008C279D" w:rsidRPr="008C279D" w:rsidRDefault="008C279D" w:rsidP="008C279D">
      <w:pPr>
        <w:pStyle w:val="a0"/>
        <w:ind w:firstLine="480"/>
      </w:pPr>
    </w:p>
    <w:p w14:paraId="0B925858" w14:textId="229D3E32" w:rsidR="00456E0B" w:rsidRDefault="007D1D9E" w:rsidP="00456E0B">
      <w:pPr>
        <w:pStyle w:val="4"/>
      </w:pPr>
      <w:r>
        <w:rPr>
          <w:rFonts w:hint="eastAsia"/>
        </w:rPr>
        <w:t>我当前的机构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2"/>
        <w:gridCol w:w="6750"/>
      </w:tblGrid>
      <w:tr w:rsidR="007254E0" w14:paraId="05C1A89A" w14:textId="77777777" w:rsidTr="007254E0">
        <w:tc>
          <w:tcPr>
            <w:tcW w:w="1552" w:type="dxa"/>
          </w:tcPr>
          <w:p w14:paraId="2CCDC669" w14:textId="77777777" w:rsidR="007254E0" w:rsidRPr="00784DDA" w:rsidRDefault="007254E0" w:rsidP="007254E0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功能描述</w:t>
            </w:r>
          </w:p>
        </w:tc>
        <w:tc>
          <w:tcPr>
            <w:tcW w:w="6750" w:type="dxa"/>
          </w:tcPr>
          <w:p w14:paraId="6D418614" w14:textId="6274EFBC" w:rsidR="007254E0" w:rsidRDefault="007D1D9E" w:rsidP="007254E0">
            <w:pPr>
              <w:pStyle w:val="a0"/>
              <w:ind w:firstLineChars="0" w:firstLine="0"/>
            </w:pPr>
            <w:r>
              <w:rPr>
                <w:rFonts w:hint="eastAsia"/>
              </w:rPr>
              <w:t>定位我当前所在的机构</w:t>
            </w:r>
          </w:p>
        </w:tc>
      </w:tr>
      <w:tr w:rsidR="007254E0" w14:paraId="628FD5B2" w14:textId="77777777" w:rsidTr="007254E0">
        <w:tc>
          <w:tcPr>
            <w:tcW w:w="1552" w:type="dxa"/>
          </w:tcPr>
          <w:p w14:paraId="716DCED2" w14:textId="77777777" w:rsidR="007254E0" w:rsidRPr="00784DDA" w:rsidRDefault="007254E0" w:rsidP="007254E0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lastRenderedPageBreak/>
              <w:t>前置条件</w:t>
            </w:r>
          </w:p>
        </w:tc>
        <w:tc>
          <w:tcPr>
            <w:tcW w:w="6750" w:type="dxa"/>
          </w:tcPr>
          <w:p w14:paraId="1CA434F1" w14:textId="0F6BD2E5" w:rsidR="007254E0" w:rsidRDefault="007D1D9E" w:rsidP="007254E0">
            <w:pPr>
              <w:pStyle w:val="a0"/>
              <w:ind w:firstLineChars="0" w:firstLine="0"/>
            </w:pPr>
            <w:r>
              <w:rPr>
                <w:rFonts w:hint="eastAsia"/>
              </w:rPr>
              <w:t>连接</w:t>
            </w:r>
            <w:r>
              <w:rPr>
                <w:rFonts w:hint="eastAsia"/>
              </w:rPr>
              <w:t>wifi</w:t>
            </w:r>
            <w:r>
              <w:rPr>
                <w:rFonts w:hint="eastAsia"/>
              </w:rPr>
              <w:t>，并且可以查到该</w:t>
            </w:r>
            <w:r>
              <w:rPr>
                <w:rFonts w:hint="eastAsia"/>
              </w:rPr>
              <w:t>wifi</w:t>
            </w:r>
            <w:r w:rsidR="0038600F">
              <w:rPr>
                <w:rFonts w:hint="eastAsia"/>
              </w:rPr>
              <w:t>对应</w:t>
            </w:r>
            <w:r w:rsidR="0038600F">
              <w:rPr>
                <w:rFonts w:hint="eastAsia"/>
              </w:rPr>
              <w:t>SSID</w:t>
            </w:r>
            <w:r>
              <w:rPr>
                <w:rFonts w:hint="eastAsia"/>
              </w:rPr>
              <w:t>的机构。否则不展示该项</w:t>
            </w:r>
          </w:p>
        </w:tc>
      </w:tr>
      <w:tr w:rsidR="007254E0" w14:paraId="2F26D525" w14:textId="77777777" w:rsidTr="007254E0">
        <w:tc>
          <w:tcPr>
            <w:tcW w:w="1552" w:type="dxa"/>
          </w:tcPr>
          <w:p w14:paraId="4305E6D4" w14:textId="77777777" w:rsidR="007254E0" w:rsidRPr="00784DDA" w:rsidRDefault="007254E0" w:rsidP="007254E0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后置条件</w:t>
            </w:r>
          </w:p>
        </w:tc>
        <w:tc>
          <w:tcPr>
            <w:tcW w:w="6750" w:type="dxa"/>
          </w:tcPr>
          <w:p w14:paraId="547532B3" w14:textId="77777777" w:rsidR="007254E0" w:rsidRDefault="007254E0" w:rsidP="007254E0">
            <w:pPr>
              <w:pStyle w:val="a0"/>
              <w:ind w:firstLineChars="0" w:firstLine="0"/>
            </w:pPr>
          </w:p>
        </w:tc>
      </w:tr>
      <w:tr w:rsidR="007254E0" w14:paraId="4EEBA96C" w14:textId="77777777" w:rsidTr="007254E0">
        <w:tc>
          <w:tcPr>
            <w:tcW w:w="1552" w:type="dxa"/>
          </w:tcPr>
          <w:p w14:paraId="7FCBB74B" w14:textId="77777777" w:rsidR="007254E0" w:rsidRPr="00784DDA" w:rsidRDefault="007254E0" w:rsidP="007254E0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前端</w:t>
            </w:r>
            <w:r w:rsidRPr="00784DDA">
              <w:rPr>
                <w:rFonts w:hint="eastAsia"/>
                <w:b/>
              </w:rPr>
              <w:t>逻辑</w:t>
            </w:r>
          </w:p>
        </w:tc>
        <w:tc>
          <w:tcPr>
            <w:tcW w:w="6750" w:type="dxa"/>
          </w:tcPr>
          <w:p w14:paraId="2B10F0C0" w14:textId="371DF96A" w:rsidR="00F16748" w:rsidRDefault="009B2709" w:rsidP="007254E0">
            <w:pPr>
              <w:pStyle w:val="a0"/>
              <w:ind w:firstLineChars="0" w:firstLine="0"/>
            </w:pPr>
            <w:r>
              <w:rPr>
                <w:rFonts w:hint="eastAsia"/>
              </w:rPr>
              <w:t>如果可以根据</w:t>
            </w:r>
            <w:r w:rsidR="00F16748">
              <w:rPr>
                <w:rFonts w:hint="eastAsia"/>
              </w:rPr>
              <w:t>SSID</w:t>
            </w:r>
            <w:r w:rsidR="00F16748">
              <w:rPr>
                <w:rFonts w:hint="eastAsia"/>
              </w:rPr>
              <w:t>定位到机构，并且机构未下线，展示“您在</w:t>
            </w:r>
            <w:r w:rsidR="00F16748">
              <w:rPr>
                <w:rFonts w:hint="eastAsia"/>
              </w:rPr>
              <w:t xml:space="preserve"> </w:t>
            </w:r>
            <w:r w:rsidR="00F16748" w:rsidRPr="00F16748">
              <w:rPr>
                <w:rFonts w:hint="eastAsia"/>
                <w:u w:val="single"/>
              </w:rPr>
              <w:t>****</w:t>
            </w:r>
            <w:r w:rsidR="00F16748">
              <w:rPr>
                <w:rFonts w:hint="eastAsia"/>
              </w:rPr>
              <w:t xml:space="preserve"> </w:t>
            </w:r>
            <w:r w:rsidR="00F16748">
              <w:rPr>
                <w:rFonts w:hint="eastAsia"/>
              </w:rPr>
              <w:t>，没猜对请</w:t>
            </w:r>
            <w:r w:rsidR="00F16748">
              <w:rPr>
                <w:rFonts w:hint="eastAsia"/>
              </w:rPr>
              <w:t xml:space="preserve"> </w:t>
            </w:r>
            <w:r w:rsidR="00F16748" w:rsidRPr="00F16748">
              <w:rPr>
                <w:rFonts w:hint="eastAsia"/>
                <w:u w:val="single"/>
              </w:rPr>
              <w:t>戳我</w:t>
            </w:r>
            <w:r w:rsidR="00F16748">
              <w:rPr>
                <w:rFonts w:hint="eastAsia"/>
              </w:rPr>
              <w:t>”。</w:t>
            </w:r>
          </w:p>
          <w:p w14:paraId="10E5751E" w14:textId="77777777" w:rsidR="007254E0" w:rsidRDefault="00F16748" w:rsidP="007254E0">
            <w:pPr>
              <w:pStyle w:val="a0"/>
              <w:ind w:firstLineChars="0" w:firstLine="0"/>
            </w:pPr>
            <w:r>
              <w:rPr>
                <w:rFonts w:hint="eastAsia"/>
              </w:rPr>
              <w:t>点击机构名称，跳转到机构详情。</w:t>
            </w:r>
          </w:p>
          <w:p w14:paraId="29EE4573" w14:textId="3C44003A" w:rsidR="00F16748" w:rsidRDefault="00F16748" w:rsidP="007254E0">
            <w:pPr>
              <w:pStyle w:val="a0"/>
              <w:ind w:firstLineChars="0" w:firstLine="0"/>
            </w:pPr>
            <w:r>
              <w:rPr>
                <w:rFonts w:hint="eastAsia"/>
              </w:rPr>
              <w:t>点击“戳我”，</w:t>
            </w:r>
            <w:r w:rsidR="00F564E3">
              <w:rPr>
                <w:rFonts w:hint="eastAsia"/>
              </w:rPr>
              <w:t>动作与点击搜索栏相同</w:t>
            </w:r>
            <w:r>
              <w:rPr>
                <w:rFonts w:hint="eastAsia"/>
              </w:rPr>
              <w:t>。</w:t>
            </w:r>
          </w:p>
          <w:p w14:paraId="34EB27AB" w14:textId="33A1EE50" w:rsidR="00F564E3" w:rsidRDefault="00F564E3" w:rsidP="007254E0">
            <w:pPr>
              <w:pStyle w:val="a0"/>
              <w:ind w:firstLineChars="0" w:firstLine="0"/>
            </w:pPr>
            <w:r>
              <w:rPr>
                <w:rFonts w:hint="eastAsia"/>
              </w:rPr>
              <w:t>点击“申请签约”，直接进入对应分校的‘签约’页面。</w:t>
            </w:r>
          </w:p>
          <w:p w14:paraId="3C5D8B43" w14:textId="77777777" w:rsidR="00F564E3" w:rsidRDefault="00F564E3" w:rsidP="007254E0">
            <w:pPr>
              <w:pStyle w:val="a0"/>
              <w:ind w:firstLineChars="0" w:firstLine="0"/>
            </w:pPr>
          </w:p>
          <w:p w14:paraId="4543A3B1" w14:textId="7BD197DF" w:rsidR="00F564E3" w:rsidRDefault="00F564E3" w:rsidP="007254E0">
            <w:pPr>
              <w:pStyle w:val="a0"/>
              <w:ind w:firstLineChars="0" w:firstLine="0"/>
            </w:pPr>
            <w:r>
              <w:rPr>
                <w:rFonts w:hint="eastAsia"/>
              </w:rPr>
              <w:t>如果未定位到机构，则不展示该行。点击‘申请签约’按钮，动作与点击搜索栏相同；</w:t>
            </w:r>
          </w:p>
        </w:tc>
      </w:tr>
      <w:tr w:rsidR="007254E0" w14:paraId="5643C0C7" w14:textId="77777777" w:rsidTr="007254E0">
        <w:tc>
          <w:tcPr>
            <w:tcW w:w="1552" w:type="dxa"/>
          </w:tcPr>
          <w:p w14:paraId="41CF7232" w14:textId="77777777" w:rsidR="007254E0" w:rsidRDefault="007254E0" w:rsidP="007254E0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后台逻辑</w:t>
            </w:r>
          </w:p>
        </w:tc>
        <w:tc>
          <w:tcPr>
            <w:tcW w:w="6750" w:type="dxa"/>
          </w:tcPr>
          <w:p w14:paraId="4E5CB976" w14:textId="77777777" w:rsidR="007254E0" w:rsidRDefault="007254E0" w:rsidP="007254E0">
            <w:pPr>
              <w:pStyle w:val="a0"/>
              <w:ind w:firstLineChars="0" w:firstLine="0"/>
            </w:pPr>
          </w:p>
        </w:tc>
      </w:tr>
      <w:tr w:rsidR="007254E0" w14:paraId="511D3073" w14:textId="77777777" w:rsidTr="007254E0">
        <w:tc>
          <w:tcPr>
            <w:tcW w:w="1552" w:type="dxa"/>
          </w:tcPr>
          <w:p w14:paraId="00477521" w14:textId="77777777" w:rsidR="007254E0" w:rsidRDefault="007254E0" w:rsidP="007254E0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数据逻辑</w:t>
            </w:r>
          </w:p>
        </w:tc>
        <w:tc>
          <w:tcPr>
            <w:tcW w:w="6750" w:type="dxa"/>
          </w:tcPr>
          <w:p w14:paraId="5186E8F7" w14:textId="77777777" w:rsidR="005B7A99" w:rsidRDefault="005B7A99" w:rsidP="007254E0">
            <w:pPr>
              <w:pStyle w:val="a0"/>
              <w:ind w:firstLineChars="0" w:firstLine="0"/>
            </w:pPr>
            <w:r>
              <w:rPr>
                <w:rFonts w:hint="eastAsia"/>
              </w:rPr>
              <w:t>机构对应的</w:t>
            </w:r>
            <w:r>
              <w:rPr>
                <w:rFonts w:hint="eastAsia"/>
              </w:rPr>
              <w:t>SSID</w:t>
            </w:r>
            <w:r>
              <w:rPr>
                <w:rFonts w:hint="eastAsia"/>
              </w:rPr>
              <w:t>以分校为维度记录。</w:t>
            </w:r>
          </w:p>
          <w:p w14:paraId="4A57DBBE" w14:textId="043CFBFE" w:rsidR="007254E0" w:rsidRDefault="00CC10FF" w:rsidP="007254E0">
            <w:pPr>
              <w:pStyle w:val="a0"/>
              <w:ind w:firstLineChars="0" w:firstLine="0"/>
            </w:pPr>
            <w:r>
              <w:rPr>
                <w:rFonts w:hint="eastAsia"/>
              </w:rPr>
              <w:t>最初是没有记录机构的</w:t>
            </w:r>
            <w:r w:rsidR="005B7A99">
              <w:rPr>
                <w:rFonts w:hint="eastAsia"/>
              </w:rPr>
              <w:t>wifi</w:t>
            </w:r>
            <w:r w:rsidR="005B7A99">
              <w:rPr>
                <w:rFonts w:hint="eastAsia"/>
              </w:rPr>
              <w:t>的</w:t>
            </w:r>
            <w:r w:rsidR="005B7A99">
              <w:rPr>
                <w:rFonts w:hint="eastAsia"/>
              </w:rPr>
              <w:t>SSID</w:t>
            </w:r>
            <w:r w:rsidR="005B7A99">
              <w:rPr>
                <w:rFonts w:hint="eastAsia"/>
              </w:rPr>
              <w:t>的。如果有学员使用</w:t>
            </w:r>
            <w:r w:rsidR="005B7A99">
              <w:rPr>
                <w:rFonts w:hint="eastAsia"/>
              </w:rPr>
              <w:t>wifi</w:t>
            </w:r>
            <w:r w:rsidR="005B7A99">
              <w:rPr>
                <w:rFonts w:hint="eastAsia"/>
              </w:rPr>
              <w:t>填写申请信息，</w:t>
            </w:r>
            <w:r w:rsidR="009B2709">
              <w:rPr>
                <w:rFonts w:hint="eastAsia"/>
              </w:rPr>
              <w:t>并且在数据库中不存在，</w:t>
            </w:r>
            <w:r w:rsidR="005B7A99">
              <w:rPr>
                <w:rFonts w:hint="eastAsia"/>
              </w:rPr>
              <w:t>将该</w:t>
            </w:r>
            <w:r w:rsidR="005B7A99">
              <w:rPr>
                <w:rFonts w:hint="eastAsia"/>
              </w:rPr>
              <w:t>wifi</w:t>
            </w:r>
            <w:r w:rsidR="005B7A99">
              <w:rPr>
                <w:rFonts w:hint="eastAsia"/>
              </w:rPr>
              <w:t>的</w:t>
            </w:r>
            <w:r w:rsidR="005B7A99">
              <w:rPr>
                <w:rFonts w:hint="eastAsia"/>
              </w:rPr>
              <w:t>SSID</w:t>
            </w:r>
            <w:r w:rsidR="005B7A99">
              <w:rPr>
                <w:rFonts w:hint="eastAsia"/>
              </w:rPr>
              <w:t>对应到该分校，虽然有误差，但应该不会产生错配的情况。后续再有使用同样</w:t>
            </w:r>
            <w:r w:rsidR="005B7A99">
              <w:rPr>
                <w:rFonts w:hint="eastAsia"/>
              </w:rPr>
              <w:t>SSID</w:t>
            </w:r>
            <w:r w:rsidR="005B7A99">
              <w:rPr>
                <w:rFonts w:hint="eastAsia"/>
              </w:rPr>
              <w:t>的用户使用</w:t>
            </w:r>
            <w:r w:rsidR="005B7A99">
              <w:rPr>
                <w:rFonts w:hint="eastAsia"/>
              </w:rPr>
              <w:t>wifi</w:t>
            </w:r>
            <w:r w:rsidR="005B7A99">
              <w:rPr>
                <w:rFonts w:hint="eastAsia"/>
              </w:rPr>
              <w:t>访问，即可定位到学员对应的校区。</w:t>
            </w:r>
          </w:p>
          <w:p w14:paraId="6B71560D" w14:textId="77777777" w:rsidR="0025596C" w:rsidRDefault="0025596C" w:rsidP="007254E0">
            <w:pPr>
              <w:pStyle w:val="a0"/>
              <w:ind w:firstLineChars="0" w:firstLine="0"/>
            </w:pPr>
            <w:r>
              <w:rPr>
                <w:rFonts w:hint="eastAsia"/>
              </w:rPr>
              <w:t>如果有同一个</w:t>
            </w:r>
            <w:r>
              <w:rPr>
                <w:rFonts w:hint="eastAsia"/>
              </w:rPr>
              <w:t>SSID</w:t>
            </w:r>
            <w:r>
              <w:rPr>
                <w:rFonts w:hint="eastAsia"/>
              </w:rPr>
              <w:t>对应了不同的机构分校，以最后请求的为准。</w:t>
            </w:r>
          </w:p>
          <w:p w14:paraId="50651681" w14:textId="4507E183" w:rsidR="009B2709" w:rsidRDefault="009B2709" w:rsidP="007254E0">
            <w:pPr>
              <w:pStyle w:val="a0"/>
              <w:ind w:firstLineChars="0" w:firstLine="0"/>
            </w:pPr>
          </w:p>
        </w:tc>
      </w:tr>
      <w:tr w:rsidR="007254E0" w14:paraId="58BED043" w14:textId="77777777" w:rsidTr="007254E0">
        <w:trPr>
          <w:trHeight w:val="451"/>
        </w:trPr>
        <w:tc>
          <w:tcPr>
            <w:tcW w:w="1552" w:type="dxa"/>
          </w:tcPr>
          <w:p w14:paraId="67D88EFB" w14:textId="3FA43634" w:rsidR="007254E0" w:rsidRPr="00784DDA" w:rsidRDefault="007254E0" w:rsidP="007254E0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异常处理</w:t>
            </w:r>
          </w:p>
        </w:tc>
        <w:tc>
          <w:tcPr>
            <w:tcW w:w="6750" w:type="dxa"/>
          </w:tcPr>
          <w:p w14:paraId="79F21FE7" w14:textId="77777777" w:rsidR="007254E0" w:rsidRDefault="007254E0" w:rsidP="007254E0">
            <w:pPr>
              <w:pStyle w:val="a0"/>
              <w:ind w:firstLineChars="0" w:firstLine="0"/>
            </w:pPr>
          </w:p>
        </w:tc>
      </w:tr>
    </w:tbl>
    <w:p w14:paraId="00D8037F" w14:textId="77777777" w:rsidR="0048152A" w:rsidRPr="007254E0" w:rsidRDefault="0048152A" w:rsidP="007254E0">
      <w:pPr>
        <w:pStyle w:val="a0"/>
        <w:ind w:firstLine="480"/>
      </w:pPr>
    </w:p>
    <w:p w14:paraId="38D94ACF" w14:textId="69B61D72" w:rsidR="00B71890" w:rsidRDefault="005C1A1B" w:rsidP="005C1A1B">
      <w:pPr>
        <w:pStyle w:val="3"/>
      </w:pPr>
      <w:r>
        <w:rPr>
          <w:rFonts w:hint="eastAsia"/>
        </w:rPr>
        <w:t>搜索</w:t>
      </w:r>
    </w:p>
    <w:p w14:paraId="0A9484D8" w14:textId="1CE3728B" w:rsidR="005C1A1B" w:rsidRDefault="005C1A1B" w:rsidP="005C1A1B">
      <w:pPr>
        <w:pStyle w:val="4"/>
      </w:pPr>
      <w:r>
        <w:rPr>
          <w:rFonts w:hint="eastAsia"/>
        </w:rPr>
        <w:t>搜索输入页</w:t>
      </w:r>
    </w:p>
    <w:p w14:paraId="6F9C6885" w14:textId="77777777" w:rsidR="0075286E" w:rsidRDefault="0075286E" w:rsidP="005C1A1B">
      <w:pPr>
        <w:pStyle w:val="a0"/>
        <w:ind w:firstLine="480"/>
      </w:pPr>
    </w:p>
    <w:p w14:paraId="5E62B5C5" w14:textId="77777777" w:rsidR="0075286E" w:rsidRDefault="0075286E" w:rsidP="005C1A1B">
      <w:pPr>
        <w:pStyle w:val="a0"/>
        <w:ind w:firstLine="480"/>
      </w:pPr>
    </w:p>
    <w:p w14:paraId="0BE41F5C" w14:textId="4900D1F3" w:rsidR="0075286E" w:rsidRDefault="00FA2E2B" w:rsidP="005C1A1B">
      <w:pPr>
        <w:pStyle w:val="a0"/>
        <w:ind w:firstLine="480"/>
      </w:pPr>
      <w:r w:rsidRPr="0075286E"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3F833D68" wp14:editId="28D7885D">
            <wp:simplePos x="0" y="0"/>
            <wp:positionH relativeFrom="margin">
              <wp:posOffset>0</wp:posOffset>
            </wp:positionH>
            <wp:positionV relativeFrom="margin">
              <wp:posOffset>2847340</wp:posOffset>
            </wp:positionV>
            <wp:extent cx="2976880" cy="6090920"/>
            <wp:effectExtent l="0" t="0" r="0" b="508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972" cy="60950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93C943" w14:textId="77777777" w:rsidR="0075286E" w:rsidRDefault="0075286E" w:rsidP="005C1A1B">
      <w:pPr>
        <w:pStyle w:val="a0"/>
        <w:ind w:firstLine="480"/>
      </w:pPr>
    </w:p>
    <w:p w14:paraId="459CFC10" w14:textId="77777777" w:rsidR="0075286E" w:rsidRDefault="0075286E" w:rsidP="005C1A1B">
      <w:pPr>
        <w:pStyle w:val="a0"/>
        <w:ind w:firstLine="480"/>
      </w:pPr>
    </w:p>
    <w:p w14:paraId="327EBACB" w14:textId="77777777" w:rsidR="0075286E" w:rsidRDefault="0075286E" w:rsidP="005C1A1B">
      <w:pPr>
        <w:pStyle w:val="a0"/>
        <w:ind w:firstLine="480"/>
      </w:pPr>
    </w:p>
    <w:p w14:paraId="42D0D470" w14:textId="77777777" w:rsidR="0075286E" w:rsidRDefault="0075286E" w:rsidP="005C1A1B">
      <w:pPr>
        <w:pStyle w:val="a0"/>
        <w:ind w:firstLine="480"/>
      </w:pPr>
    </w:p>
    <w:p w14:paraId="6072AC98" w14:textId="77777777" w:rsidR="0075286E" w:rsidRDefault="0075286E" w:rsidP="005C1A1B">
      <w:pPr>
        <w:pStyle w:val="a0"/>
        <w:ind w:firstLine="480"/>
      </w:pPr>
    </w:p>
    <w:p w14:paraId="2A54303E" w14:textId="77777777" w:rsidR="0075286E" w:rsidRDefault="0075286E" w:rsidP="005C1A1B">
      <w:pPr>
        <w:pStyle w:val="a0"/>
        <w:ind w:firstLine="480"/>
      </w:pPr>
    </w:p>
    <w:p w14:paraId="7ACB7903" w14:textId="77777777" w:rsidR="0075286E" w:rsidRDefault="0075286E" w:rsidP="005C1A1B">
      <w:pPr>
        <w:pStyle w:val="a0"/>
        <w:ind w:firstLine="480"/>
      </w:pPr>
    </w:p>
    <w:p w14:paraId="6AEE54A9" w14:textId="77777777" w:rsidR="0075286E" w:rsidRDefault="0075286E" w:rsidP="005C1A1B">
      <w:pPr>
        <w:pStyle w:val="a0"/>
        <w:ind w:firstLine="480"/>
      </w:pPr>
    </w:p>
    <w:p w14:paraId="5432B8E0" w14:textId="77777777" w:rsidR="0075286E" w:rsidRDefault="0075286E" w:rsidP="005C1A1B">
      <w:pPr>
        <w:pStyle w:val="a0"/>
        <w:ind w:firstLine="480"/>
      </w:pPr>
    </w:p>
    <w:p w14:paraId="38EB4F5A" w14:textId="77777777" w:rsidR="0075286E" w:rsidRDefault="0075286E" w:rsidP="005C1A1B">
      <w:pPr>
        <w:pStyle w:val="a0"/>
        <w:ind w:firstLine="480"/>
      </w:pPr>
    </w:p>
    <w:p w14:paraId="365011B4" w14:textId="77777777" w:rsidR="0075286E" w:rsidRDefault="0075286E" w:rsidP="005C1A1B">
      <w:pPr>
        <w:pStyle w:val="a0"/>
        <w:ind w:firstLine="480"/>
      </w:pPr>
    </w:p>
    <w:p w14:paraId="38C3F058" w14:textId="77777777" w:rsidR="0075286E" w:rsidRDefault="0075286E" w:rsidP="005C1A1B">
      <w:pPr>
        <w:pStyle w:val="a0"/>
        <w:ind w:firstLine="480"/>
      </w:pPr>
    </w:p>
    <w:p w14:paraId="4FE84486" w14:textId="77777777" w:rsidR="0075286E" w:rsidRDefault="0075286E" w:rsidP="005C1A1B">
      <w:pPr>
        <w:pStyle w:val="a0"/>
        <w:ind w:firstLine="480"/>
      </w:pPr>
    </w:p>
    <w:p w14:paraId="1C999961" w14:textId="77777777" w:rsidR="0075286E" w:rsidRDefault="0075286E" w:rsidP="005C1A1B">
      <w:pPr>
        <w:pStyle w:val="a0"/>
        <w:ind w:firstLine="480"/>
      </w:pPr>
    </w:p>
    <w:p w14:paraId="4B9DE9C4" w14:textId="77777777" w:rsidR="0075286E" w:rsidRDefault="0075286E" w:rsidP="005C1A1B">
      <w:pPr>
        <w:pStyle w:val="a0"/>
        <w:ind w:firstLine="480"/>
      </w:pPr>
    </w:p>
    <w:p w14:paraId="041DE1A5" w14:textId="77777777" w:rsidR="0075286E" w:rsidRDefault="0075286E" w:rsidP="005C1A1B">
      <w:pPr>
        <w:pStyle w:val="a0"/>
        <w:ind w:firstLine="480"/>
      </w:pPr>
    </w:p>
    <w:p w14:paraId="09661777" w14:textId="77777777" w:rsidR="0075286E" w:rsidRDefault="0075286E" w:rsidP="005C1A1B">
      <w:pPr>
        <w:pStyle w:val="a0"/>
        <w:ind w:firstLine="480"/>
      </w:pPr>
    </w:p>
    <w:p w14:paraId="2C9EDD44" w14:textId="77777777" w:rsidR="0075286E" w:rsidRDefault="0075286E" w:rsidP="005C1A1B">
      <w:pPr>
        <w:pStyle w:val="a0"/>
        <w:ind w:firstLine="480"/>
      </w:pPr>
    </w:p>
    <w:p w14:paraId="659B338C" w14:textId="77777777" w:rsidR="0075286E" w:rsidRDefault="0075286E" w:rsidP="005C1A1B">
      <w:pPr>
        <w:pStyle w:val="a0"/>
        <w:ind w:firstLine="480"/>
      </w:pPr>
    </w:p>
    <w:p w14:paraId="0E156465" w14:textId="77777777" w:rsidR="0075286E" w:rsidRDefault="0075286E" w:rsidP="005C1A1B">
      <w:pPr>
        <w:pStyle w:val="a0"/>
        <w:ind w:firstLine="480"/>
      </w:pPr>
    </w:p>
    <w:p w14:paraId="65B924B2" w14:textId="77777777" w:rsidR="0075286E" w:rsidRDefault="0075286E" w:rsidP="005C1A1B">
      <w:pPr>
        <w:pStyle w:val="a0"/>
        <w:ind w:firstLine="480"/>
      </w:pPr>
    </w:p>
    <w:p w14:paraId="0AC1AEBD" w14:textId="77777777" w:rsidR="0075286E" w:rsidRDefault="0075286E" w:rsidP="005C1A1B">
      <w:pPr>
        <w:pStyle w:val="a0"/>
        <w:ind w:firstLine="480"/>
      </w:pPr>
    </w:p>
    <w:p w14:paraId="4359359E" w14:textId="77777777" w:rsidR="0075286E" w:rsidRDefault="0075286E" w:rsidP="005C1A1B">
      <w:pPr>
        <w:pStyle w:val="a0"/>
        <w:ind w:firstLine="480"/>
      </w:pPr>
    </w:p>
    <w:p w14:paraId="506AC7A3" w14:textId="77777777" w:rsidR="0075286E" w:rsidRDefault="0075286E" w:rsidP="005C1A1B">
      <w:pPr>
        <w:pStyle w:val="a0"/>
        <w:ind w:firstLine="480"/>
      </w:pPr>
    </w:p>
    <w:p w14:paraId="2B799EDE" w14:textId="77777777" w:rsidR="0075286E" w:rsidRDefault="0075286E" w:rsidP="005C1A1B">
      <w:pPr>
        <w:pStyle w:val="a0"/>
        <w:ind w:firstLine="480"/>
      </w:pPr>
    </w:p>
    <w:p w14:paraId="73D07EA4" w14:textId="77777777" w:rsidR="0075286E" w:rsidRDefault="0075286E" w:rsidP="005C1A1B">
      <w:pPr>
        <w:pStyle w:val="a0"/>
        <w:ind w:firstLine="480"/>
      </w:pPr>
    </w:p>
    <w:p w14:paraId="20974B2C" w14:textId="77777777" w:rsidR="0075286E" w:rsidRDefault="0075286E" w:rsidP="005C1A1B">
      <w:pPr>
        <w:pStyle w:val="a0"/>
        <w:ind w:firstLine="480"/>
      </w:pPr>
    </w:p>
    <w:p w14:paraId="672B988B" w14:textId="77777777" w:rsidR="0075286E" w:rsidRDefault="0075286E" w:rsidP="005C1A1B">
      <w:pPr>
        <w:pStyle w:val="a0"/>
        <w:ind w:firstLine="480"/>
      </w:pPr>
    </w:p>
    <w:p w14:paraId="0E880A3B" w14:textId="77777777" w:rsidR="0075286E" w:rsidRDefault="0075286E" w:rsidP="005C1A1B">
      <w:pPr>
        <w:pStyle w:val="a0"/>
        <w:ind w:firstLine="480"/>
      </w:pPr>
    </w:p>
    <w:p w14:paraId="64B700BE" w14:textId="54CF6A4C" w:rsidR="005C1A1B" w:rsidRPr="005C1A1B" w:rsidRDefault="005C1A1B" w:rsidP="005C1A1B">
      <w:pPr>
        <w:pStyle w:val="a0"/>
        <w:ind w:firstLine="480"/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2"/>
        <w:gridCol w:w="6750"/>
      </w:tblGrid>
      <w:tr w:rsidR="005C1A1B" w14:paraId="17558CB1" w14:textId="77777777" w:rsidTr="001C436E">
        <w:tc>
          <w:tcPr>
            <w:tcW w:w="1552" w:type="dxa"/>
          </w:tcPr>
          <w:p w14:paraId="08DDAD03" w14:textId="77777777" w:rsidR="005C1A1B" w:rsidRPr="00784DDA" w:rsidRDefault="005C1A1B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lastRenderedPageBreak/>
              <w:t>功能描述</w:t>
            </w:r>
          </w:p>
        </w:tc>
        <w:tc>
          <w:tcPr>
            <w:tcW w:w="6750" w:type="dxa"/>
          </w:tcPr>
          <w:p w14:paraId="3B4313A6" w14:textId="5A362723" w:rsidR="005C1A1B" w:rsidRDefault="002C5E6A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输入搜索关键词</w:t>
            </w:r>
          </w:p>
        </w:tc>
      </w:tr>
      <w:tr w:rsidR="005C1A1B" w14:paraId="39DBC1F8" w14:textId="77777777" w:rsidTr="001C436E">
        <w:tc>
          <w:tcPr>
            <w:tcW w:w="1552" w:type="dxa"/>
          </w:tcPr>
          <w:p w14:paraId="48031D6B" w14:textId="77777777" w:rsidR="005C1A1B" w:rsidRPr="00784DDA" w:rsidRDefault="005C1A1B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前置条件</w:t>
            </w:r>
          </w:p>
        </w:tc>
        <w:tc>
          <w:tcPr>
            <w:tcW w:w="6750" w:type="dxa"/>
          </w:tcPr>
          <w:p w14:paraId="3A8C77C6" w14:textId="75916ECA" w:rsidR="005C1A1B" w:rsidRDefault="003D7B22" w:rsidP="003D7B22">
            <w:pPr>
              <w:pStyle w:val="a0"/>
              <w:ind w:firstLineChars="0" w:firstLine="0"/>
            </w:pPr>
            <w:r>
              <w:rPr>
                <w:rFonts w:hint="eastAsia"/>
              </w:rPr>
              <w:t>点击首页搜索关键词输入框，进入本页面。</w:t>
            </w:r>
          </w:p>
        </w:tc>
      </w:tr>
      <w:tr w:rsidR="005C1A1B" w14:paraId="7935EAB0" w14:textId="77777777" w:rsidTr="001C436E">
        <w:tc>
          <w:tcPr>
            <w:tcW w:w="1552" w:type="dxa"/>
          </w:tcPr>
          <w:p w14:paraId="3EAD152B" w14:textId="77777777" w:rsidR="005C1A1B" w:rsidRPr="00784DDA" w:rsidRDefault="005C1A1B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后置条件</w:t>
            </w:r>
          </w:p>
        </w:tc>
        <w:tc>
          <w:tcPr>
            <w:tcW w:w="6750" w:type="dxa"/>
          </w:tcPr>
          <w:p w14:paraId="1111F6CE" w14:textId="77777777" w:rsidR="005C1A1B" w:rsidRDefault="005C1A1B" w:rsidP="001C436E">
            <w:pPr>
              <w:pStyle w:val="a0"/>
              <w:ind w:firstLineChars="0" w:firstLine="0"/>
            </w:pPr>
          </w:p>
        </w:tc>
      </w:tr>
      <w:tr w:rsidR="005C1A1B" w14:paraId="247CE54A" w14:textId="77777777" w:rsidTr="001C436E">
        <w:tc>
          <w:tcPr>
            <w:tcW w:w="1552" w:type="dxa"/>
          </w:tcPr>
          <w:p w14:paraId="24796870" w14:textId="77777777" w:rsidR="005C1A1B" w:rsidRPr="00784DDA" w:rsidRDefault="005C1A1B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前端</w:t>
            </w:r>
            <w:r w:rsidRPr="00784DDA">
              <w:rPr>
                <w:rFonts w:hint="eastAsia"/>
                <w:b/>
              </w:rPr>
              <w:t>逻辑</w:t>
            </w:r>
          </w:p>
        </w:tc>
        <w:tc>
          <w:tcPr>
            <w:tcW w:w="6750" w:type="dxa"/>
          </w:tcPr>
          <w:p w14:paraId="19E04E6C" w14:textId="77777777" w:rsidR="003D7B22" w:rsidRDefault="003D7B22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顶部输入栏可以输入搜索关键词。</w:t>
            </w:r>
          </w:p>
          <w:p w14:paraId="5CAB9B5B" w14:textId="1672B6D6" w:rsidR="003D7B22" w:rsidRDefault="003D7B22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点击键盘上的‘搜索’或者‘完成’按钮，进行搜索操作，跳转到搜索列表页。</w:t>
            </w:r>
          </w:p>
          <w:p w14:paraId="4179BB0E" w14:textId="708811CD" w:rsidR="003D7B22" w:rsidRDefault="003D7B22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搜索关键词的长度小于等于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字符，汉字算一个字符。如果超过该长度，</w:t>
            </w:r>
            <w:r w:rsidR="005D0B9F">
              <w:rPr>
                <w:rFonts w:hint="eastAsia"/>
              </w:rPr>
              <w:t>前端自动截取</w:t>
            </w:r>
            <w:r w:rsidR="005D0B9F">
              <w:rPr>
                <w:rFonts w:hint="eastAsia"/>
              </w:rPr>
              <w:t>20</w:t>
            </w:r>
            <w:r w:rsidR="005D0B9F">
              <w:rPr>
                <w:rFonts w:hint="eastAsia"/>
              </w:rPr>
              <w:t>个字符放入搜索栏。</w:t>
            </w:r>
          </w:p>
          <w:p w14:paraId="2F1FD378" w14:textId="77777777" w:rsidR="005C1A1B" w:rsidRDefault="003D7B22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每次进入本页面前，清空之前的搜索内容。</w:t>
            </w:r>
          </w:p>
          <w:p w14:paraId="34894CBF" w14:textId="3EC8690C" w:rsidR="005D0B9F" w:rsidRDefault="005D0B9F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‘热门’：系统中配置的热门关键词，后台可配置关键词，点击后按照关键词进行搜索。</w:t>
            </w:r>
          </w:p>
          <w:p w14:paraId="7C1614C0" w14:textId="77777777" w:rsidR="005D0B9F" w:rsidRDefault="005D0B9F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‘历史’：展示最近搜索的全部记录，记录在客户端即可。点击删除按钮，清楚曾经的搜索记录。</w:t>
            </w:r>
          </w:p>
          <w:p w14:paraId="78350139" w14:textId="489055C1" w:rsidR="00885C9F" w:rsidRDefault="00885C9F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本期不做搜索联想功能。</w:t>
            </w:r>
          </w:p>
        </w:tc>
      </w:tr>
      <w:tr w:rsidR="005C1A1B" w14:paraId="3F67D40E" w14:textId="77777777" w:rsidTr="001C436E">
        <w:tc>
          <w:tcPr>
            <w:tcW w:w="1552" w:type="dxa"/>
          </w:tcPr>
          <w:p w14:paraId="66750BD7" w14:textId="125216A7" w:rsidR="005C1A1B" w:rsidRDefault="005C1A1B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后台逻辑</w:t>
            </w:r>
          </w:p>
        </w:tc>
        <w:tc>
          <w:tcPr>
            <w:tcW w:w="6750" w:type="dxa"/>
          </w:tcPr>
          <w:p w14:paraId="33542DA5" w14:textId="77777777" w:rsidR="005C1A1B" w:rsidRDefault="005C1A1B" w:rsidP="001C436E">
            <w:pPr>
              <w:pStyle w:val="a0"/>
              <w:ind w:firstLineChars="0" w:firstLine="0"/>
            </w:pPr>
          </w:p>
        </w:tc>
      </w:tr>
      <w:tr w:rsidR="005C1A1B" w14:paraId="4692CB09" w14:textId="77777777" w:rsidTr="001C436E">
        <w:tc>
          <w:tcPr>
            <w:tcW w:w="1552" w:type="dxa"/>
          </w:tcPr>
          <w:p w14:paraId="0D3EF102" w14:textId="77777777" w:rsidR="005C1A1B" w:rsidRDefault="005C1A1B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数据逻辑</w:t>
            </w:r>
          </w:p>
        </w:tc>
        <w:tc>
          <w:tcPr>
            <w:tcW w:w="6750" w:type="dxa"/>
          </w:tcPr>
          <w:p w14:paraId="661B7635" w14:textId="302C379B" w:rsidR="005C1A1B" w:rsidRDefault="00787DF8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记录所有用户搜索的关键词、时间、设备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、位置坐标、用户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，用于分析。</w:t>
            </w:r>
          </w:p>
        </w:tc>
      </w:tr>
      <w:tr w:rsidR="005C1A1B" w14:paraId="1FF734ED" w14:textId="77777777" w:rsidTr="00266264">
        <w:trPr>
          <w:trHeight w:val="451"/>
        </w:trPr>
        <w:tc>
          <w:tcPr>
            <w:tcW w:w="1552" w:type="dxa"/>
          </w:tcPr>
          <w:p w14:paraId="0883F4CF" w14:textId="77777777" w:rsidR="005C1A1B" w:rsidRPr="00784DDA" w:rsidRDefault="005C1A1B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异常处理</w:t>
            </w:r>
          </w:p>
        </w:tc>
        <w:tc>
          <w:tcPr>
            <w:tcW w:w="6750" w:type="dxa"/>
          </w:tcPr>
          <w:p w14:paraId="49536930" w14:textId="77777777" w:rsidR="005C1A1B" w:rsidRDefault="005C1A1B" w:rsidP="001C436E">
            <w:pPr>
              <w:pStyle w:val="a0"/>
              <w:ind w:firstLineChars="0" w:firstLine="0"/>
            </w:pPr>
          </w:p>
        </w:tc>
      </w:tr>
    </w:tbl>
    <w:p w14:paraId="0317C670" w14:textId="7CE181A2" w:rsidR="00B71890" w:rsidRDefault="00266264" w:rsidP="0091337D">
      <w:pPr>
        <w:pStyle w:val="4"/>
      </w:pPr>
      <w:r>
        <w:rPr>
          <w:rFonts w:hint="eastAsia"/>
        </w:rPr>
        <w:t>搜索</w:t>
      </w:r>
      <w:r w:rsidR="0091337D">
        <w:rPr>
          <w:rFonts w:hint="eastAsia"/>
        </w:rPr>
        <w:t>列表</w:t>
      </w:r>
    </w:p>
    <w:p w14:paraId="390EAA59" w14:textId="0020599A" w:rsidR="00C2224C" w:rsidRPr="00C2224C" w:rsidRDefault="00C2224C" w:rsidP="00C2224C">
      <w:pPr>
        <w:pStyle w:val="a0"/>
        <w:ind w:firstLine="480"/>
      </w:pPr>
      <w:r w:rsidRPr="00C2224C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7CB8C20" wp14:editId="475FFC8B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766060" cy="5595620"/>
            <wp:effectExtent l="0" t="0" r="2540" b="0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855" cy="56051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2"/>
        <w:gridCol w:w="6750"/>
      </w:tblGrid>
      <w:tr w:rsidR="00266264" w14:paraId="5B85A381" w14:textId="77777777" w:rsidTr="001C436E">
        <w:tc>
          <w:tcPr>
            <w:tcW w:w="1552" w:type="dxa"/>
          </w:tcPr>
          <w:p w14:paraId="6085EC65" w14:textId="77777777" w:rsidR="00266264" w:rsidRPr="00784DDA" w:rsidRDefault="00266264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功能描述</w:t>
            </w:r>
          </w:p>
        </w:tc>
        <w:tc>
          <w:tcPr>
            <w:tcW w:w="6750" w:type="dxa"/>
          </w:tcPr>
          <w:p w14:paraId="0CCACF76" w14:textId="7E0999EF" w:rsidR="00266264" w:rsidRDefault="00C2224C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搜索列表</w:t>
            </w:r>
          </w:p>
        </w:tc>
      </w:tr>
      <w:tr w:rsidR="00266264" w14:paraId="23551CA5" w14:textId="77777777" w:rsidTr="001C436E">
        <w:tc>
          <w:tcPr>
            <w:tcW w:w="1552" w:type="dxa"/>
          </w:tcPr>
          <w:p w14:paraId="30DE6A33" w14:textId="77777777" w:rsidR="00266264" w:rsidRPr="00784DDA" w:rsidRDefault="00266264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前置条件</w:t>
            </w:r>
          </w:p>
        </w:tc>
        <w:tc>
          <w:tcPr>
            <w:tcW w:w="6750" w:type="dxa"/>
          </w:tcPr>
          <w:p w14:paraId="5F9CF44D" w14:textId="20645C4D" w:rsidR="00266264" w:rsidRDefault="00C2224C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在搜索输入页输入内容</w:t>
            </w:r>
            <w:r w:rsidR="00787DF8">
              <w:rPr>
                <w:rFonts w:hint="eastAsia"/>
              </w:rPr>
              <w:t>；</w:t>
            </w:r>
            <w:r>
              <w:rPr>
                <w:rFonts w:hint="eastAsia"/>
              </w:rPr>
              <w:t>在搜索列表页进行二次搜索</w:t>
            </w:r>
            <w:r w:rsidR="00787DF8">
              <w:rPr>
                <w:rFonts w:hint="eastAsia"/>
              </w:rPr>
              <w:t>；在首页点击某个分类；</w:t>
            </w:r>
          </w:p>
        </w:tc>
      </w:tr>
      <w:tr w:rsidR="00266264" w14:paraId="3A3FFB08" w14:textId="77777777" w:rsidTr="001C436E">
        <w:tc>
          <w:tcPr>
            <w:tcW w:w="1552" w:type="dxa"/>
          </w:tcPr>
          <w:p w14:paraId="1338A449" w14:textId="77777777" w:rsidR="00266264" w:rsidRPr="00784DDA" w:rsidRDefault="00266264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后置条件</w:t>
            </w:r>
          </w:p>
        </w:tc>
        <w:tc>
          <w:tcPr>
            <w:tcW w:w="6750" w:type="dxa"/>
          </w:tcPr>
          <w:p w14:paraId="7F033CCA" w14:textId="77777777" w:rsidR="00266264" w:rsidRDefault="00266264" w:rsidP="001C436E">
            <w:pPr>
              <w:pStyle w:val="a0"/>
              <w:ind w:firstLineChars="0" w:firstLine="0"/>
            </w:pPr>
          </w:p>
        </w:tc>
      </w:tr>
      <w:tr w:rsidR="00266264" w14:paraId="09173B5D" w14:textId="77777777" w:rsidTr="00787DF8">
        <w:tc>
          <w:tcPr>
            <w:tcW w:w="1552" w:type="dxa"/>
          </w:tcPr>
          <w:p w14:paraId="438E403E" w14:textId="77777777" w:rsidR="00266264" w:rsidRPr="00784DDA" w:rsidRDefault="00266264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前端</w:t>
            </w:r>
            <w:r w:rsidRPr="00784DDA">
              <w:rPr>
                <w:rFonts w:hint="eastAsia"/>
                <w:b/>
              </w:rPr>
              <w:t>逻辑</w:t>
            </w:r>
          </w:p>
        </w:tc>
        <w:tc>
          <w:tcPr>
            <w:tcW w:w="6750" w:type="dxa"/>
          </w:tcPr>
          <w:p w14:paraId="020E512D" w14:textId="77777777" w:rsidR="00266264" w:rsidRDefault="00B46EE1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根据搜索关键词进行检索，检索结果每页展示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条，根据当前位置信息或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解析的位置，以离我当前距离的倒序排序。</w:t>
            </w:r>
          </w:p>
          <w:p w14:paraId="1E06A276" w14:textId="139BB714" w:rsidR="00B46EE1" w:rsidRDefault="00B46EE1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每行展示机构</w:t>
            </w:r>
            <w:r>
              <w:rPr>
                <w:rFonts w:hint="eastAsia"/>
              </w:rPr>
              <w:t>logo</w:t>
            </w:r>
            <w:r>
              <w:rPr>
                <w:rFonts w:hint="eastAsia"/>
              </w:rPr>
              <w:t>、简称、分类、就业指数、均价、离我的位置。结果都可点击，点击后进入对应的机构详情页。</w:t>
            </w:r>
          </w:p>
          <w:p w14:paraId="57CB2FC3" w14:textId="12A42CC5" w:rsidR="00B46EE1" w:rsidRDefault="0027734A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到达底部后，展示</w:t>
            </w:r>
            <w:r w:rsidR="00BD412D">
              <w:rPr>
                <w:rFonts w:hint="eastAsia"/>
              </w:rPr>
              <w:t>翻页按钮‘上滑获取更多精彩’。可以不停的按照搜索条件来翻页。</w:t>
            </w:r>
          </w:p>
          <w:p w14:paraId="61B16F6B" w14:textId="1110F5C8" w:rsidR="00BD412D" w:rsidRDefault="00BD412D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如果已经没有搜索数据了，翻页按钮展示‘没想要的吗？我们</w:t>
            </w:r>
            <w:r>
              <w:rPr>
                <w:rFonts w:hint="eastAsia"/>
              </w:rPr>
              <w:lastRenderedPageBreak/>
              <w:t>已经词穷了。’</w:t>
            </w:r>
          </w:p>
          <w:p w14:paraId="51223B78" w14:textId="77777777" w:rsidR="00B46EE1" w:rsidRDefault="00BD412D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如果是从分类进入，搜索条件当中不填写任何内容，翻页时按照分类条件进行搜索。当再次输入检索条件时，分类条件清空。</w:t>
            </w:r>
          </w:p>
          <w:p w14:paraId="57378C89" w14:textId="7E7D1F33" w:rsidR="000C5DC3" w:rsidRDefault="000C5DC3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底部悬浮回到顶部的按钮，点击后可以回到页面最顶部。</w:t>
            </w:r>
          </w:p>
        </w:tc>
      </w:tr>
      <w:tr w:rsidR="00266264" w14:paraId="6065E990" w14:textId="77777777" w:rsidTr="001C436E">
        <w:tc>
          <w:tcPr>
            <w:tcW w:w="1552" w:type="dxa"/>
          </w:tcPr>
          <w:p w14:paraId="5B4D1F39" w14:textId="6F0C3615" w:rsidR="00266264" w:rsidRDefault="00266264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后台逻辑</w:t>
            </w:r>
          </w:p>
        </w:tc>
        <w:tc>
          <w:tcPr>
            <w:tcW w:w="6750" w:type="dxa"/>
          </w:tcPr>
          <w:p w14:paraId="38B3AFA4" w14:textId="3A961013" w:rsidR="00266264" w:rsidRDefault="0024008E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搜索关键词范围限于机构名称、机构简介、机构位置三个字段。其余配置基础可运行就可。</w:t>
            </w:r>
          </w:p>
        </w:tc>
      </w:tr>
      <w:tr w:rsidR="00266264" w14:paraId="56C447D8" w14:textId="77777777" w:rsidTr="001C436E">
        <w:tc>
          <w:tcPr>
            <w:tcW w:w="1552" w:type="dxa"/>
          </w:tcPr>
          <w:p w14:paraId="40BE21FD" w14:textId="77777777" w:rsidR="00266264" w:rsidRDefault="00266264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数据逻辑</w:t>
            </w:r>
          </w:p>
        </w:tc>
        <w:tc>
          <w:tcPr>
            <w:tcW w:w="6750" w:type="dxa"/>
          </w:tcPr>
          <w:p w14:paraId="592AB73B" w14:textId="2A4FB9C6" w:rsidR="00266264" w:rsidRDefault="00266264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记录所有用户搜索的关键词</w:t>
            </w:r>
            <w:r w:rsidR="00787DF8">
              <w:rPr>
                <w:rFonts w:hint="eastAsia"/>
              </w:rPr>
              <w:t>、</w:t>
            </w:r>
            <w:r>
              <w:rPr>
                <w:rFonts w:hint="eastAsia"/>
              </w:rPr>
              <w:t>时间</w:t>
            </w:r>
            <w:r w:rsidR="00787DF8">
              <w:rPr>
                <w:rFonts w:hint="eastAsia"/>
              </w:rPr>
              <w:t>、设备</w:t>
            </w:r>
            <w:r w:rsidR="00787DF8">
              <w:rPr>
                <w:rFonts w:hint="eastAsia"/>
              </w:rPr>
              <w:t>id</w:t>
            </w:r>
            <w:r w:rsidR="00787DF8">
              <w:rPr>
                <w:rFonts w:hint="eastAsia"/>
              </w:rPr>
              <w:t>、位置坐标、用户</w:t>
            </w:r>
            <w:r w:rsidR="00787DF8">
              <w:rPr>
                <w:rFonts w:hint="eastAsia"/>
              </w:rPr>
              <w:t>id</w:t>
            </w:r>
            <w:r>
              <w:rPr>
                <w:rFonts w:hint="eastAsia"/>
              </w:rPr>
              <w:t>，用于分析。</w:t>
            </w:r>
          </w:p>
        </w:tc>
      </w:tr>
      <w:tr w:rsidR="00266264" w14:paraId="4DFE1396" w14:textId="77777777" w:rsidTr="001C436E">
        <w:tc>
          <w:tcPr>
            <w:tcW w:w="1552" w:type="dxa"/>
          </w:tcPr>
          <w:p w14:paraId="43051B82" w14:textId="77777777" w:rsidR="00266264" w:rsidRPr="00784DDA" w:rsidRDefault="00266264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异常处理</w:t>
            </w:r>
          </w:p>
        </w:tc>
        <w:tc>
          <w:tcPr>
            <w:tcW w:w="6750" w:type="dxa"/>
          </w:tcPr>
          <w:p w14:paraId="35FD359A" w14:textId="77777777" w:rsidR="00266264" w:rsidRDefault="00266264" w:rsidP="001C436E">
            <w:pPr>
              <w:pStyle w:val="a0"/>
              <w:ind w:firstLineChars="0" w:firstLine="0"/>
            </w:pPr>
          </w:p>
        </w:tc>
      </w:tr>
    </w:tbl>
    <w:p w14:paraId="422464FE" w14:textId="0C9E7ABC" w:rsidR="00B71890" w:rsidRDefault="00B71890" w:rsidP="00B71890">
      <w:pPr>
        <w:pStyle w:val="a0"/>
        <w:ind w:firstLine="480"/>
      </w:pPr>
    </w:p>
    <w:p w14:paraId="274235A3" w14:textId="7C49D727" w:rsidR="00266264" w:rsidRDefault="005F640A" w:rsidP="005F640A">
      <w:pPr>
        <w:pStyle w:val="3"/>
      </w:pPr>
      <w:r>
        <w:rPr>
          <w:rFonts w:hint="eastAsia"/>
        </w:rPr>
        <w:t>机构详情</w:t>
      </w:r>
    </w:p>
    <w:p w14:paraId="60E85288" w14:textId="36D73751" w:rsidR="005F640A" w:rsidRPr="005F640A" w:rsidRDefault="00A717D6" w:rsidP="005F640A">
      <w:pPr>
        <w:pStyle w:val="a0"/>
        <w:ind w:firstLine="480"/>
      </w:pPr>
      <w:r w:rsidRPr="00A717D6">
        <w:rPr>
          <w:noProof/>
        </w:rPr>
        <w:drawing>
          <wp:anchor distT="0" distB="0" distL="114300" distR="114300" simplePos="0" relativeHeight="251663360" behindDoc="0" locked="0" layoutInCell="1" allowOverlap="1" wp14:anchorId="79720107" wp14:editId="259E6B3F">
            <wp:simplePos x="0" y="0"/>
            <wp:positionH relativeFrom="margin">
              <wp:posOffset>0</wp:posOffset>
            </wp:positionH>
            <wp:positionV relativeFrom="margin">
              <wp:posOffset>3576955</wp:posOffset>
            </wp:positionV>
            <wp:extent cx="2680335" cy="5440045"/>
            <wp:effectExtent l="0" t="0" r="12065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722" cy="54612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2"/>
        <w:gridCol w:w="6750"/>
      </w:tblGrid>
      <w:tr w:rsidR="005F640A" w14:paraId="73642D22" w14:textId="77777777" w:rsidTr="001C436E">
        <w:tc>
          <w:tcPr>
            <w:tcW w:w="1552" w:type="dxa"/>
          </w:tcPr>
          <w:p w14:paraId="3E6DC40E" w14:textId="77777777" w:rsidR="005F640A" w:rsidRPr="00784DDA" w:rsidRDefault="005F640A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lastRenderedPageBreak/>
              <w:t>功能描述</w:t>
            </w:r>
          </w:p>
        </w:tc>
        <w:tc>
          <w:tcPr>
            <w:tcW w:w="6750" w:type="dxa"/>
          </w:tcPr>
          <w:p w14:paraId="1407340A" w14:textId="2E292723" w:rsidR="005F640A" w:rsidRDefault="005F640A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机构详情</w:t>
            </w:r>
          </w:p>
        </w:tc>
      </w:tr>
      <w:tr w:rsidR="005F640A" w14:paraId="6EE7AAC2" w14:textId="77777777" w:rsidTr="001C436E">
        <w:tc>
          <w:tcPr>
            <w:tcW w:w="1552" w:type="dxa"/>
          </w:tcPr>
          <w:p w14:paraId="652478D2" w14:textId="77777777" w:rsidR="005F640A" w:rsidRPr="00784DDA" w:rsidRDefault="005F640A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前置条件</w:t>
            </w:r>
          </w:p>
        </w:tc>
        <w:tc>
          <w:tcPr>
            <w:tcW w:w="6750" w:type="dxa"/>
          </w:tcPr>
          <w:p w14:paraId="433BF9B7" w14:textId="4058358D" w:rsidR="005F640A" w:rsidRDefault="00C44ECD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首页推荐的机构、搜索列表结果、</w:t>
            </w:r>
            <w:r w:rsidR="00A74776">
              <w:rPr>
                <w:rFonts w:hint="eastAsia"/>
              </w:rPr>
              <w:t>订单详情中的机构信息</w:t>
            </w:r>
          </w:p>
        </w:tc>
      </w:tr>
      <w:tr w:rsidR="005F640A" w14:paraId="6EC39742" w14:textId="77777777" w:rsidTr="001C436E">
        <w:tc>
          <w:tcPr>
            <w:tcW w:w="1552" w:type="dxa"/>
          </w:tcPr>
          <w:p w14:paraId="488EC70B" w14:textId="77777777" w:rsidR="005F640A" w:rsidRPr="00784DDA" w:rsidRDefault="005F640A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后置条件</w:t>
            </w:r>
          </w:p>
        </w:tc>
        <w:tc>
          <w:tcPr>
            <w:tcW w:w="6750" w:type="dxa"/>
          </w:tcPr>
          <w:p w14:paraId="2876C07F" w14:textId="77777777" w:rsidR="005F640A" w:rsidRDefault="005F640A" w:rsidP="001C436E">
            <w:pPr>
              <w:pStyle w:val="a0"/>
              <w:ind w:firstLineChars="0" w:firstLine="0"/>
            </w:pPr>
          </w:p>
        </w:tc>
      </w:tr>
      <w:tr w:rsidR="005F640A" w14:paraId="1CD8F5B8" w14:textId="77777777" w:rsidTr="001C436E">
        <w:tc>
          <w:tcPr>
            <w:tcW w:w="1552" w:type="dxa"/>
          </w:tcPr>
          <w:p w14:paraId="608EB7FC" w14:textId="77777777" w:rsidR="005F640A" w:rsidRPr="00784DDA" w:rsidRDefault="005F640A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前端</w:t>
            </w:r>
            <w:r w:rsidRPr="00784DDA">
              <w:rPr>
                <w:rFonts w:hint="eastAsia"/>
                <w:b/>
              </w:rPr>
              <w:t>逻辑</w:t>
            </w:r>
          </w:p>
        </w:tc>
        <w:tc>
          <w:tcPr>
            <w:tcW w:w="6750" w:type="dxa"/>
          </w:tcPr>
          <w:p w14:paraId="64A328F5" w14:textId="77777777" w:rsidR="005F640A" w:rsidRDefault="00A74776" w:rsidP="00A74776">
            <w:pPr>
              <w:pStyle w:val="10"/>
            </w:pPr>
            <w:r>
              <w:rPr>
                <w:rFonts w:hint="eastAsia"/>
              </w:rPr>
              <w:t>头部图片区</w:t>
            </w:r>
          </w:p>
          <w:p w14:paraId="6C71B980" w14:textId="704942E7" w:rsidR="00013F7A" w:rsidRDefault="00327EA0" w:rsidP="00013F7A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顶部区域展示机构的</w:t>
            </w:r>
            <w:r>
              <w:rPr>
                <w:rFonts w:hint="eastAsia"/>
              </w:rPr>
              <w:t>logo</w:t>
            </w:r>
            <w:r>
              <w:rPr>
                <w:rFonts w:hint="eastAsia"/>
              </w:rPr>
              <w:t>，没有</w:t>
            </w:r>
            <w:r>
              <w:rPr>
                <w:rFonts w:hint="eastAsia"/>
              </w:rPr>
              <w:t>logo</w:t>
            </w:r>
            <w:r>
              <w:rPr>
                <w:rFonts w:hint="eastAsia"/>
              </w:rPr>
              <w:t>展示机构介绍中第一张图片的信息。</w:t>
            </w:r>
          </w:p>
          <w:p w14:paraId="45988A69" w14:textId="06D1DEE9" w:rsidR="00327EA0" w:rsidRDefault="00327EA0" w:rsidP="00013F7A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左上角出现‘返回’按钮，点击回退到上一页。</w:t>
            </w:r>
          </w:p>
          <w:p w14:paraId="52E0ED5E" w14:textId="77777777" w:rsidR="00A74776" w:rsidRDefault="00A74776" w:rsidP="00A74776">
            <w:pPr>
              <w:pStyle w:val="10"/>
            </w:pPr>
            <w:r>
              <w:rPr>
                <w:rFonts w:hint="eastAsia"/>
              </w:rPr>
              <w:t>概要信息区</w:t>
            </w:r>
          </w:p>
          <w:p w14:paraId="1E505113" w14:textId="3AA03B1B" w:rsidR="00327EA0" w:rsidRDefault="00F51284" w:rsidP="00327EA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机构就业指数。就业指数的计算方法见机构属性章节。星级只有满星、半星、空星三种状态。</w:t>
            </w:r>
          </w:p>
          <w:p w14:paraId="300855D9" w14:textId="14F42EEE" w:rsidR="00F51284" w:rsidRDefault="00F51284" w:rsidP="00327EA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在就业指数之后展示签约按钮。</w:t>
            </w:r>
          </w:p>
          <w:p w14:paraId="236DA7A2" w14:textId="78EDC027" w:rsidR="004011D1" w:rsidRDefault="004011D1" w:rsidP="00327EA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展示机构的详细地址。点击后进入地图。</w:t>
            </w:r>
          </w:p>
          <w:p w14:paraId="4B15BB9A" w14:textId="6ADB631F" w:rsidR="004011D1" w:rsidRDefault="004011D1" w:rsidP="00327EA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展示机构的联系电</w:t>
            </w:r>
            <w:r w:rsidR="00C45196">
              <w:rPr>
                <w:rFonts w:hint="eastAsia"/>
              </w:rPr>
              <w:t>话，如果机构没有登记电话，展示本平台的联系方式。点击后呼起电话，电话可由后台下发。</w:t>
            </w:r>
          </w:p>
          <w:p w14:paraId="3C6135A9" w14:textId="58891751" w:rsidR="00327EA0" w:rsidRDefault="00327EA0" w:rsidP="00A74776">
            <w:pPr>
              <w:pStyle w:val="10"/>
            </w:pPr>
            <w:r>
              <w:rPr>
                <w:rFonts w:hint="eastAsia"/>
              </w:rPr>
              <w:t>签约按钮</w:t>
            </w:r>
          </w:p>
          <w:p w14:paraId="17E623A0" w14:textId="4E507649" w:rsidR="00F51284" w:rsidRDefault="00F51284" w:rsidP="00F51284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签约按钮有可点击和不可点击两种状态，由后台控制。在可点击状态下，点击进入‘签约</w:t>
            </w:r>
            <w:r>
              <w:rPr>
                <w:rFonts w:hint="eastAsia"/>
              </w:rPr>
              <w:t>-1</w:t>
            </w:r>
            <w:r>
              <w:rPr>
                <w:rFonts w:hint="eastAsia"/>
              </w:rPr>
              <w:t>’页面。在不可点击状态下，点击</w:t>
            </w:r>
            <w:r w:rsidR="004011D1">
              <w:rPr>
                <w:rFonts w:hint="eastAsia"/>
              </w:rPr>
              <w:t>弹框</w:t>
            </w:r>
            <w:r>
              <w:rPr>
                <w:rFonts w:hint="eastAsia"/>
              </w:rPr>
              <w:t>提示“</w:t>
            </w:r>
            <w:r w:rsidR="004011D1">
              <w:rPr>
                <w:rFonts w:hint="eastAsia"/>
              </w:rPr>
              <w:t>暂不能提供服务，请咨询培训机构</w:t>
            </w:r>
            <w:r>
              <w:rPr>
                <w:rFonts w:hint="eastAsia"/>
              </w:rPr>
              <w:t>”</w:t>
            </w:r>
            <w:r w:rsidR="004011D1">
              <w:rPr>
                <w:rFonts w:hint="eastAsia"/>
              </w:rPr>
              <w:t>。</w:t>
            </w:r>
          </w:p>
          <w:p w14:paraId="4740BC02" w14:textId="59288EF1" w:rsidR="00F51284" w:rsidRDefault="00F51284" w:rsidP="00F51284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如果未登录用户点击，直接跳转到‘登录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密码登录’页面。</w:t>
            </w:r>
          </w:p>
          <w:p w14:paraId="53108FC0" w14:textId="77777777" w:rsidR="00A74776" w:rsidRDefault="00A74776" w:rsidP="00A74776">
            <w:pPr>
              <w:pStyle w:val="10"/>
            </w:pPr>
            <w:r>
              <w:rPr>
                <w:rFonts w:hint="eastAsia"/>
              </w:rPr>
              <w:t>课程信息区</w:t>
            </w:r>
          </w:p>
          <w:p w14:paraId="7FD6B9F7" w14:textId="1A114415" w:rsidR="004011D1" w:rsidRDefault="004011D1" w:rsidP="004011D1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展示该机构下的所有课程，所展示的信息包括课程图片、名称。如果没有课程，不展示该区域。</w:t>
            </w:r>
          </w:p>
          <w:p w14:paraId="3405F699" w14:textId="77777777" w:rsidR="00A74776" w:rsidRDefault="00A74776" w:rsidP="00A74776">
            <w:pPr>
              <w:pStyle w:val="10"/>
            </w:pPr>
            <w:r>
              <w:rPr>
                <w:rFonts w:hint="eastAsia"/>
              </w:rPr>
              <w:t>机构介绍区</w:t>
            </w:r>
          </w:p>
          <w:p w14:paraId="1A019044" w14:textId="77777777" w:rsidR="00A74776" w:rsidRDefault="006761BC" w:rsidP="00A74776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展示机构的详细介绍，</w:t>
            </w:r>
            <w:r>
              <w:rPr>
                <w:rFonts w:hint="eastAsia"/>
              </w:rPr>
              <w:t>html</w:t>
            </w:r>
            <w:r>
              <w:rPr>
                <w:rFonts w:hint="eastAsia"/>
              </w:rPr>
              <w:t>文档，展示全部。</w:t>
            </w:r>
          </w:p>
          <w:p w14:paraId="309D47D1" w14:textId="677D469A" w:rsidR="006761BC" w:rsidRDefault="006761BC" w:rsidP="00A74776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页面底部出现回到顶部按钮。</w:t>
            </w:r>
          </w:p>
        </w:tc>
      </w:tr>
      <w:tr w:rsidR="005F640A" w14:paraId="4C92CA97" w14:textId="77777777" w:rsidTr="001C436E">
        <w:tc>
          <w:tcPr>
            <w:tcW w:w="1552" w:type="dxa"/>
          </w:tcPr>
          <w:p w14:paraId="4A5750AF" w14:textId="49085273" w:rsidR="005F640A" w:rsidRDefault="005F640A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后台逻辑</w:t>
            </w:r>
          </w:p>
        </w:tc>
        <w:tc>
          <w:tcPr>
            <w:tcW w:w="6750" w:type="dxa"/>
          </w:tcPr>
          <w:p w14:paraId="12BF364C" w14:textId="3D818A8C" w:rsidR="005F640A" w:rsidRDefault="005F640A" w:rsidP="001C436E">
            <w:pPr>
              <w:pStyle w:val="a0"/>
              <w:ind w:firstLineChars="0" w:firstLine="0"/>
            </w:pPr>
          </w:p>
        </w:tc>
      </w:tr>
      <w:tr w:rsidR="005F640A" w14:paraId="6E33DF39" w14:textId="77777777" w:rsidTr="001C436E">
        <w:tc>
          <w:tcPr>
            <w:tcW w:w="1552" w:type="dxa"/>
          </w:tcPr>
          <w:p w14:paraId="3672D98C" w14:textId="77777777" w:rsidR="005F640A" w:rsidRDefault="005F640A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数据逻辑</w:t>
            </w:r>
          </w:p>
        </w:tc>
        <w:tc>
          <w:tcPr>
            <w:tcW w:w="6750" w:type="dxa"/>
          </w:tcPr>
          <w:p w14:paraId="6F10AFC4" w14:textId="44A7B3FA" w:rsidR="005F640A" w:rsidRDefault="00AB4E81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以分校为维度展示。</w:t>
            </w:r>
          </w:p>
        </w:tc>
      </w:tr>
      <w:tr w:rsidR="005F640A" w14:paraId="60434D7C" w14:textId="77777777" w:rsidTr="001C436E">
        <w:tc>
          <w:tcPr>
            <w:tcW w:w="1552" w:type="dxa"/>
          </w:tcPr>
          <w:p w14:paraId="570772A2" w14:textId="77777777" w:rsidR="005F640A" w:rsidRPr="00784DDA" w:rsidRDefault="005F640A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lastRenderedPageBreak/>
              <w:t>异常处理</w:t>
            </w:r>
          </w:p>
        </w:tc>
        <w:tc>
          <w:tcPr>
            <w:tcW w:w="6750" w:type="dxa"/>
          </w:tcPr>
          <w:p w14:paraId="53C5A477" w14:textId="77777777" w:rsidR="005F640A" w:rsidRDefault="005F640A" w:rsidP="001C436E">
            <w:pPr>
              <w:pStyle w:val="a0"/>
              <w:ind w:firstLineChars="0" w:firstLine="0"/>
            </w:pPr>
          </w:p>
        </w:tc>
      </w:tr>
    </w:tbl>
    <w:p w14:paraId="37CFEAC1" w14:textId="77777777" w:rsidR="005F640A" w:rsidRDefault="005F640A" w:rsidP="005F640A">
      <w:pPr>
        <w:pStyle w:val="a0"/>
        <w:ind w:firstLine="480"/>
      </w:pPr>
    </w:p>
    <w:p w14:paraId="62517B43" w14:textId="6AD3932E" w:rsidR="007A2E36" w:rsidRDefault="007A2E36" w:rsidP="007A2E36">
      <w:pPr>
        <w:pStyle w:val="2"/>
      </w:pPr>
      <w:r>
        <w:rPr>
          <w:rFonts w:hint="eastAsia"/>
        </w:rPr>
        <w:t>我的</w:t>
      </w:r>
    </w:p>
    <w:p w14:paraId="21344615" w14:textId="6D715F01" w:rsidR="00102F0B" w:rsidRDefault="00102F0B" w:rsidP="00102F0B">
      <w:pPr>
        <w:pStyle w:val="3"/>
      </w:pPr>
      <w:r>
        <w:rPr>
          <w:rFonts w:hint="eastAsia"/>
        </w:rPr>
        <w:t>我的</w:t>
      </w:r>
    </w:p>
    <w:p w14:paraId="57322395" w14:textId="4485DD87" w:rsidR="00C54348" w:rsidRPr="00C54348" w:rsidRDefault="00E31F64" w:rsidP="00C54348">
      <w:pPr>
        <w:pStyle w:val="a0"/>
        <w:ind w:firstLine="480"/>
      </w:pPr>
      <w:r w:rsidRPr="00E31F64">
        <w:rPr>
          <w:noProof/>
        </w:rPr>
        <w:drawing>
          <wp:anchor distT="0" distB="0" distL="114300" distR="114300" simplePos="0" relativeHeight="251667456" behindDoc="0" locked="0" layoutInCell="1" allowOverlap="1" wp14:anchorId="5E906D64" wp14:editId="65C17E00">
            <wp:simplePos x="0" y="0"/>
            <wp:positionH relativeFrom="margin">
              <wp:posOffset>0</wp:posOffset>
            </wp:positionH>
            <wp:positionV relativeFrom="margin">
              <wp:posOffset>1833245</wp:posOffset>
            </wp:positionV>
            <wp:extent cx="3195955" cy="6586220"/>
            <wp:effectExtent l="0" t="0" r="4445" b="0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501" cy="65926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2"/>
        <w:gridCol w:w="6750"/>
      </w:tblGrid>
      <w:tr w:rsidR="00102F0B" w14:paraId="36FE0158" w14:textId="77777777" w:rsidTr="001C436E">
        <w:tc>
          <w:tcPr>
            <w:tcW w:w="1552" w:type="dxa"/>
          </w:tcPr>
          <w:p w14:paraId="63274345" w14:textId="77777777" w:rsidR="00102F0B" w:rsidRPr="00784DDA" w:rsidRDefault="00102F0B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功能描述</w:t>
            </w:r>
          </w:p>
        </w:tc>
        <w:tc>
          <w:tcPr>
            <w:tcW w:w="6750" w:type="dxa"/>
          </w:tcPr>
          <w:p w14:paraId="744C87AE" w14:textId="1F3B31C4" w:rsidR="00102F0B" w:rsidRDefault="001C436E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我的</w:t>
            </w:r>
          </w:p>
        </w:tc>
      </w:tr>
      <w:tr w:rsidR="00102F0B" w14:paraId="68E17EE3" w14:textId="77777777" w:rsidTr="001C436E">
        <w:tc>
          <w:tcPr>
            <w:tcW w:w="1552" w:type="dxa"/>
          </w:tcPr>
          <w:p w14:paraId="49864C6F" w14:textId="77777777" w:rsidR="00102F0B" w:rsidRPr="00784DDA" w:rsidRDefault="00102F0B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lastRenderedPageBreak/>
              <w:t>前置条件</w:t>
            </w:r>
          </w:p>
        </w:tc>
        <w:tc>
          <w:tcPr>
            <w:tcW w:w="6750" w:type="dxa"/>
          </w:tcPr>
          <w:p w14:paraId="402F1265" w14:textId="4EBDB364" w:rsidR="001C436E" w:rsidRDefault="001C436E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点击底部按钮的‘我的’标签栏，进入。</w:t>
            </w:r>
          </w:p>
        </w:tc>
      </w:tr>
      <w:tr w:rsidR="00102F0B" w14:paraId="055F2794" w14:textId="77777777" w:rsidTr="001C436E">
        <w:tc>
          <w:tcPr>
            <w:tcW w:w="1552" w:type="dxa"/>
          </w:tcPr>
          <w:p w14:paraId="2DCDAE45" w14:textId="0D61CFEE" w:rsidR="00102F0B" w:rsidRPr="00784DDA" w:rsidRDefault="00102F0B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后置条件</w:t>
            </w:r>
          </w:p>
        </w:tc>
        <w:tc>
          <w:tcPr>
            <w:tcW w:w="6750" w:type="dxa"/>
          </w:tcPr>
          <w:p w14:paraId="46A364CF" w14:textId="77777777" w:rsidR="00102F0B" w:rsidRDefault="00102F0B" w:rsidP="001C436E">
            <w:pPr>
              <w:pStyle w:val="a0"/>
              <w:ind w:firstLineChars="0" w:firstLine="0"/>
            </w:pPr>
          </w:p>
        </w:tc>
      </w:tr>
      <w:tr w:rsidR="00102F0B" w14:paraId="618B1BC5" w14:textId="77777777" w:rsidTr="001C436E">
        <w:tc>
          <w:tcPr>
            <w:tcW w:w="1552" w:type="dxa"/>
          </w:tcPr>
          <w:p w14:paraId="2E7E0C18" w14:textId="77777777" w:rsidR="00102F0B" w:rsidRPr="00784DDA" w:rsidRDefault="00102F0B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前端</w:t>
            </w:r>
            <w:r w:rsidRPr="00784DDA">
              <w:rPr>
                <w:rFonts w:hint="eastAsia"/>
                <w:b/>
              </w:rPr>
              <w:t>逻辑</w:t>
            </w:r>
          </w:p>
        </w:tc>
        <w:tc>
          <w:tcPr>
            <w:tcW w:w="6750" w:type="dxa"/>
          </w:tcPr>
          <w:p w14:paraId="7F3C13F7" w14:textId="7E42F2B8" w:rsidR="00790893" w:rsidRDefault="00790893" w:rsidP="00790893">
            <w:pPr>
              <w:pStyle w:val="10"/>
            </w:pPr>
            <w:r>
              <w:rPr>
                <w:rFonts w:hint="eastAsia"/>
              </w:rPr>
              <w:t>头部区域</w:t>
            </w:r>
          </w:p>
          <w:p w14:paraId="5D752D1C" w14:textId="2BC39486" w:rsidR="00E468A9" w:rsidRDefault="00E468A9" w:rsidP="00E468A9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头部展示头像、用户名、最近活跃的地区。</w:t>
            </w:r>
          </w:p>
          <w:p w14:paraId="09259CA5" w14:textId="0CA51AD3" w:rsidR="00E468A9" w:rsidRDefault="00E468A9" w:rsidP="00E468A9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如果用户没有设置头像，展示默认头像。</w:t>
            </w:r>
          </w:p>
          <w:p w14:paraId="3502CE05" w14:textId="0FE41186" w:rsidR="00E468A9" w:rsidRDefault="00E468A9" w:rsidP="00E468A9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用户名为用户设置的昵称，如果没设置，默认为用户手机号。</w:t>
            </w:r>
          </w:p>
          <w:p w14:paraId="38A4CB17" w14:textId="10F05674" w:rsidR="00C16E3F" w:rsidRDefault="00C16E3F" w:rsidP="00E468A9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最近活跃地区根据用户最后一次的</w:t>
            </w:r>
            <w:r>
              <w:rPr>
                <w:rFonts w:hint="eastAsia"/>
              </w:rPr>
              <w:t>gps</w:t>
            </w:r>
            <w:r>
              <w:rPr>
                <w:rFonts w:hint="eastAsia"/>
              </w:rPr>
              <w:t>坐标来展示，不考虑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位置。展示省</w:t>
            </w:r>
            <w:r>
              <w:rPr>
                <w:rFonts w:hint="eastAsia"/>
              </w:rPr>
              <w:t>-</w:t>
            </w:r>
            <w:r w:rsidR="00AF558F">
              <w:rPr>
                <w:rFonts w:hint="eastAsia"/>
              </w:rPr>
              <w:t>市。如果没有坐标，展示‘未知’。未登录可以根据设备</w:t>
            </w:r>
            <w:r w:rsidR="00AF558F">
              <w:rPr>
                <w:rFonts w:hint="eastAsia"/>
              </w:rPr>
              <w:t>id</w:t>
            </w:r>
            <w:r w:rsidR="00AF558F">
              <w:rPr>
                <w:rFonts w:hint="eastAsia"/>
              </w:rPr>
              <w:t>来获取最后一次的位置</w:t>
            </w:r>
            <w:r>
              <w:rPr>
                <w:rFonts w:hint="eastAsia"/>
              </w:rPr>
              <w:t>。</w:t>
            </w:r>
          </w:p>
          <w:p w14:paraId="193A4551" w14:textId="08975A8B" w:rsidR="00790893" w:rsidRDefault="00790893" w:rsidP="00790893">
            <w:pPr>
              <w:pStyle w:val="10"/>
            </w:pPr>
            <w:r>
              <w:rPr>
                <w:rFonts w:hint="eastAsia"/>
              </w:rPr>
              <w:t>‘消息’跳转到消息页，‘个人资料’跳转到‘编辑个人资料’页，‘修改密码’跳转到‘修改密码’页</w:t>
            </w:r>
            <w:r w:rsidR="00765F95">
              <w:rPr>
                <w:rFonts w:hint="eastAsia"/>
              </w:rPr>
              <w:t>。</w:t>
            </w:r>
          </w:p>
          <w:p w14:paraId="5CD39A8A" w14:textId="76227EDE" w:rsidR="00790893" w:rsidRDefault="00790893" w:rsidP="00790893">
            <w:pPr>
              <w:pStyle w:val="10"/>
            </w:pPr>
            <w:r>
              <w:rPr>
                <w:rFonts w:hint="eastAsia"/>
              </w:rPr>
              <w:t>清除缓存</w:t>
            </w:r>
          </w:p>
          <w:p w14:paraId="5C55077F" w14:textId="1855008A" w:rsidR="00790893" w:rsidRDefault="00790893" w:rsidP="00790893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点击按钮，清除系统缓存，包括各类资料和系统缓存，但不包括登录态。</w:t>
            </w:r>
            <w:r w:rsidR="00C45196">
              <w:rPr>
                <w:rFonts w:hint="eastAsia"/>
              </w:rPr>
              <w:t>清除完成后弹框提示“清理完毕”。</w:t>
            </w:r>
          </w:p>
          <w:p w14:paraId="246A14D1" w14:textId="14AD6DAB" w:rsidR="00790893" w:rsidRDefault="00790893" w:rsidP="00790893">
            <w:pPr>
              <w:pStyle w:val="10"/>
            </w:pPr>
            <w:r>
              <w:rPr>
                <w:rFonts w:hint="eastAsia"/>
              </w:rPr>
              <w:t>联系我们</w:t>
            </w:r>
          </w:p>
          <w:p w14:paraId="10026A74" w14:textId="234A9089" w:rsidR="00C45196" w:rsidRDefault="00C45196" w:rsidP="00C45196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点击后，呼叫本平台的电话，后台下发。</w:t>
            </w:r>
          </w:p>
          <w:p w14:paraId="6C7668E8" w14:textId="73671DA0" w:rsidR="00AF558F" w:rsidRDefault="00AF558F" w:rsidP="00AF558F">
            <w:pPr>
              <w:pStyle w:val="10"/>
            </w:pPr>
            <w:r>
              <w:rPr>
                <w:rFonts w:hint="eastAsia"/>
              </w:rPr>
              <w:t>退出登录按钮</w:t>
            </w:r>
          </w:p>
          <w:p w14:paraId="55E8735E" w14:textId="761493EC" w:rsidR="00AF558F" w:rsidRDefault="00AF558F" w:rsidP="00AF558F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点击后，退出登录，所有登录态和缓存失效。</w:t>
            </w:r>
          </w:p>
          <w:p w14:paraId="2330EEEE" w14:textId="77777777" w:rsidR="000905BC" w:rsidRDefault="000905BC" w:rsidP="00C45196">
            <w:pPr>
              <w:pStyle w:val="10"/>
              <w:numPr>
                <w:ilvl w:val="0"/>
                <w:numId w:val="0"/>
              </w:numPr>
            </w:pPr>
          </w:p>
          <w:p w14:paraId="69666B96" w14:textId="2A049287" w:rsidR="00102F0B" w:rsidRDefault="00715057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未登录用户访问</w:t>
            </w:r>
            <w:r w:rsidR="000905BC">
              <w:rPr>
                <w:rFonts w:hint="eastAsia"/>
              </w:rPr>
              <w:t>该</w:t>
            </w:r>
            <w:r>
              <w:rPr>
                <w:rFonts w:hint="eastAsia"/>
              </w:rPr>
              <w:t>页面</w:t>
            </w:r>
            <w:r w:rsidR="000905BC">
              <w:rPr>
                <w:rFonts w:hint="eastAsia"/>
              </w:rPr>
              <w:t>，顶部展示‘注册</w:t>
            </w:r>
            <w:r w:rsidR="0061540A">
              <w:rPr>
                <w:rFonts w:hint="eastAsia"/>
              </w:rPr>
              <w:t>’按钮，点击跳转到‘注册’页。在显示用户名的区域，显示‘来注册吧，成为有身份的人’。底部按钮显示为‘登录’，</w:t>
            </w:r>
            <w:r w:rsidR="000905BC">
              <w:rPr>
                <w:rFonts w:hint="eastAsia"/>
              </w:rPr>
              <w:t>点击跳转到‘登录</w:t>
            </w:r>
            <w:r w:rsidR="000905BC">
              <w:rPr>
                <w:rFonts w:hint="eastAsia"/>
              </w:rPr>
              <w:t>-</w:t>
            </w:r>
            <w:r w:rsidR="000905BC">
              <w:rPr>
                <w:rFonts w:hint="eastAsia"/>
              </w:rPr>
              <w:t>密码登录’页面。</w:t>
            </w:r>
          </w:p>
          <w:p w14:paraId="34A2B874" w14:textId="1374B478" w:rsidR="00790893" w:rsidRDefault="00790893" w:rsidP="001C436E">
            <w:pPr>
              <w:pStyle w:val="a0"/>
              <w:ind w:firstLineChars="0" w:firstLine="0"/>
            </w:pPr>
          </w:p>
        </w:tc>
      </w:tr>
      <w:tr w:rsidR="00102F0B" w14:paraId="78624C96" w14:textId="77777777" w:rsidTr="001C436E">
        <w:tc>
          <w:tcPr>
            <w:tcW w:w="1552" w:type="dxa"/>
          </w:tcPr>
          <w:p w14:paraId="30B54868" w14:textId="47A66697" w:rsidR="00102F0B" w:rsidRDefault="00102F0B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后台逻辑</w:t>
            </w:r>
          </w:p>
        </w:tc>
        <w:tc>
          <w:tcPr>
            <w:tcW w:w="6750" w:type="dxa"/>
          </w:tcPr>
          <w:p w14:paraId="35A79094" w14:textId="77777777" w:rsidR="00102F0B" w:rsidRDefault="00102F0B" w:rsidP="001C436E">
            <w:pPr>
              <w:pStyle w:val="a0"/>
              <w:ind w:firstLineChars="0" w:firstLine="0"/>
            </w:pPr>
          </w:p>
        </w:tc>
      </w:tr>
      <w:tr w:rsidR="00102F0B" w14:paraId="187BDBC5" w14:textId="77777777" w:rsidTr="001C436E">
        <w:tc>
          <w:tcPr>
            <w:tcW w:w="1552" w:type="dxa"/>
          </w:tcPr>
          <w:p w14:paraId="6E2119FD" w14:textId="77777777" w:rsidR="00102F0B" w:rsidRDefault="00102F0B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数据逻辑</w:t>
            </w:r>
          </w:p>
        </w:tc>
        <w:tc>
          <w:tcPr>
            <w:tcW w:w="6750" w:type="dxa"/>
          </w:tcPr>
          <w:p w14:paraId="06EEF6B9" w14:textId="77777777" w:rsidR="00102F0B" w:rsidRDefault="00102F0B" w:rsidP="001C436E">
            <w:pPr>
              <w:pStyle w:val="a0"/>
              <w:ind w:firstLineChars="0" w:firstLine="0"/>
            </w:pPr>
          </w:p>
        </w:tc>
      </w:tr>
      <w:tr w:rsidR="00102F0B" w14:paraId="39255740" w14:textId="77777777" w:rsidTr="001C436E">
        <w:trPr>
          <w:trHeight w:val="451"/>
        </w:trPr>
        <w:tc>
          <w:tcPr>
            <w:tcW w:w="1552" w:type="dxa"/>
          </w:tcPr>
          <w:p w14:paraId="62AACFC2" w14:textId="77777777" w:rsidR="00102F0B" w:rsidRPr="00784DDA" w:rsidRDefault="00102F0B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异常处理</w:t>
            </w:r>
          </w:p>
        </w:tc>
        <w:tc>
          <w:tcPr>
            <w:tcW w:w="6750" w:type="dxa"/>
          </w:tcPr>
          <w:p w14:paraId="4DF13259" w14:textId="77777777" w:rsidR="00102F0B" w:rsidRDefault="00102F0B" w:rsidP="001C436E">
            <w:pPr>
              <w:pStyle w:val="a0"/>
              <w:ind w:firstLineChars="0" w:firstLine="0"/>
            </w:pPr>
          </w:p>
        </w:tc>
      </w:tr>
    </w:tbl>
    <w:p w14:paraId="31569F3A" w14:textId="77777777" w:rsidR="00102F0B" w:rsidRPr="00102F0B" w:rsidRDefault="00102F0B" w:rsidP="00102F0B">
      <w:pPr>
        <w:pStyle w:val="a0"/>
        <w:ind w:firstLine="480"/>
      </w:pPr>
    </w:p>
    <w:p w14:paraId="36669701" w14:textId="7BAD44CE" w:rsidR="00B50234" w:rsidRDefault="009D016F" w:rsidP="003A68D4">
      <w:pPr>
        <w:pStyle w:val="3"/>
      </w:pPr>
      <w:r w:rsidRPr="009D016F"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56B6138E" wp14:editId="752DA710">
            <wp:simplePos x="0" y="0"/>
            <wp:positionH relativeFrom="margin">
              <wp:posOffset>1905</wp:posOffset>
            </wp:positionH>
            <wp:positionV relativeFrom="margin">
              <wp:posOffset>5080</wp:posOffset>
            </wp:positionV>
            <wp:extent cx="3093720" cy="6360160"/>
            <wp:effectExtent l="0" t="0" r="5080" b="0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36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68D4">
        <w:rPr>
          <w:rFonts w:hint="eastAsia"/>
        </w:rPr>
        <w:t>注册</w:t>
      </w:r>
    </w:p>
    <w:p w14:paraId="4FE766AE" w14:textId="2041141C" w:rsidR="00CC7D3E" w:rsidRPr="00CC7D3E" w:rsidRDefault="00CC7D3E" w:rsidP="00CC7D3E">
      <w:pPr>
        <w:pStyle w:val="a0"/>
        <w:ind w:firstLine="480"/>
      </w:pPr>
    </w:p>
    <w:p w14:paraId="004E6E3D" w14:textId="7A1B031F" w:rsidR="00D55FF3" w:rsidRPr="00D55FF3" w:rsidRDefault="00D55FF3" w:rsidP="00D55FF3">
      <w:pPr>
        <w:pStyle w:val="a0"/>
        <w:ind w:firstLine="480"/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2"/>
        <w:gridCol w:w="6750"/>
      </w:tblGrid>
      <w:tr w:rsidR="007A2E36" w14:paraId="2A2F9A98" w14:textId="77777777" w:rsidTr="001C436E">
        <w:tc>
          <w:tcPr>
            <w:tcW w:w="1552" w:type="dxa"/>
          </w:tcPr>
          <w:p w14:paraId="6759EF57" w14:textId="77777777" w:rsidR="007A2E36" w:rsidRPr="00784DDA" w:rsidRDefault="007A2E36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功能描述</w:t>
            </w:r>
          </w:p>
        </w:tc>
        <w:tc>
          <w:tcPr>
            <w:tcW w:w="6750" w:type="dxa"/>
          </w:tcPr>
          <w:p w14:paraId="003FC9DC" w14:textId="70AB5124" w:rsidR="007A2E36" w:rsidRDefault="00102F0B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注册</w:t>
            </w:r>
          </w:p>
        </w:tc>
      </w:tr>
      <w:tr w:rsidR="007A2E36" w14:paraId="596619E8" w14:textId="77777777" w:rsidTr="001C436E">
        <w:tc>
          <w:tcPr>
            <w:tcW w:w="1552" w:type="dxa"/>
          </w:tcPr>
          <w:p w14:paraId="7F4A905C" w14:textId="77777777" w:rsidR="007A2E36" w:rsidRPr="00784DDA" w:rsidRDefault="007A2E36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前置条件</w:t>
            </w:r>
          </w:p>
        </w:tc>
        <w:tc>
          <w:tcPr>
            <w:tcW w:w="6750" w:type="dxa"/>
          </w:tcPr>
          <w:p w14:paraId="6A910B29" w14:textId="6182705C" w:rsidR="007A2E36" w:rsidRDefault="00082A8C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从‘我的’页面点击注册，或</w:t>
            </w:r>
            <w:r w:rsidR="009E25D9">
              <w:rPr>
                <w:rFonts w:hint="eastAsia"/>
              </w:rPr>
              <w:t>从登录页面点击注册</w:t>
            </w:r>
          </w:p>
        </w:tc>
      </w:tr>
      <w:tr w:rsidR="007A2E36" w14:paraId="0D6FDC84" w14:textId="77777777" w:rsidTr="001C436E">
        <w:tc>
          <w:tcPr>
            <w:tcW w:w="1552" w:type="dxa"/>
          </w:tcPr>
          <w:p w14:paraId="3CFCB658" w14:textId="77777777" w:rsidR="007A2E36" w:rsidRPr="00784DDA" w:rsidRDefault="007A2E36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后置条件</w:t>
            </w:r>
          </w:p>
        </w:tc>
        <w:tc>
          <w:tcPr>
            <w:tcW w:w="6750" w:type="dxa"/>
          </w:tcPr>
          <w:p w14:paraId="45EC185F" w14:textId="77777777" w:rsidR="007A2E36" w:rsidRDefault="007A2E36" w:rsidP="001C436E">
            <w:pPr>
              <w:pStyle w:val="a0"/>
              <w:ind w:firstLineChars="0" w:firstLine="0"/>
            </w:pPr>
          </w:p>
        </w:tc>
      </w:tr>
      <w:tr w:rsidR="007A2E36" w14:paraId="216C5068" w14:textId="77777777" w:rsidTr="001C436E">
        <w:tc>
          <w:tcPr>
            <w:tcW w:w="1552" w:type="dxa"/>
          </w:tcPr>
          <w:p w14:paraId="176B6BED" w14:textId="77777777" w:rsidR="007A2E36" w:rsidRPr="00784DDA" w:rsidRDefault="007A2E36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前端</w:t>
            </w:r>
            <w:r w:rsidRPr="00784DDA">
              <w:rPr>
                <w:rFonts w:hint="eastAsia"/>
                <w:b/>
              </w:rPr>
              <w:t>逻辑</w:t>
            </w:r>
          </w:p>
        </w:tc>
        <w:tc>
          <w:tcPr>
            <w:tcW w:w="6750" w:type="dxa"/>
          </w:tcPr>
          <w:p w14:paraId="5BD894C9" w14:textId="4CC2250B" w:rsidR="008C5373" w:rsidRDefault="00495489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用户输入</w:t>
            </w:r>
            <w:r w:rsidR="002B33CD">
              <w:rPr>
                <w:rFonts w:hint="eastAsia"/>
              </w:rPr>
              <w:t>手机号、图形验证码</w:t>
            </w:r>
            <w:r w:rsidR="003C2059">
              <w:rPr>
                <w:rFonts w:hint="eastAsia"/>
              </w:rPr>
              <w:t>，点击手机验证码</w:t>
            </w:r>
            <w:r w:rsidR="00BE67DC">
              <w:rPr>
                <w:rFonts w:hint="eastAsia"/>
              </w:rPr>
              <w:t>‘</w:t>
            </w:r>
            <w:r w:rsidR="003C2059">
              <w:rPr>
                <w:rFonts w:hint="eastAsia"/>
              </w:rPr>
              <w:t>发送</w:t>
            </w:r>
            <w:r w:rsidR="00BE67DC">
              <w:rPr>
                <w:rFonts w:hint="eastAsia"/>
              </w:rPr>
              <w:t>’</w:t>
            </w:r>
            <w:r w:rsidR="003C2059">
              <w:rPr>
                <w:rFonts w:hint="eastAsia"/>
              </w:rPr>
              <w:t>按钮，向后台发送短信请求</w:t>
            </w:r>
            <w:r w:rsidR="002B33CD">
              <w:rPr>
                <w:rFonts w:hint="eastAsia"/>
              </w:rPr>
              <w:t>，</w:t>
            </w:r>
            <w:r w:rsidR="003C2059">
              <w:rPr>
                <w:rFonts w:hint="eastAsia"/>
              </w:rPr>
              <w:t>向用户手机号发送短信。此时前端手机验证码发送按钮变成‘重发’</w:t>
            </w:r>
            <w:r w:rsidR="003C2059">
              <w:rPr>
                <w:rFonts w:hint="eastAsia"/>
              </w:rPr>
              <w:t>+</w:t>
            </w:r>
            <w:r w:rsidR="00BE3BC8">
              <w:rPr>
                <w:rFonts w:hint="eastAsia"/>
              </w:rPr>
              <w:t>60</w:t>
            </w:r>
            <w:r w:rsidR="00BE3BC8">
              <w:rPr>
                <w:rFonts w:hint="eastAsia"/>
              </w:rPr>
              <w:t>秒</w:t>
            </w:r>
            <w:r w:rsidR="003C2059">
              <w:rPr>
                <w:rFonts w:hint="eastAsia"/>
              </w:rPr>
              <w:t>读秒，按钮状态变为不可点击</w:t>
            </w:r>
            <w:r w:rsidR="00BE3BC8">
              <w:rPr>
                <w:rFonts w:hint="eastAsia"/>
              </w:rPr>
              <w:t>，直到读秒结束，按钮重新变成‘发送’</w:t>
            </w:r>
            <w:r w:rsidR="00BE67DC">
              <w:rPr>
                <w:rFonts w:hint="eastAsia"/>
              </w:rPr>
              <w:t>。</w:t>
            </w:r>
            <w:r w:rsidR="0017772C">
              <w:rPr>
                <w:rFonts w:hint="eastAsia"/>
              </w:rPr>
              <w:t>输入短信验证码和用户密码，点击‘注册’按钮，向后台提交。</w:t>
            </w:r>
          </w:p>
          <w:p w14:paraId="358277CF" w14:textId="14A3E07F" w:rsidR="007A2E36" w:rsidRDefault="003C2059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lastRenderedPageBreak/>
              <w:t>手机号前端</w:t>
            </w:r>
            <w:r w:rsidR="002B33CD">
              <w:rPr>
                <w:rFonts w:hint="eastAsia"/>
              </w:rPr>
              <w:t>限制只能输入数字，如果输入其他字符自动删除。手机号位数不得超过</w:t>
            </w:r>
            <w:r w:rsidR="002B33CD">
              <w:rPr>
                <w:rFonts w:hint="eastAsia"/>
              </w:rPr>
              <w:t>11</w:t>
            </w:r>
            <w:r w:rsidR="002B33CD">
              <w:rPr>
                <w:rFonts w:hint="eastAsia"/>
              </w:rPr>
              <w:t>位，如果输入时超过，直接弹框提示‘手机号位数不超过</w:t>
            </w:r>
            <w:r w:rsidR="002B33CD">
              <w:rPr>
                <w:rFonts w:hint="eastAsia"/>
              </w:rPr>
              <w:t>11</w:t>
            </w:r>
            <w:r w:rsidR="002B33CD">
              <w:rPr>
                <w:rFonts w:hint="eastAsia"/>
              </w:rPr>
              <w:t>位’，将超出位数删除。</w:t>
            </w:r>
            <w:r w:rsidR="00046923">
              <w:rPr>
                <w:rFonts w:hint="eastAsia"/>
              </w:rPr>
              <w:t>如提交时未填写满</w:t>
            </w:r>
            <w:r w:rsidR="00046923">
              <w:rPr>
                <w:rFonts w:hint="eastAsia"/>
              </w:rPr>
              <w:t>4</w:t>
            </w:r>
            <w:r w:rsidR="00046923">
              <w:rPr>
                <w:rFonts w:hint="eastAsia"/>
              </w:rPr>
              <w:t>位，提示‘请输入正确的手机号码’。</w:t>
            </w:r>
          </w:p>
          <w:p w14:paraId="1F7462D0" w14:textId="498D1B7B" w:rsidR="00BE67DC" w:rsidRDefault="00BE67DC" w:rsidP="00BE67DC">
            <w:pPr>
              <w:pStyle w:val="a0"/>
              <w:ind w:firstLineChars="0" w:firstLine="0"/>
            </w:pPr>
            <w:r>
              <w:rPr>
                <w:rFonts w:hint="eastAsia"/>
              </w:rPr>
              <w:t>手机验证码由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位数字构成，发送的文案为‘</w:t>
            </w:r>
            <w:r w:rsidRPr="00BE67DC">
              <w:rPr>
                <w:rFonts w:hint="eastAsia"/>
              </w:rPr>
              <w:t>【</w:t>
            </w:r>
            <w:r w:rsidR="00F350E7">
              <w:t>U</w:t>
            </w:r>
            <w:r w:rsidR="00F350E7">
              <w:t>业</w:t>
            </w:r>
            <w:r w:rsidRPr="00BE67DC">
              <w:rPr>
                <w:rFonts w:hint="eastAsia"/>
              </w:rPr>
              <w:t>】短信验证码：</w:t>
            </w:r>
            <w:r w:rsidRPr="00BE67DC">
              <w:rPr>
                <w:rFonts w:hint="eastAsia"/>
              </w:rPr>
              <w:t>[6294]</w:t>
            </w:r>
            <w:r w:rsidRPr="00BE67DC">
              <w:rPr>
                <w:rFonts w:hint="eastAsia"/>
              </w:rPr>
              <w:t>，请勿泄露。</w:t>
            </w:r>
            <w:r>
              <w:rPr>
                <w:rFonts w:hint="eastAsia"/>
              </w:rPr>
              <w:t>’</w:t>
            </w:r>
            <w:r w:rsidR="0017772C">
              <w:rPr>
                <w:rFonts w:hint="eastAsia"/>
              </w:rPr>
              <w:t>。</w:t>
            </w:r>
            <w:r w:rsidR="00046923">
              <w:rPr>
                <w:rFonts w:hint="eastAsia"/>
              </w:rPr>
              <w:t>不允许输入数字外的字符。如提交时未填写满</w:t>
            </w:r>
            <w:r w:rsidR="00046923">
              <w:rPr>
                <w:rFonts w:hint="eastAsia"/>
              </w:rPr>
              <w:t>4</w:t>
            </w:r>
            <w:r w:rsidR="00046923">
              <w:rPr>
                <w:rFonts w:hint="eastAsia"/>
              </w:rPr>
              <w:t>位，提示‘请输入正确的手机验证码’。</w:t>
            </w:r>
          </w:p>
          <w:p w14:paraId="3CAC32D5" w14:textId="77777777" w:rsidR="0017772C" w:rsidRDefault="008C5373" w:rsidP="00BE67DC">
            <w:pPr>
              <w:pStyle w:val="a0"/>
              <w:ind w:firstLineChars="0" w:firstLine="0"/>
            </w:pPr>
            <w:r>
              <w:rPr>
                <w:rFonts w:hint="eastAsia"/>
              </w:rPr>
              <w:t>密码</w:t>
            </w:r>
            <w:r w:rsidR="00596895">
              <w:rPr>
                <w:rFonts w:hint="eastAsia"/>
              </w:rPr>
              <w:t>由</w:t>
            </w:r>
            <w:r w:rsidR="00596895">
              <w:rPr>
                <w:rFonts w:hint="eastAsia"/>
              </w:rPr>
              <w:t>8</w:t>
            </w:r>
            <w:r w:rsidR="00A032CB">
              <w:rPr>
                <w:rFonts w:hint="eastAsia"/>
              </w:rPr>
              <w:t>~20</w:t>
            </w:r>
            <w:r w:rsidR="00596895">
              <w:rPr>
                <w:rFonts w:hint="eastAsia"/>
              </w:rPr>
              <w:t>位字符组成，区分大小写，可以是大小写字母、数字、特殊字符</w:t>
            </w:r>
            <w:r w:rsidR="00A032CB">
              <w:rPr>
                <w:rFonts w:hint="eastAsia"/>
              </w:rPr>
              <w:t>，不可输入中文</w:t>
            </w:r>
            <w:r w:rsidR="00596895">
              <w:rPr>
                <w:rFonts w:hint="eastAsia"/>
              </w:rPr>
              <w:t>。如果长度不足</w:t>
            </w:r>
            <w:r w:rsidR="00596895">
              <w:rPr>
                <w:rFonts w:hint="eastAsia"/>
              </w:rPr>
              <w:t>8</w:t>
            </w:r>
            <w:r w:rsidR="00596895">
              <w:rPr>
                <w:rFonts w:hint="eastAsia"/>
              </w:rPr>
              <w:t>位</w:t>
            </w:r>
            <w:r w:rsidR="00A032CB">
              <w:rPr>
                <w:rFonts w:hint="eastAsia"/>
              </w:rPr>
              <w:t>或超出</w:t>
            </w:r>
            <w:r w:rsidR="00A032CB">
              <w:rPr>
                <w:rFonts w:hint="eastAsia"/>
              </w:rPr>
              <w:t>20</w:t>
            </w:r>
            <w:r w:rsidR="00A032CB">
              <w:rPr>
                <w:rFonts w:hint="eastAsia"/>
              </w:rPr>
              <w:t>位</w:t>
            </w:r>
            <w:r w:rsidR="00596895">
              <w:rPr>
                <w:rFonts w:hint="eastAsia"/>
              </w:rPr>
              <w:t>，</w:t>
            </w:r>
            <w:r w:rsidR="00A032CB">
              <w:rPr>
                <w:rFonts w:hint="eastAsia"/>
              </w:rPr>
              <w:t>点击‘注册’按钮，提示‘密码长度在</w:t>
            </w:r>
            <w:r w:rsidR="00A032CB">
              <w:rPr>
                <w:rFonts w:hint="eastAsia"/>
              </w:rPr>
              <w:t>8~20</w:t>
            </w:r>
            <w:r w:rsidR="00A032CB">
              <w:rPr>
                <w:rFonts w:hint="eastAsia"/>
              </w:rPr>
              <w:t>位字符之间’</w:t>
            </w:r>
            <w:r w:rsidR="00046923">
              <w:rPr>
                <w:rFonts w:hint="eastAsia"/>
              </w:rPr>
              <w:t>。</w:t>
            </w:r>
          </w:p>
          <w:p w14:paraId="575CE28E" w14:textId="1C8B5A4C" w:rsidR="00046923" w:rsidRDefault="00046923" w:rsidP="00BE67DC">
            <w:pPr>
              <w:pStyle w:val="a0"/>
              <w:ind w:firstLineChars="0" w:firstLine="0"/>
            </w:pPr>
            <w:r>
              <w:rPr>
                <w:rFonts w:hint="eastAsia"/>
              </w:rPr>
              <w:t>点击注册按钮，检查手机号、短信验证码、密码是否都填写并且符合规则</w:t>
            </w:r>
            <w:r w:rsidR="008115BC">
              <w:rPr>
                <w:rFonts w:hint="eastAsia"/>
              </w:rPr>
              <w:t>，符合规则提交给后台。后台注册完成后，返回成功或失败的信息。如果注册成功，直接返回登录态，当前用户登录成功，跳转回‘我的’页面。如果失败，弹框提示错误信息，停留在当前页面。</w:t>
            </w:r>
          </w:p>
        </w:tc>
      </w:tr>
      <w:tr w:rsidR="007A2E36" w14:paraId="3E064581" w14:textId="77777777" w:rsidTr="001C436E">
        <w:tc>
          <w:tcPr>
            <w:tcW w:w="1552" w:type="dxa"/>
          </w:tcPr>
          <w:p w14:paraId="5355720F" w14:textId="3526F24A" w:rsidR="007A2E36" w:rsidRDefault="007A2E36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后台逻辑</w:t>
            </w:r>
          </w:p>
        </w:tc>
        <w:tc>
          <w:tcPr>
            <w:tcW w:w="6750" w:type="dxa"/>
          </w:tcPr>
          <w:p w14:paraId="0D67DAF1" w14:textId="77777777" w:rsidR="007A2E36" w:rsidRDefault="00796BD8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根据手机号进行各项检查，注册用户，保存用户名密码。</w:t>
            </w:r>
          </w:p>
          <w:p w14:paraId="31B1E936" w14:textId="77777777" w:rsidR="00796BD8" w:rsidRDefault="00796BD8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检查项如下：</w:t>
            </w:r>
          </w:p>
          <w:p w14:paraId="46722442" w14:textId="381F0863" w:rsidR="00796BD8" w:rsidRDefault="00796BD8" w:rsidP="00796BD8">
            <w:pPr>
              <w:pStyle w:val="10"/>
            </w:pPr>
            <w:r>
              <w:rPr>
                <w:rFonts w:hint="eastAsia"/>
              </w:rPr>
              <w:t>手机号、验证码、密码是否符合规则。如果不符合，提示‘</w:t>
            </w:r>
            <w:r>
              <w:rPr>
                <w:rFonts w:hint="eastAsia"/>
              </w:rPr>
              <w:t>***</w:t>
            </w:r>
            <w:r>
              <w:rPr>
                <w:rFonts w:hint="eastAsia"/>
              </w:rPr>
              <w:t>不符合规则，请重新填写’，</w:t>
            </w:r>
            <w:r w:rsidR="00083BB8">
              <w:rPr>
                <w:rFonts w:hint="eastAsia"/>
              </w:rPr>
              <w:t>异常</w:t>
            </w:r>
            <w:r>
              <w:rPr>
                <w:rFonts w:hint="eastAsia"/>
              </w:rPr>
              <w:t>返回；</w:t>
            </w:r>
          </w:p>
          <w:p w14:paraId="075205F5" w14:textId="415155B8" w:rsidR="00796BD8" w:rsidRDefault="00796BD8" w:rsidP="00796BD8">
            <w:pPr>
              <w:pStyle w:val="10"/>
            </w:pPr>
            <w:r>
              <w:rPr>
                <w:rFonts w:hint="eastAsia"/>
              </w:rPr>
              <w:t>短信验证码是否正确，历史验证码在使用过后，暂不做失效逻辑，始终可用。如果不符合，提示‘短信验证码错误，请重试’，</w:t>
            </w:r>
            <w:r w:rsidR="00083BB8">
              <w:rPr>
                <w:rFonts w:hint="eastAsia"/>
              </w:rPr>
              <w:t>异常</w:t>
            </w:r>
            <w:r>
              <w:rPr>
                <w:rFonts w:hint="eastAsia"/>
              </w:rPr>
              <w:t>返回；</w:t>
            </w:r>
          </w:p>
          <w:p w14:paraId="77B87482" w14:textId="5CE705E6" w:rsidR="00083BB8" w:rsidRDefault="00E66FC2" w:rsidP="00083BB8">
            <w:pPr>
              <w:pStyle w:val="10"/>
            </w:pPr>
            <w:r>
              <w:rPr>
                <w:rFonts w:hint="eastAsia"/>
              </w:rPr>
              <w:t>手机号是否已注册，相同的手机号只能注册一个账户</w:t>
            </w:r>
            <w:r w:rsidR="00083BB8">
              <w:rPr>
                <w:rFonts w:hint="eastAsia"/>
              </w:rPr>
              <w:t>，如果已注册，提示‘您已注册，请直接登录’，异常返回；</w:t>
            </w:r>
          </w:p>
          <w:p w14:paraId="7A5A8D25" w14:textId="77777777" w:rsidR="00083BB8" w:rsidRDefault="00083BB8" w:rsidP="00083BB8">
            <w:pPr>
              <w:pStyle w:val="10"/>
              <w:numPr>
                <w:ilvl w:val="0"/>
                <w:numId w:val="0"/>
              </w:numPr>
            </w:pPr>
          </w:p>
          <w:p w14:paraId="10057FD8" w14:textId="259E7910" w:rsidR="00083BB8" w:rsidRDefault="00083BB8" w:rsidP="00083BB8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注册完成后，直接返回用户登录态，供前端进行登录。</w:t>
            </w:r>
            <w:r w:rsidR="0061540A">
              <w:rPr>
                <w:rFonts w:hint="eastAsia"/>
              </w:rPr>
              <w:t>登录态始终有效，除非用户主动退出。</w:t>
            </w:r>
          </w:p>
        </w:tc>
      </w:tr>
      <w:tr w:rsidR="007A2E36" w14:paraId="3A009124" w14:textId="77777777" w:rsidTr="001C436E">
        <w:tc>
          <w:tcPr>
            <w:tcW w:w="1552" w:type="dxa"/>
          </w:tcPr>
          <w:p w14:paraId="11A53D02" w14:textId="436C5E89" w:rsidR="007A2E36" w:rsidRDefault="007A2E36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数据逻辑</w:t>
            </w:r>
          </w:p>
        </w:tc>
        <w:tc>
          <w:tcPr>
            <w:tcW w:w="6750" w:type="dxa"/>
          </w:tcPr>
          <w:p w14:paraId="0B2232B9" w14:textId="708CA363" w:rsidR="007A2E36" w:rsidRDefault="007A2E36" w:rsidP="001C436E">
            <w:pPr>
              <w:pStyle w:val="a0"/>
              <w:ind w:firstLineChars="0" w:firstLine="0"/>
            </w:pPr>
          </w:p>
        </w:tc>
      </w:tr>
      <w:tr w:rsidR="007A2E36" w14:paraId="6016B603" w14:textId="77777777" w:rsidTr="001C436E">
        <w:trPr>
          <w:trHeight w:val="451"/>
        </w:trPr>
        <w:tc>
          <w:tcPr>
            <w:tcW w:w="1552" w:type="dxa"/>
          </w:tcPr>
          <w:p w14:paraId="42CCD2D1" w14:textId="77777777" w:rsidR="007A2E36" w:rsidRPr="00784DDA" w:rsidRDefault="007A2E36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异常处理</w:t>
            </w:r>
          </w:p>
        </w:tc>
        <w:tc>
          <w:tcPr>
            <w:tcW w:w="6750" w:type="dxa"/>
          </w:tcPr>
          <w:p w14:paraId="46C0735E" w14:textId="77777777" w:rsidR="007A2E36" w:rsidRDefault="007A2E36" w:rsidP="001C436E">
            <w:pPr>
              <w:pStyle w:val="a0"/>
              <w:ind w:firstLineChars="0" w:firstLine="0"/>
            </w:pPr>
          </w:p>
        </w:tc>
      </w:tr>
    </w:tbl>
    <w:p w14:paraId="32108761" w14:textId="15892496" w:rsidR="00266264" w:rsidRDefault="003A68D4" w:rsidP="003A68D4">
      <w:pPr>
        <w:pStyle w:val="3"/>
      </w:pPr>
      <w:r>
        <w:rPr>
          <w:rFonts w:hint="eastAsia"/>
        </w:rPr>
        <w:t>登录</w:t>
      </w:r>
      <w:r>
        <w:rPr>
          <w:rFonts w:hint="eastAsia"/>
        </w:rPr>
        <w:t>-</w:t>
      </w:r>
      <w:r>
        <w:rPr>
          <w:rFonts w:hint="eastAsia"/>
        </w:rPr>
        <w:t>手机验证码登录</w:t>
      </w:r>
    </w:p>
    <w:p w14:paraId="4495D6D7" w14:textId="68738FB1" w:rsidR="00AF2CCC" w:rsidRPr="00AF2CCC" w:rsidRDefault="00E15012" w:rsidP="00AF2CCC">
      <w:pPr>
        <w:pStyle w:val="a0"/>
        <w:ind w:firstLine="480"/>
      </w:pPr>
      <w:r w:rsidRPr="00E15012"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554B2CC1" wp14:editId="7251AFF2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4366260" cy="8863330"/>
            <wp:effectExtent l="0" t="0" r="2540" b="127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2"/>
        <w:gridCol w:w="6750"/>
      </w:tblGrid>
      <w:tr w:rsidR="003A68D4" w14:paraId="448182AD" w14:textId="77777777" w:rsidTr="001C436E">
        <w:tc>
          <w:tcPr>
            <w:tcW w:w="1552" w:type="dxa"/>
          </w:tcPr>
          <w:p w14:paraId="400E4305" w14:textId="77777777" w:rsidR="003A68D4" w:rsidRPr="00784DDA" w:rsidRDefault="003A68D4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lastRenderedPageBreak/>
              <w:t>功能描述</w:t>
            </w:r>
          </w:p>
        </w:tc>
        <w:tc>
          <w:tcPr>
            <w:tcW w:w="6750" w:type="dxa"/>
          </w:tcPr>
          <w:p w14:paraId="7E2DF79F" w14:textId="7D0FBA2D" w:rsidR="003A68D4" w:rsidRDefault="003229B1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根据手机号和短信验证码登录</w:t>
            </w:r>
          </w:p>
        </w:tc>
      </w:tr>
      <w:tr w:rsidR="003A68D4" w14:paraId="1F5E0710" w14:textId="77777777" w:rsidTr="001C436E">
        <w:tc>
          <w:tcPr>
            <w:tcW w:w="1552" w:type="dxa"/>
          </w:tcPr>
          <w:p w14:paraId="377F00B0" w14:textId="77777777" w:rsidR="003A68D4" w:rsidRPr="00784DDA" w:rsidRDefault="003A68D4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前置条件</w:t>
            </w:r>
          </w:p>
        </w:tc>
        <w:tc>
          <w:tcPr>
            <w:tcW w:w="6750" w:type="dxa"/>
          </w:tcPr>
          <w:p w14:paraId="1E4A319D" w14:textId="7AD86618" w:rsidR="003A68D4" w:rsidRDefault="00427EFE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从‘登录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密码登录’切换到手机验证码登录</w:t>
            </w:r>
          </w:p>
        </w:tc>
      </w:tr>
      <w:tr w:rsidR="003A68D4" w14:paraId="2A10D805" w14:textId="77777777" w:rsidTr="001C436E">
        <w:tc>
          <w:tcPr>
            <w:tcW w:w="1552" w:type="dxa"/>
          </w:tcPr>
          <w:p w14:paraId="7541BF09" w14:textId="77777777" w:rsidR="003A68D4" w:rsidRPr="00784DDA" w:rsidRDefault="003A68D4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后置条件</w:t>
            </w:r>
          </w:p>
        </w:tc>
        <w:tc>
          <w:tcPr>
            <w:tcW w:w="6750" w:type="dxa"/>
          </w:tcPr>
          <w:p w14:paraId="764AAE62" w14:textId="77777777" w:rsidR="003A68D4" w:rsidRDefault="003A68D4" w:rsidP="001C436E">
            <w:pPr>
              <w:pStyle w:val="a0"/>
              <w:ind w:firstLineChars="0" w:firstLine="0"/>
            </w:pPr>
          </w:p>
        </w:tc>
      </w:tr>
      <w:tr w:rsidR="003A68D4" w14:paraId="7C416D34" w14:textId="77777777" w:rsidTr="001C436E">
        <w:tc>
          <w:tcPr>
            <w:tcW w:w="1552" w:type="dxa"/>
          </w:tcPr>
          <w:p w14:paraId="633BF960" w14:textId="77777777" w:rsidR="003A68D4" w:rsidRPr="00784DDA" w:rsidRDefault="003A68D4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前端</w:t>
            </w:r>
            <w:r w:rsidRPr="00784DDA">
              <w:rPr>
                <w:rFonts w:hint="eastAsia"/>
                <w:b/>
              </w:rPr>
              <w:t>逻辑</w:t>
            </w:r>
          </w:p>
        </w:tc>
        <w:tc>
          <w:tcPr>
            <w:tcW w:w="6750" w:type="dxa"/>
          </w:tcPr>
          <w:p w14:paraId="34F1FFF9" w14:textId="1312D33B" w:rsidR="00615841" w:rsidRDefault="00615841" w:rsidP="00615841">
            <w:pPr>
              <w:pStyle w:val="a0"/>
              <w:ind w:firstLineChars="0" w:firstLine="0"/>
            </w:pPr>
            <w:r>
              <w:rPr>
                <w:rFonts w:hint="eastAsia"/>
              </w:rPr>
              <w:t>用户输入手机号、图形验证码，点击手机验证码‘发送’按钮，向后台发送短信请求，向用户手机号发送短信。此时前端手机验证码发送按钮变成‘重发’</w:t>
            </w:r>
            <w:r>
              <w:rPr>
                <w:rFonts w:hint="eastAsia"/>
              </w:rPr>
              <w:t>+60</w:t>
            </w:r>
            <w:r>
              <w:rPr>
                <w:rFonts w:hint="eastAsia"/>
              </w:rPr>
              <w:t>秒读秒，按钮状态变为不可点击，直到读秒结束，按钮重新变成‘发送’。输入短信验证码和用户密码，点击‘登录’按钮，向后台提交。</w:t>
            </w:r>
          </w:p>
          <w:p w14:paraId="42F5C547" w14:textId="77777777" w:rsidR="00615841" w:rsidRDefault="00615841" w:rsidP="00615841">
            <w:pPr>
              <w:pStyle w:val="a0"/>
              <w:ind w:firstLineChars="0" w:firstLine="0"/>
            </w:pPr>
            <w:r>
              <w:rPr>
                <w:rFonts w:hint="eastAsia"/>
              </w:rPr>
              <w:t>手机号前端限制只能输入数字，如果输入其他字符自动删除。手机号位数不得超过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位，如果输入时超过，直接弹框提示‘手机号位数不超过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位’，将超出位数删除。如提交时未填写满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位，提示‘请输入正确的手机号码’。</w:t>
            </w:r>
          </w:p>
          <w:p w14:paraId="71A9973E" w14:textId="2EE3DEF4" w:rsidR="00615841" w:rsidRDefault="00615841" w:rsidP="00615841">
            <w:pPr>
              <w:pStyle w:val="a0"/>
              <w:ind w:firstLineChars="0" w:firstLine="0"/>
            </w:pPr>
            <w:r>
              <w:rPr>
                <w:rFonts w:hint="eastAsia"/>
              </w:rPr>
              <w:t>手机验证码由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位数字构成，发送的文案为‘</w:t>
            </w:r>
            <w:r w:rsidRPr="00BE67DC">
              <w:rPr>
                <w:rFonts w:hint="eastAsia"/>
              </w:rPr>
              <w:t>【</w:t>
            </w:r>
            <w:r w:rsidR="00F350E7">
              <w:t>U</w:t>
            </w:r>
            <w:r w:rsidR="00F350E7">
              <w:t>业</w:t>
            </w:r>
            <w:r w:rsidRPr="00BE67DC">
              <w:rPr>
                <w:rFonts w:hint="eastAsia"/>
              </w:rPr>
              <w:t>】短信验证码：</w:t>
            </w:r>
            <w:r w:rsidRPr="00BE67DC">
              <w:rPr>
                <w:rFonts w:hint="eastAsia"/>
              </w:rPr>
              <w:t>[6294]</w:t>
            </w:r>
            <w:r w:rsidRPr="00BE67DC">
              <w:rPr>
                <w:rFonts w:hint="eastAsia"/>
              </w:rPr>
              <w:t>，请勿泄露。</w:t>
            </w:r>
            <w:r>
              <w:rPr>
                <w:rFonts w:hint="eastAsia"/>
              </w:rPr>
              <w:t>’。不允许输入数字外的字符。如提交时未填写满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位，提示‘请输入正确的手机验证码’。</w:t>
            </w:r>
          </w:p>
          <w:p w14:paraId="33B4FB02" w14:textId="77777777" w:rsidR="003A68D4" w:rsidRDefault="00615841" w:rsidP="00615841">
            <w:pPr>
              <w:pStyle w:val="a0"/>
              <w:ind w:firstLineChars="0" w:firstLine="0"/>
            </w:pPr>
            <w:r>
              <w:rPr>
                <w:rFonts w:hint="eastAsia"/>
              </w:rPr>
              <w:t>点击‘登录’按钮，检查手机号、短信验证码是否都填写并且符合规则，符合规则提交给后台。后台验证完成后，返回成功或失败的信息。如果验证成功，返回登录态，当前用户登录成功，跳转回跳入前的页面并刷新。如果失败，弹框提示错误信息，停留在当前页面。</w:t>
            </w:r>
          </w:p>
          <w:p w14:paraId="0EDF5DF2" w14:textId="77777777" w:rsidR="00C7397F" w:rsidRDefault="00C7397F" w:rsidP="00615841">
            <w:pPr>
              <w:pStyle w:val="a0"/>
              <w:ind w:firstLineChars="0" w:firstLine="0"/>
            </w:pPr>
            <w:r>
              <w:rPr>
                <w:rFonts w:hint="eastAsia"/>
              </w:rPr>
              <w:t>点击注册按钮，跳转到‘注册’页面。</w:t>
            </w:r>
          </w:p>
          <w:p w14:paraId="0EDAD59C" w14:textId="5BFD30B1" w:rsidR="001E5C26" w:rsidRDefault="001E5C26" w:rsidP="00615841">
            <w:pPr>
              <w:pStyle w:val="a0"/>
              <w:ind w:firstLineChars="0" w:firstLine="0"/>
            </w:pPr>
            <w:r>
              <w:rPr>
                <w:rFonts w:hint="eastAsia"/>
              </w:rPr>
              <w:t>点击‘无法收到验证码，联系客服’，呼起</w:t>
            </w:r>
            <w:r>
              <w:rPr>
                <w:rFonts w:hint="eastAsia"/>
              </w:rPr>
              <w:t>400</w:t>
            </w:r>
            <w:r>
              <w:rPr>
                <w:rFonts w:hint="eastAsia"/>
              </w:rPr>
              <w:t>电话。</w:t>
            </w:r>
          </w:p>
        </w:tc>
      </w:tr>
      <w:tr w:rsidR="003A68D4" w14:paraId="5FB2FFEC" w14:textId="77777777" w:rsidTr="001C436E">
        <w:tc>
          <w:tcPr>
            <w:tcW w:w="1552" w:type="dxa"/>
          </w:tcPr>
          <w:p w14:paraId="7507522F" w14:textId="77777777" w:rsidR="003A68D4" w:rsidRDefault="003A68D4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后台逻辑</w:t>
            </w:r>
          </w:p>
        </w:tc>
        <w:tc>
          <w:tcPr>
            <w:tcW w:w="6750" w:type="dxa"/>
          </w:tcPr>
          <w:p w14:paraId="6F5E709B" w14:textId="77777777" w:rsidR="00575F35" w:rsidRDefault="00575F35" w:rsidP="00575F35">
            <w:pPr>
              <w:pStyle w:val="a0"/>
              <w:ind w:firstLineChars="0" w:firstLine="0"/>
            </w:pPr>
            <w:r>
              <w:rPr>
                <w:rFonts w:hint="eastAsia"/>
              </w:rPr>
              <w:t>检查项如下：</w:t>
            </w:r>
          </w:p>
          <w:p w14:paraId="1512DB74" w14:textId="5D9FDEAD" w:rsidR="00575F35" w:rsidRDefault="001840C6" w:rsidP="00575F35">
            <w:pPr>
              <w:pStyle w:val="10"/>
            </w:pPr>
            <w:r>
              <w:rPr>
                <w:rFonts w:hint="eastAsia"/>
              </w:rPr>
              <w:t>手机号、短信验证码</w:t>
            </w:r>
            <w:r w:rsidR="00575F35">
              <w:rPr>
                <w:rFonts w:hint="eastAsia"/>
              </w:rPr>
              <w:t>是否符合规则。如果不符合，提示‘</w:t>
            </w:r>
            <w:r w:rsidR="00575F35">
              <w:rPr>
                <w:rFonts w:hint="eastAsia"/>
              </w:rPr>
              <w:t>***</w:t>
            </w:r>
            <w:r w:rsidR="00575F35">
              <w:rPr>
                <w:rFonts w:hint="eastAsia"/>
              </w:rPr>
              <w:t>不符合规则，请重新填写’，异常返回；</w:t>
            </w:r>
          </w:p>
          <w:p w14:paraId="0F79AF69" w14:textId="77777777" w:rsidR="00575F35" w:rsidRDefault="00575F35" w:rsidP="00575F35">
            <w:pPr>
              <w:pStyle w:val="10"/>
            </w:pPr>
            <w:r>
              <w:rPr>
                <w:rFonts w:hint="eastAsia"/>
              </w:rPr>
              <w:t>短信验证码是否正确，历史验证码在使用过后，暂不做失效逻辑，始终可用。如果不符合，提示‘短信验证码错误，请重试’，异常返回；</w:t>
            </w:r>
          </w:p>
          <w:p w14:paraId="0A4F882F" w14:textId="41C60CBB" w:rsidR="002D3F8D" w:rsidRDefault="002D3F8D" w:rsidP="00575F35">
            <w:pPr>
              <w:pStyle w:val="10"/>
            </w:pPr>
            <w:r>
              <w:rPr>
                <w:rFonts w:hint="eastAsia"/>
              </w:rPr>
              <w:t>手机号如果未注册，提示‘手机号未注册’，异常返回；</w:t>
            </w:r>
          </w:p>
          <w:p w14:paraId="5216DCB8" w14:textId="77777777" w:rsidR="003A68D4" w:rsidRDefault="003A68D4" w:rsidP="00575F35">
            <w:pPr>
              <w:pStyle w:val="a0"/>
              <w:ind w:firstLineChars="0" w:firstLine="0"/>
            </w:pPr>
          </w:p>
          <w:p w14:paraId="34E8BD4D" w14:textId="72D63F91" w:rsidR="0061540A" w:rsidRDefault="0061540A" w:rsidP="00575F35">
            <w:pPr>
              <w:pStyle w:val="a0"/>
              <w:ind w:firstLineChars="0" w:firstLine="0"/>
            </w:pPr>
            <w:r>
              <w:rPr>
                <w:rFonts w:hint="eastAsia"/>
              </w:rPr>
              <w:t>登录态始终有效，除非用户主动退出。</w:t>
            </w:r>
          </w:p>
        </w:tc>
      </w:tr>
      <w:tr w:rsidR="003A68D4" w14:paraId="2ED918DD" w14:textId="77777777" w:rsidTr="001C436E">
        <w:tc>
          <w:tcPr>
            <w:tcW w:w="1552" w:type="dxa"/>
          </w:tcPr>
          <w:p w14:paraId="7110EF7A" w14:textId="77777777" w:rsidR="003A68D4" w:rsidRDefault="003A68D4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数据逻辑</w:t>
            </w:r>
          </w:p>
        </w:tc>
        <w:tc>
          <w:tcPr>
            <w:tcW w:w="6750" w:type="dxa"/>
          </w:tcPr>
          <w:p w14:paraId="31C006FE" w14:textId="77777777" w:rsidR="003A68D4" w:rsidRDefault="003A68D4" w:rsidP="001C436E">
            <w:pPr>
              <w:pStyle w:val="a0"/>
              <w:ind w:firstLineChars="0" w:firstLine="0"/>
            </w:pPr>
          </w:p>
        </w:tc>
      </w:tr>
      <w:tr w:rsidR="003A68D4" w14:paraId="38237E32" w14:textId="77777777" w:rsidTr="001C436E">
        <w:trPr>
          <w:trHeight w:val="451"/>
        </w:trPr>
        <w:tc>
          <w:tcPr>
            <w:tcW w:w="1552" w:type="dxa"/>
          </w:tcPr>
          <w:p w14:paraId="599BA0EA" w14:textId="77777777" w:rsidR="003A68D4" w:rsidRPr="00784DDA" w:rsidRDefault="003A68D4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异常处理</w:t>
            </w:r>
          </w:p>
        </w:tc>
        <w:tc>
          <w:tcPr>
            <w:tcW w:w="6750" w:type="dxa"/>
          </w:tcPr>
          <w:p w14:paraId="4279078D" w14:textId="77777777" w:rsidR="003A68D4" w:rsidRDefault="003A68D4" w:rsidP="001C436E">
            <w:pPr>
              <w:pStyle w:val="a0"/>
              <w:ind w:firstLineChars="0" w:firstLine="0"/>
            </w:pPr>
          </w:p>
        </w:tc>
      </w:tr>
    </w:tbl>
    <w:p w14:paraId="3CAC7B98" w14:textId="628B5001" w:rsidR="003A68D4" w:rsidRDefault="003A68D4" w:rsidP="003A68D4">
      <w:pPr>
        <w:pStyle w:val="3"/>
      </w:pPr>
      <w:r>
        <w:rPr>
          <w:rFonts w:hint="eastAsia"/>
        </w:rPr>
        <w:t>登录</w:t>
      </w:r>
      <w:r>
        <w:rPr>
          <w:rFonts w:hint="eastAsia"/>
        </w:rPr>
        <w:t>-</w:t>
      </w:r>
      <w:r>
        <w:rPr>
          <w:rFonts w:hint="eastAsia"/>
        </w:rPr>
        <w:t>密码登录</w:t>
      </w:r>
    </w:p>
    <w:p w14:paraId="0D5FEA87" w14:textId="31B6D38F" w:rsidR="00C7397F" w:rsidRPr="00C7397F" w:rsidRDefault="001E5C26" w:rsidP="00C7397F">
      <w:pPr>
        <w:pStyle w:val="a0"/>
        <w:ind w:firstLine="480"/>
      </w:pPr>
      <w:r w:rsidRPr="001E5C26"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5A382481" wp14:editId="5782A854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4295775" cy="8863330"/>
            <wp:effectExtent l="0" t="0" r="0" b="1270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2"/>
        <w:gridCol w:w="6750"/>
      </w:tblGrid>
      <w:tr w:rsidR="003A68D4" w14:paraId="39CB2FCB" w14:textId="77777777" w:rsidTr="001C436E">
        <w:tc>
          <w:tcPr>
            <w:tcW w:w="1552" w:type="dxa"/>
          </w:tcPr>
          <w:p w14:paraId="69A160A3" w14:textId="77777777" w:rsidR="003A68D4" w:rsidRPr="00784DDA" w:rsidRDefault="003A68D4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lastRenderedPageBreak/>
              <w:t>功能描述</w:t>
            </w:r>
          </w:p>
        </w:tc>
        <w:tc>
          <w:tcPr>
            <w:tcW w:w="6750" w:type="dxa"/>
          </w:tcPr>
          <w:p w14:paraId="6F054F96" w14:textId="3E2771DA" w:rsidR="003A68D4" w:rsidRDefault="00296CE1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根据手机号</w:t>
            </w:r>
            <w:r w:rsidR="005D3DCC">
              <w:rPr>
                <w:rFonts w:hint="eastAsia"/>
              </w:rPr>
              <w:t>和密码登录</w:t>
            </w:r>
          </w:p>
        </w:tc>
      </w:tr>
      <w:tr w:rsidR="003A68D4" w14:paraId="7F2D5FA4" w14:textId="77777777" w:rsidTr="001C436E">
        <w:tc>
          <w:tcPr>
            <w:tcW w:w="1552" w:type="dxa"/>
          </w:tcPr>
          <w:p w14:paraId="42F553CA" w14:textId="77777777" w:rsidR="003A68D4" w:rsidRPr="00784DDA" w:rsidRDefault="003A68D4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前置条件</w:t>
            </w:r>
          </w:p>
        </w:tc>
        <w:tc>
          <w:tcPr>
            <w:tcW w:w="6750" w:type="dxa"/>
          </w:tcPr>
          <w:p w14:paraId="589C4C71" w14:textId="2E3F850B" w:rsidR="003A68D4" w:rsidRDefault="002D3F8D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进入需要登录才可进入的页面前，‘我的’点击‘登录’</w:t>
            </w:r>
          </w:p>
        </w:tc>
      </w:tr>
      <w:tr w:rsidR="003A68D4" w14:paraId="39F065DC" w14:textId="77777777" w:rsidTr="001C436E">
        <w:tc>
          <w:tcPr>
            <w:tcW w:w="1552" w:type="dxa"/>
          </w:tcPr>
          <w:p w14:paraId="0ABB198E" w14:textId="77777777" w:rsidR="003A68D4" w:rsidRPr="00784DDA" w:rsidRDefault="003A68D4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后置条件</w:t>
            </w:r>
          </w:p>
        </w:tc>
        <w:tc>
          <w:tcPr>
            <w:tcW w:w="6750" w:type="dxa"/>
          </w:tcPr>
          <w:p w14:paraId="46D0238B" w14:textId="77777777" w:rsidR="003A68D4" w:rsidRDefault="003A68D4" w:rsidP="001C436E">
            <w:pPr>
              <w:pStyle w:val="a0"/>
              <w:ind w:firstLineChars="0" w:firstLine="0"/>
            </w:pPr>
          </w:p>
        </w:tc>
      </w:tr>
      <w:tr w:rsidR="003A68D4" w14:paraId="6C0297B2" w14:textId="77777777" w:rsidTr="001C436E">
        <w:tc>
          <w:tcPr>
            <w:tcW w:w="1552" w:type="dxa"/>
          </w:tcPr>
          <w:p w14:paraId="56808502" w14:textId="77777777" w:rsidR="003A68D4" w:rsidRPr="00784DDA" w:rsidRDefault="003A68D4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前端</w:t>
            </w:r>
            <w:r w:rsidRPr="00784DDA">
              <w:rPr>
                <w:rFonts w:hint="eastAsia"/>
                <w:b/>
              </w:rPr>
              <w:t>逻辑</w:t>
            </w:r>
          </w:p>
        </w:tc>
        <w:tc>
          <w:tcPr>
            <w:tcW w:w="6750" w:type="dxa"/>
          </w:tcPr>
          <w:p w14:paraId="33519CBE" w14:textId="1B00074D" w:rsidR="002D3F8D" w:rsidRDefault="002D3F8D" w:rsidP="002D3F8D">
            <w:pPr>
              <w:pStyle w:val="a0"/>
              <w:ind w:firstLineChars="0" w:firstLine="0"/>
            </w:pPr>
            <w:r>
              <w:rPr>
                <w:rFonts w:hint="eastAsia"/>
              </w:rPr>
              <w:t>用户输入手机号、密码，点击‘登录’按钮，向后台提交。</w:t>
            </w:r>
          </w:p>
          <w:p w14:paraId="5CF6EE87" w14:textId="77777777" w:rsidR="002D3F8D" w:rsidRDefault="002D3F8D" w:rsidP="002D3F8D">
            <w:pPr>
              <w:pStyle w:val="a0"/>
              <w:ind w:firstLineChars="0" w:firstLine="0"/>
            </w:pPr>
            <w:r>
              <w:rPr>
                <w:rFonts w:hint="eastAsia"/>
              </w:rPr>
              <w:t>手机号前端限制只能输入数字，如果输入其他字符自动删除。手机号位数不得超过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位，如果输入时超过，直接弹框提示‘手机号位数不超过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位’，将超出位数删除。如提交时未填写满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位，提示‘请输入正确的手机号码’。</w:t>
            </w:r>
          </w:p>
          <w:p w14:paraId="64FB6783" w14:textId="7705A893" w:rsidR="002D3F8D" w:rsidRDefault="002D3F8D" w:rsidP="002D3F8D">
            <w:pPr>
              <w:pStyle w:val="a0"/>
              <w:ind w:firstLineChars="0" w:firstLine="0"/>
            </w:pPr>
            <w:r>
              <w:rPr>
                <w:rFonts w:hint="eastAsia"/>
              </w:rPr>
              <w:t>密码如果长度不足</w:t>
            </w: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位或超出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位，点击‘登录’按钮，提示‘密码长度在</w:t>
            </w:r>
            <w:r>
              <w:rPr>
                <w:rFonts w:hint="eastAsia"/>
              </w:rPr>
              <w:t>8~20</w:t>
            </w:r>
            <w:r>
              <w:rPr>
                <w:rFonts w:hint="eastAsia"/>
              </w:rPr>
              <w:t>位字符之间’。</w:t>
            </w:r>
          </w:p>
          <w:p w14:paraId="52C781A4" w14:textId="77777777" w:rsidR="003A68D4" w:rsidRDefault="002D3F8D" w:rsidP="002D3F8D">
            <w:pPr>
              <w:pStyle w:val="a0"/>
              <w:ind w:firstLineChars="0" w:firstLine="0"/>
            </w:pPr>
            <w:r>
              <w:rPr>
                <w:rFonts w:hint="eastAsia"/>
              </w:rPr>
              <w:t>点击登录按钮，向后台请求。</w:t>
            </w:r>
          </w:p>
          <w:p w14:paraId="4A807DC0" w14:textId="77777777" w:rsidR="008C2E03" w:rsidRDefault="008C2E03" w:rsidP="002D3F8D">
            <w:pPr>
              <w:pStyle w:val="a0"/>
              <w:ind w:firstLineChars="0" w:firstLine="0"/>
            </w:pPr>
            <w:r>
              <w:rPr>
                <w:rFonts w:hint="eastAsia"/>
              </w:rPr>
              <w:t>密码默认是明文可见的，在输入框之后展示‘隐藏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展示’密码的按钮，对密码做隐藏或展示操作。</w:t>
            </w:r>
          </w:p>
          <w:p w14:paraId="36F7B255" w14:textId="77777777" w:rsidR="001E5C26" w:rsidRDefault="001E5C26" w:rsidP="002D3F8D">
            <w:pPr>
              <w:pStyle w:val="a0"/>
              <w:ind w:firstLineChars="0" w:firstLine="0"/>
            </w:pPr>
            <w:r>
              <w:rPr>
                <w:rFonts w:hint="eastAsia"/>
              </w:rPr>
              <w:t>点击‘忘记密码’，跳转到‘短信登录’。</w:t>
            </w:r>
          </w:p>
          <w:p w14:paraId="1B7B80A2" w14:textId="1FE42800" w:rsidR="001E5C26" w:rsidRDefault="001E5C26" w:rsidP="002D3F8D">
            <w:pPr>
              <w:pStyle w:val="a0"/>
              <w:ind w:firstLineChars="0" w:firstLine="0"/>
            </w:pPr>
            <w:r>
              <w:rPr>
                <w:rFonts w:hint="eastAsia"/>
              </w:rPr>
              <w:t>点击‘短信登录’，跳转到‘短信登录’。</w:t>
            </w:r>
          </w:p>
        </w:tc>
      </w:tr>
      <w:tr w:rsidR="003A68D4" w14:paraId="31E7CE78" w14:textId="77777777" w:rsidTr="001C436E">
        <w:tc>
          <w:tcPr>
            <w:tcW w:w="1552" w:type="dxa"/>
          </w:tcPr>
          <w:p w14:paraId="3A82877E" w14:textId="57812E36" w:rsidR="003A68D4" w:rsidRDefault="003A68D4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后台逻辑</w:t>
            </w:r>
          </w:p>
        </w:tc>
        <w:tc>
          <w:tcPr>
            <w:tcW w:w="6750" w:type="dxa"/>
          </w:tcPr>
          <w:p w14:paraId="500BACAA" w14:textId="77777777" w:rsidR="002D3F8D" w:rsidRDefault="002D3F8D" w:rsidP="002D3F8D">
            <w:pPr>
              <w:pStyle w:val="a0"/>
              <w:ind w:firstLineChars="0" w:firstLine="0"/>
            </w:pPr>
            <w:r>
              <w:rPr>
                <w:rFonts w:hint="eastAsia"/>
              </w:rPr>
              <w:t>检查项如下：</w:t>
            </w:r>
          </w:p>
          <w:p w14:paraId="6AEBD391" w14:textId="013C8DF3" w:rsidR="002D3F8D" w:rsidRDefault="002D3F8D" w:rsidP="002D3F8D">
            <w:pPr>
              <w:pStyle w:val="10"/>
            </w:pPr>
            <w:r>
              <w:rPr>
                <w:rFonts w:hint="eastAsia"/>
              </w:rPr>
              <w:t>手机号、密码是否符合规则。如果不符合，提示‘</w:t>
            </w:r>
            <w:r>
              <w:rPr>
                <w:rFonts w:hint="eastAsia"/>
              </w:rPr>
              <w:t>***</w:t>
            </w:r>
            <w:r>
              <w:rPr>
                <w:rFonts w:hint="eastAsia"/>
              </w:rPr>
              <w:t>不符合规则，请重新填写’，异常返回；</w:t>
            </w:r>
          </w:p>
          <w:p w14:paraId="24D8165B" w14:textId="3564B07C" w:rsidR="002D3F8D" w:rsidRDefault="002D3F8D" w:rsidP="002D3F8D">
            <w:pPr>
              <w:pStyle w:val="10"/>
            </w:pPr>
            <w:r>
              <w:rPr>
                <w:rFonts w:hint="eastAsia"/>
              </w:rPr>
              <w:t>手机号如果未注册，提示‘手机号未注册’，异常返回；</w:t>
            </w:r>
          </w:p>
          <w:p w14:paraId="74204B66" w14:textId="7E6D63F6" w:rsidR="002D3F8D" w:rsidRDefault="002D3F8D" w:rsidP="002D3F8D">
            <w:pPr>
              <w:pStyle w:val="10"/>
            </w:pPr>
            <w:r>
              <w:rPr>
                <w:rFonts w:hint="eastAsia"/>
              </w:rPr>
              <w:t>密码是否正确。如果不符合，提示‘密码错误，请重试’，异常返回；</w:t>
            </w:r>
          </w:p>
          <w:p w14:paraId="1CE24C48" w14:textId="77777777" w:rsidR="002D3F8D" w:rsidRDefault="002D3F8D" w:rsidP="002D3F8D">
            <w:pPr>
              <w:pStyle w:val="a0"/>
              <w:ind w:firstLineChars="0" w:firstLine="0"/>
            </w:pPr>
          </w:p>
          <w:p w14:paraId="3C94C21E" w14:textId="309539ED" w:rsidR="003A68D4" w:rsidRDefault="002D3F8D" w:rsidP="002D3F8D">
            <w:pPr>
              <w:pStyle w:val="a0"/>
              <w:ind w:firstLineChars="0" w:firstLine="0"/>
            </w:pPr>
            <w:r>
              <w:rPr>
                <w:rFonts w:hint="eastAsia"/>
              </w:rPr>
              <w:t>登录态始终有效，除非用户主动退出。</w:t>
            </w:r>
          </w:p>
        </w:tc>
      </w:tr>
      <w:tr w:rsidR="003A68D4" w14:paraId="3E2125BC" w14:textId="77777777" w:rsidTr="001C436E">
        <w:tc>
          <w:tcPr>
            <w:tcW w:w="1552" w:type="dxa"/>
          </w:tcPr>
          <w:p w14:paraId="24E895B5" w14:textId="77777777" w:rsidR="003A68D4" w:rsidRDefault="003A68D4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数据逻辑</w:t>
            </w:r>
          </w:p>
        </w:tc>
        <w:tc>
          <w:tcPr>
            <w:tcW w:w="6750" w:type="dxa"/>
          </w:tcPr>
          <w:p w14:paraId="09C3F881" w14:textId="77777777" w:rsidR="003A68D4" w:rsidRDefault="003A68D4" w:rsidP="001C436E">
            <w:pPr>
              <w:pStyle w:val="a0"/>
              <w:ind w:firstLineChars="0" w:firstLine="0"/>
            </w:pPr>
          </w:p>
        </w:tc>
      </w:tr>
      <w:tr w:rsidR="003A68D4" w14:paraId="174263E7" w14:textId="77777777" w:rsidTr="001C436E">
        <w:trPr>
          <w:trHeight w:val="451"/>
        </w:trPr>
        <w:tc>
          <w:tcPr>
            <w:tcW w:w="1552" w:type="dxa"/>
          </w:tcPr>
          <w:p w14:paraId="18B171F8" w14:textId="77777777" w:rsidR="003A68D4" w:rsidRPr="00784DDA" w:rsidRDefault="003A68D4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异常处理</w:t>
            </w:r>
          </w:p>
        </w:tc>
        <w:tc>
          <w:tcPr>
            <w:tcW w:w="6750" w:type="dxa"/>
          </w:tcPr>
          <w:p w14:paraId="6A6DF44F" w14:textId="77777777" w:rsidR="003A68D4" w:rsidRDefault="003A68D4" w:rsidP="001C436E">
            <w:pPr>
              <w:pStyle w:val="a0"/>
              <w:ind w:firstLineChars="0" w:firstLine="0"/>
            </w:pPr>
          </w:p>
        </w:tc>
      </w:tr>
    </w:tbl>
    <w:p w14:paraId="3677955D" w14:textId="06018436" w:rsidR="005B3BD9" w:rsidRDefault="003A68D4" w:rsidP="003A49C7">
      <w:pPr>
        <w:pStyle w:val="3"/>
      </w:pPr>
      <w:r>
        <w:rPr>
          <w:rFonts w:hint="eastAsia"/>
        </w:rPr>
        <w:t>编辑个人资料</w:t>
      </w:r>
    </w:p>
    <w:p w14:paraId="20E71953" w14:textId="37649341" w:rsidR="007A2FAC" w:rsidRPr="007A2FAC" w:rsidRDefault="007A2FAC" w:rsidP="007A2FAC">
      <w:pPr>
        <w:pStyle w:val="a0"/>
        <w:ind w:firstLine="480"/>
      </w:pPr>
      <w:r w:rsidRPr="007A2FAC"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1F97500D" wp14:editId="6DA46A9D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4248150" cy="8863330"/>
            <wp:effectExtent l="0" t="0" r="0" b="127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2"/>
        <w:gridCol w:w="6750"/>
      </w:tblGrid>
      <w:tr w:rsidR="003A68D4" w14:paraId="68C97974" w14:textId="77777777" w:rsidTr="001C436E">
        <w:tc>
          <w:tcPr>
            <w:tcW w:w="1552" w:type="dxa"/>
          </w:tcPr>
          <w:p w14:paraId="62D4A169" w14:textId="77777777" w:rsidR="003A68D4" w:rsidRPr="00784DDA" w:rsidRDefault="003A68D4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lastRenderedPageBreak/>
              <w:t>功能描述</w:t>
            </w:r>
          </w:p>
        </w:tc>
        <w:tc>
          <w:tcPr>
            <w:tcW w:w="6750" w:type="dxa"/>
          </w:tcPr>
          <w:p w14:paraId="124128DE" w14:textId="24A5DE3D" w:rsidR="003A68D4" w:rsidRDefault="00121447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个人资料修改</w:t>
            </w:r>
          </w:p>
        </w:tc>
      </w:tr>
      <w:tr w:rsidR="003A68D4" w14:paraId="430DDA2E" w14:textId="77777777" w:rsidTr="001C436E">
        <w:tc>
          <w:tcPr>
            <w:tcW w:w="1552" w:type="dxa"/>
          </w:tcPr>
          <w:p w14:paraId="144548CF" w14:textId="77777777" w:rsidR="003A68D4" w:rsidRPr="00784DDA" w:rsidRDefault="003A68D4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前置条件</w:t>
            </w:r>
          </w:p>
        </w:tc>
        <w:tc>
          <w:tcPr>
            <w:tcW w:w="6750" w:type="dxa"/>
          </w:tcPr>
          <w:p w14:paraId="4106F5BB" w14:textId="0CDFC7C7" w:rsidR="003A68D4" w:rsidRDefault="00121447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在‘我的’页面点击‘个人资料’</w:t>
            </w:r>
          </w:p>
        </w:tc>
      </w:tr>
      <w:tr w:rsidR="003A68D4" w14:paraId="6603BD9F" w14:textId="77777777" w:rsidTr="001C436E">
        <w:tc>
          <w:tcPr>
            <w:tcW w:w="1552" w:type="dxa"/>
          </w:tcPr>
          <w:p w14:paraId="0577E8FC" w14:textId="77777777" w:rsidR="003A68D4" w:rsidRPr="00784DDA" w:rsidRDefault="003A68D4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后置条件</w:t>
            </w:r>
          </w:p>
        </w:tc>
        <w:tc>
          <w:tcPr>
            <w:tcW w:w="6750" w:type="dxa"/>
          </w:tcPr>
          <w:p w14:paraId="6431CFF4" w14:textId="77777777" w:rsidR="003A68D4" w:rsidRDefault="003A68D4" w:rsidP="001C436E">
            <w:pPr>
              <w:pStyle w:val="a0"/>
              <w:ind w:firstLineChars="0" w:firstLine="0"/>
            </w:pPr>
          </w:p>
        </w:tc>
      </w:tr>
      <w:tr w:rsidR="003A68D4" w14:paraId="3E8ACDFD" w14:textId="77777777" w:rsidTr="001C436E">
        <w:tc>
          <w:tcPr>
            <w:tcW w:w="1552" w:type="dxa"/>
          </w:tcPr>
          <w:p w14:paraId="388E71E0" w14:textId="77777777" w:rsidR="003A68D4" w:rsidRPr="00784DDA" w:rsidRDefault="003A68D4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前端</w:t>
            </w:r>
            <w:r w:rsidRPr="00784DDA">
              <w:rPr>
                <w:rFonts w:hint="eastAsia"/>
                <w:b/>
              </w:rPr>
              <w:t>逻辑</w:t>
            </w:r>
          </w:p>
        </w:tc>
        <w:tc>
          <w:tcPr>
            <w:tcW w:w="6750" w:type="dxa"/>
          </w:tcPr>
          <w:p w14:paraId="6B6E946E" w14:textId="0D819C64" w:rsidR="00174EFC" w:rsidRDefault="00121447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可以修改头像、昵称。进入该页面默认展示当前用户的头像，如果没有设置头像，展示默认头像，点击选择按钮，呼起图片选择器，选择图片后上传，替换原有图片的位置。但在未点击‘完成’前，不对用户头像进行修改。</w:t>
            </w:r>
            <w:r w:rsidR="00174EFC">
              <w:rPr>
                <w:rFonts w:hint="eastAsia"/>
              </w:rPr>
              <w:t>系统头像展示为圆形，但用户上传的照片一般为长方形，按照照片的宽高比例，截取中间的部分进行展示。</w:t>
            </w:r>
            <w:r w:rsidR="00927F27">
              <w:rPr>
                <w:rFonts w:hint="eastAsia"/>
              </w:rPr>
              <w:t>如果不修改头像，继续使用默认头像。</w:t>
            </w:r>
          </w:p>
          <w:p w14:paraId="64CD1102" w14:textId="77777777" w:rsidR="00174EFC" w:rsidRDefault="00174EFC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昵称如果未设置过，展示手机号，中间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位为</w:t>
            </w: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，比如</w:t>
            </w:r>
            <w:r>
              <w:rPr>
                <w:rFonts w:hint="eastAsia"/>
              </w:rPr>
              <w:t>132****1212</w:t>
            </w:r>
            <w:r>
              <w:rPr>
                <w:rFonts w:hint="eastAsia"/>
              </w:rPr>
              <w:t>。昵称可以为汉字、大小写字母、数字，长度不超过在</w:t>
            </w:r>
            <w:r>
              <w:rPr>
                <w:rFonts w:hint="eastAsia"/>
              </w:rPr>
              <w:t>1~20</w:t>
            </w:r>
            <w:r>
              <w:rPr>
                <w:rFonts w:hint="eastAsia"/>
              </w:rPr>
              <w:t>字符之间。</w:t>
            </w:r>
          </w:p>
          <w:p w14:paraId="3E599AC5" w14:textId="77777777" w:rsidR="00174EFC" w:rsidRDefault="00174EFC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手机号只展示全部，不可修改。</w:t>
            </w:r>
          </w:p>
          <w:p w14:paraId="1622FBFF" w14:textId="77777777" w:rsidR="008B4B6D" w:rsidRDefault="008B4B6D" w:rsidP="001C436E">
            <w:pPr>
              <w:pStyle w:val="a0"/>
              <w:ind w:firstLineChars="0" w:firstLine="0"/>
            </w:pPr>
          </w:p>
          <w:p w14:paraId="32F8EF7C" w14:textId="6B816D95" w:rsidR="008B4B6D" w:rsidRDefault="008B4B6D" w:rsidP="00420E06">
            <w:pPr>
              <w:pStyle w:val="a0"/>
              <w:ind w:firstLineChars="0" w:firstLine="0"/>
            </w:pPr>
            <w:r>
              <w:rPr>
                <w:rFonts w:hint="eastAsia"/>
              </w:rPr>
              <w:t>在进入页面时，密码输入框为空白，提示文案‘如不修改，请保持空白’</w:t>
            </w:r>
            <w:r w:rsidR="00420E06">
              <w:rPr>
                <w:rFonts w:hint="eastAsia"/>
              </w:rPr>
              <w:t>。</w:t>
            </w:r>
            <w:r>
              <w:rPr>
                <w:rFonts w:hint="eastAsia"/>
              </w:rPr>
              <w:t>如果点击‘密码可见’按钮，如发现输入框是‘</w:t>
            </w:r>
            <w:r>
              <w:rPr>
                <w:rFonts w:hint="eastAsia"/>
              </w:rPr>
              <w:t>******</w:t>
            </w:r>
            <w:r>
              <w:rPr>
                <w:rFonts w:hint="eastAsia"/>
              </w:rPr>
              <w:t>’，直接清空密码输入框的内容。</w:t>
            </w:r>
          </w:p>
          <w:p w14:paraId="5F55D0A2" w14:textId="6A7BCD82" w:rsidR="008B4B6D" w:rsidRDefault="008B4B6D" w:rsidP="00420E06">
            <w:pPr>
              <w:pStyle w:val="a0"/>
              <w:ind w:firstLineChars="0" w:firstLine="0"/>
            </w:pPr>
            <w:r>
              <w:rPr>
                <w:rFonts w:hint="eastAsia"/>
              </w:rPr>
              <w:t>密码输入框默认是明文可见的，在输入框之后展示‘隐藏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展示’密码的按钮，对密码做隐藏或展示操作。</w:t>
            </w:r>
          </w:p>
          <w:p w14:paraId="5B746C4D" w14:textId="3CF8F425" w:rsidR="008B4B6D" w:rsidRDefault="00627AAC" w:rsidP="00420E06">
            <w:pPr>
              <w:pStyle w:val="a0"/>
              <w:ind w:firstLineChars="0" w:firstLine="0"/>
            </w:pPr>
            <w:r>
              <w:rPr>
                <w:rFonts w:hint="eastAsia"/>
              </w:rPr>
              <w:t>如果长度不足</w:t>
            </w: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位或超出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位</w:t>
            </w:r>
            <w:r w:rsidR="00420E06">
              <w:rPr>
                <w:rFonts w:hint="eastAsia"/>
              </w:rPr>
              <w:t>校验完成后，</w:t>
            </w:r>
            <w:r>
              <w:rPr>
                <w:rFonts w:hint="eastAsia"/>
              </w:rPr>
              <w:t>点击‘完成’按钮，提示‘密码长度在</w:t>
            </w:r>
            <w:r>
              <w:rPr>
                <w:rFonts w:hint="eastAsia"/>
              </w:rPr>
              <w:t>8~20</w:t>
            </w:r>
            <w:r>
              <w:rPr>
                <w:rFonts w:hint="eastAsia"/>
              </w:rPr>
              <w:t>位字符之间’。</w:t>
            </w:r>
            <w:r w:rsidR="008B4B6D">
              <w:rPr>
                <w:rFonts w:hint="eastAsia"/>
              </w:rPr>
              <w:t>旧密码和新密码可以相同</w:t>
            </w:r>
          </w:p>
          <w:p w14:paraId="4BB3748B" w14:textId="735166D6" w:rsidR="00927F27" w:rsidRDefault="00927F27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修改完成后，返回‘我的’页面，并且更新头部信息。</w:t>
            </w:r>
          </w:p>
        </w:tc>
      </w:tr>
      <w:tr w:rsidR="003A68D4" w14:paraId="28CE5B99" w14:textId="77777777" w:rsidTr="001C436E">
        <w:tc>
          <w:tcPr>
            <w:tcW w:w="1552" w:type="dxa"/>
          </w:tcPr>
          <w:p w14:paraId="6E0D466A" w14:textId="3E25A48D" w:rsidR="003A68D4" w:rsidRDefault="003A68D4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后台逻辑</w:t>
            </w:r>
          </w:p>
        </w:tc>
        <w:tc>
          <w:tcPr>
            <w:tcW w:w="6750" w:type="dxa"/>
          </w:tcPr>
          <w:p w14:paraId="0E5332BE" w14:textId="74A5843A" w:rsidR="00927F27" w:rsidRDefault="00174EFC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上传头像图片后，进行等比例压缩，如果分辨率高大于</w:t>
            </w:r>
            <w:r>
              <w:rPr>
                <w:rFonts w:hint="eastAsia"/>
              </w:rPr>
              <w:t>600</w:t>
            </w:r>
            <w:r>
              <w:rPr>
                <w:rFonts w:hint="eastAsia"/>
              </w:rPr>
              <w:t>或者宽大于</w:t>
            </w:r>
            <w:r>
              <w:rPr>
                <w:rFonts w:hint="eastAsia"/>
              </w:rPr>
              <w:t>600</w:t>
            </w:r>
            <w:r>
              <w:rPr>
                <w:rFonts w:hint="eastAsia"/>
              </w:rPr>
              <w:t>，按照较短的一边进行压缩，压缩到</w:t>
            </w:r>
            <w:r>
              <w:rPr>
                <w:rFonts w:hint="eastAsia"/>
              </w:rPr>
              <w:t>600</w:t>
            </w:r>
            <w:r>
              <w:rPr>
                <w:rFonts w:hint="eastAsia"/>
              </w:rPr>
              <w:t>，再进行保存。</w:t>
            </w:r>
          </w:p>
        </w:tc>
      </w:tr>
      <w:tr w:rsidR="003A68D4" w14:paraId="018E39E4" w14:textId="77777777" w:rsidTr="001C436E">
        <w:tc>
          <w:tcPr>
            <w:tcW w:w="1552" w:type="dxa"/>
          </w:tcPr>
          <w:p w14:paraId="0F9CB562" w14:textId="6EB3BDE8" w:rsidR="003A68D4" w:rsidRDefault="003A68D4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数据逻辑</w:t>
            </w:r>
          </w:p>
        </w:tc>
        <w:tc>
          <w:tcPr>
            <w:tcW w:w="6750" w:type="dxa"/>
          </w:tcPr>
          <w:p w14:paraId="09E717F1" w14:textId="77777777" w:rsidR="003A68D4" w:rsidRDefault="003A68D4" w:rsidP="001C436E">
            <w:pPr>
              <w:pStyle w:val="a0"/>
              <w:ind w:firstLineChars="0" w:firstLine="0"/>
            </w:pPr>
          </w:p>
        </w:tc>
      </w:tr>
      <w:tr w:rsidR="003A68D4" w14:paraId="704490B6" w14:textId="77777777" w:rsidTr="001C436E">
        <w:trPr>
          <w:trHeight w:val="451"/>
        </w:trPr>
        <w:tc>
          <w:tcPr>
            <w:tcW w:w="1552" w:type="dxa"/>
          </w:tcPr>
          <w:p w14:paraId="484FA24A" w14:textId="77777777" w:rsidR="003A68D4" w:rsidRPr="00784DDA" w:rsidRDefault="003A68D4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异常处理</w:t>
            </w:r>
          </w:p>
        </w:tc>
        <w:tc>
          <w:tcPr>
            <w:tcW w:w="6750" w:type="dxa"/>
          </w:tcPr>
          <w:p w14:paraId="3211CF25" w14:textId="77777777" w:rsidR="003A68D4" w:rsidRDefault="003A68D4" w:rsidP="001C436E">
            <w:pPr>
              <w:pStyle w:val="a0"/>
              <w:ind w:firstLineChars="0" w:firstLine="0"/>
            </w:pPr>
          </w:p>
        </w:tc>
      </w:tr>
    </w:tbl>
    <w:p w14:paraId="7B7F6F10" w14:textId="05FB9B49" w:rsidR="003A68D4" w:rsidRDefault="003A68D4" w:rsidP="003A68D4">
      <w:pPr>
        <w:pStyle w:val="3"/>
      </w:pPr>
      <w:r>
        <w:rPr>
          <w:rFonts w:hint="eastAsia"/>
        </w:rPr>
        <w:t>消息</w:t>
      </w:r>
    </w:p>
    <w:p w14:paraId="5B0586AF" w14:textId="29E7CB74" w:rsidR="00BC0A64" w:rsidRPr="00BC0A64" w:rsidRDefault="00C00042" w:rsidP="00BC0A64">
      <w:pPr>
        <w:pStyle w:val="a0"/>
        <w:ind w:firstLine="480"/>
      </w:pPr>
      <w:r w:rsidRPr="00C00042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610A9BD2" wp14:editId="61FC6861">
            <wp:simplePos x="0" y="0"/>
            <wp:positionH relativeFrom="margin">
              <wp:posOffset>1905</wp:posOffset>
            </wp:positionH>
            <wp:positionV relativeFrom="margin">
              <wp:posOffset>5080</wp:posOffset>
            </wp:positionV>
            <wp:extent cx="3175635" cy="6558280"/>
            <wp:effectExtent l="0" t="0" r="0" b="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655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2"/>
        <w:gridCol w:w="6750"/>
      </w:tblGrid>
      <w:tr w:rsidR="003A68D4" w14:paraId="6895BA50" w14:textId="77777777" w:rsidTr="001C436E">
        <w:tc>
          <w:tcPr>
            <w:tcW w:w="1552" w:type="dxa"/>
          </w:tcPr>
          <w:p w14:paraId="34BBB066" w14:textId="77777777" w:rsidR="003A68D4" w:rsidRPr="00784DDA" w:rsidRDefault="003A68D4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功能描述</w:t>
            </w:r>
          </w:p>
        </w:tc>
        <w:tc>
          <w:tcPr>
            <w:tcW w:w="6750" w:type="dxa"/>
          </w:tcPr>
          <w:p w14:paraId="1F6B0B1A" w14:textId="38A8FEDF" w:rsidR="003A68D4" w:rsidRDefault="00BC0A64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消息</w:t>
            </w:r>
          </w:p>
        </w:tc>
      </w:tr>
      <w:tr w:rsidR="003A68D4" w14:paraId="71216047" w14:textId="77777777" w:rsidTr="001C436E">
        <w:tc>
          <w:tcPr>
            <w:tcW w:w="1552" w:type="dxa"/>
          </w:tcPr>
          <w:p w14:paraId="53196F0B" w14:textId="77777777" w:rsidR="003A68D4" w:rsidRPr="00784DDA" w:rsidRDefault="003A68D4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前置条件</w:t>
            </w:r>
          </w:p>
        </w:tc>
        <w:tc>
          <w:tcPr>
            <w:tcW w:w="6750" w:type="dxa"/>
          </w:tcPr>
          <w:p w14:paraId="11C5ECFD" w14:textId="6AC30F8B" w:rsidR="00BC0A64" w:rsidRDefault="00BC0A64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从‘我的’页面‘消息’按钮进入，或通过消息推送直接打开。</w:t>
            </w:r>
          </w:p>
        </w:tc>
      </w:tr>
      <w:tr w:rsidR="003A68D4" w14:paraId="19B4E4EF" w14:textId="77777777" w:rsidTr="001C436E">
        <w:tc>
          <w:tcPr>
            <w:tcW w:w="1552" w:type="dxa"/>
          </w:tcPr>
          <w:p w14:paraId="287770BE" w14:textId="77777777" w:rsidR="003A68D4" w:rsidRPr="00784DDA" w:rsidRDefault="003A68D4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后置条件</w:t>
            </w:r>
          </w:p>
        </w:tc>
        <w:tc>
          <w:tcPr>
            <w:tcW w:w="6750" w:type="dxa"/>
          </w:tcPr>
          <w:p w14:paraId="092CE0B3" w14:textId="77777777" w:rsidR="003A68D4" w:rsidRDefault="003A68D4" w:rsidP="001C436E">
            <w:pPr>
              <w:pStyle w:val="a0"/>
              <w:ind w:firstLineChars="0" w:firstLine="0"/>
            </w:pPr>
          </w:p>
        </w:tc>
      </w:tr>
      <w:tr w:rsidR="003A68D4" w14:paraId="6DDAEFDC" w14:textId="77777777" w:rsidTr="001C436E">
        <w:tc>
          <w:tcPr>
            <w:tcW w:w="1552" w:type="dxa"/>
          </w:tcPr>
          <w:p w14:paraId="4BBF5740" w14:textId="77777777" w:rsidR="003A68D4" w:rsidRPr="00784DDA" w:rsidRDefault="003A68D4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前端</w:t>
            </w:r>
            <w:r w:rsidRPr="00784DDA">
              <w:rPr>
                <w:rFonts w:hint="eastAsia"/>
                <w:b/>
              </w:rPr>
              <w:t>逻辑</w:t>
            </w:r>
          </w:p>
        </w:tc>
        <w:tc>
          <w:tcPr>
            <w:tcW w:w="6750" w:type="dxa"/>
          </w:tcPr>
          <w:p w14:paraId="1562C1B0" w14:textId="6FE0E29F" w:rsidR="00C00042" w:rsidRDefault="00C00042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消息列表展示用户收到的所有消息，不再翻页。</w:t>
            </w:r>
          </w:p>
          <w:p w14:paraId="790D3B3B" w14:textId="7FE0137F" w:rsidR="000138C1" w:rsidRDefault="00BC0A64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展示该用户</w:t>
            </w:r>
            <w:r w:rsidR="008843B0">
              <w:rPr>
                <w:rFonts w:hint="eastAsia"/>
              </w:rPr>
              <w:t>收到的消息内容。</w:t>
            </w:r>
            <w:r w:rsidR="000138C1">
              <w:rPr>
                <w:rFonts w:hint="eastAsia"/>
              </w:rPr>
              <w:t>消息分为标题</w:t>
            </w:r>
            <w:r w:rsidR="00C00042">
              <w:rPr>
                <w:rFonts w:hint="eastAsia"/>
              </w:rPr>
              <w:t>、</w:t>
            </w:r>
            <w:r w:rsidR="000138C1">
              <w:rPr>
                <w:rFonts w:hint="eastAsia"/>
              </w:rPr>
              <w:t>内容</w:t>
            </w:r>
            <w:r w:rsidR="00C00042">
              <w:rPr>
                <w:rFonts w:hint="eastAsia"/>
              </w:rPr>
              <w:t>、时间</w:t>
            </w:r>
            <w:r w:rsidR="000138C1">
              <w:rPr>
                <w:rFonts w:hint="eastAsia"/>
              </w:rPr>
              <w:t>，点击消息</w:t>
            </w:r>
            <w:r w:rsidR="00C00042">
              <w:rPr>
                <w:rFonts w:hint="eastAsia"/>
              </w:rPr>
              <w:t>正文</w:t>
            </w:r>
            <w:r w:rsidR="000138C1">
              <w:rPr>
                <w:rFonts w:hint="eastAsia"/>
              </w:rPr>
              <w:t>可以跳转到对应的页面，也可以不进行跳转，由后台下发。</w:t>
            </w:r>
          </w:p>
          <w:p w14:paraId="12C27284" w14:textId="0BA63D33" w:rsidR="003A68D4" w:rsidRDefault="000138C1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lastRenderedPageBreak/>
              <w:t>新的消息在未曾在消息列表中展示时，认为是未读状态。第一次展示之后，转变为已读状态。需要有状态显示区分。</w:t>
            </w:r>
          </w:p>
          <w:p w14:paraId="06831575" w14:textId="18394F77" w:rsidR="000138C1" w:rsidRDefault="000138C1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消息长度在大于</w:t>
            </w:r>
            <w:r>
              <w:rPr>
                <w:rFonts w:hint="eastAsia"/>
              </w:rPr>
              <w:t>50</w:t>
            </w:r>
            <w:r>
              <w:rPr>
                <w:rFonts w:hint="eastAsia"/>
              </w:rPr>
              <w:t>个字符时，默认为收起状态，提供‘展开’按钮，点击后展开消息全文，</w:t>
            </w:r>
            <w:r w:rsidR="00BD4DBC">
              <w:rPr>
                <w:rFonts w:hint="eastAsia"/>
              </w:rPr>
              <w:t>并展示消息到达的时间，‘展开’</w:t>
            </w:r>
            <w:r>
              <w:rPr>
                <w:rFonts w:hint="eastAsia"/>
              </w:rPr>
              <w:t>变化为‘收起’按钮。</w:t>
            </w:r>
          </w:p>
        </w:tc>
      </w:tr>
      <w:tr w:rsidR="003A68D4" w14:paraId="1E1D5759" w14:textId="77777777" w:rsidTr="001C436E">
        <w:tc>
          <w:tcPr>
            <w:tcW w:w="1552" w:type="dxa"/>
          </w:tcPr>
          <w:p w14:paraId="0330BA45" w14:textId="48AFDCA9" w:rsidR="003A68D4" w:rsidRDefault="003A68D4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后台逻辑</w:t>
            </w:r>
          </w:p>
        </w:tc>
        <w:tc>
          <w:tcPr>
            <w:tcW w:w="6750" w:type="dxa"/>
          </w:tcPr>
          <w:p w14:paraId="7F66998B" w14:textId="5DE9DFAE" w:rsidR="003A68D4" w:rsidRDefault="003A68D4" w:rsidP="001C436E">
            <w:pPr>
              <w:pStyle w:val="a0"/>
              <w:ind w:firstLineChars="0" w:firstLine="0"/>
            </w:pPr>
          </w:p>
        </w:tc>
      </w:tr>
      <w:tr w:rsidR="003A68D4" w14:paraId="6E8BC8BD" w14:textId="77777777" w:rsidTr="001C436E">
        <w:tc>
          <w:tcPr>
            <w:tcW w:w="1552" w:type="dxa"/>
          </w:tcPr>
          <w:p w14:paraId="66ACA076" w14:textId="77777777" w:rsidR="003A68D4" w:rsidRDefault="003A68D4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数据逻辑</w:t>
            </w:r>
          </w:p>
        </w:tc>
        <w:tc>
          <w:tcPr>
            <w:tcW w:w="6750" w:type="dxa"/>
          </w:tcPr>
          <w:p w14:paraId="0794B260" w14:textId="77777777" w:rsidR="003A68D4" w:rsidRDefault="003A68D4" w:rsidP="001C436E">
            <w:pPr>
              <w:pStyle w:val="a0"/>
              <w:ind w:firstLineChars="0" w:firstLine="0"/>
            </w:pPr>
          </w:p>
        </w:tc>
      </w:tr>
      <w:tr w:rsidR="003A68D4" w14:paraId="60C523CF" w14:textId="77777777" w:rsidTr="001C436E">
        <w:trPr>
          <w:trHeight w:val="451"/>
        </w:trPr>
        <w:tc>
          <w:tcPr>
            <w:tcW w:w="1552" w:type="dxa"/>
          </w:tcPr>
          <w:p w14:paraId="03A0FFE3" w14:textId="77777777" w:rsidR="003A68D4" w:rsidRPr="00784DDA" w:rsidRDefault="003A68D4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异常处理</w:t>
            </w:r>
          </w:p>
        </w:tc>
        <w:tc>
          <w:tcPr>
            <w:tcW w:w="6750" w:type="dxa"/>
          </w:tcPr>
          <w:p w14:paraId="52855971" w14:textId="77777777" w:rsidR="003A68D4" w:rsidRDefault="003A68D4" w:rsidP="001C436E">
            <w:pPr>
              <w:pStyle w:val="a0"/>
              <w:ind w:firstLineChars="0" w:firstLine="0"/>
            </w:pPr>
          </w:p>
        </w:tc>
      </w:tr>
    </w:tbl>
    <w:p w14:paraId="240D7E86" w14:textId="77777777" w:rsidR="003A68D4" w:rsidRDefault="003A68D4" w:rsidP="00B71890">
      <w:pPr>
        <w:pStyle w:val="a0"/>
        <w:ind w:firstLine="480"/>
      </w:pPr>
    </w:p>
    <w:p w14:paraId="4C643E07" w14:textId="77777777" w:rsidR="003A68D4" w:rsidRDefault="003A68D4" w:rsidP="00B71890">
      <w:pPr>
        <w:pStyle w:val="a0"/>
        <w:ind w:firstLine="480"/>
      </w:pPr>
    </w:p>
    <w:p w14:paraId="51C22B78" w14:textId="1586CC0C" w:rsidR="007A2E36" w:rsidRDefault="0051191C" w:rsidP="007A2E36">
      <w:pPr>
        <w:pStyle w:val="2"/>
      </w:pPr>
      <w:r>
        <w:rPr>
          <w:rFonts w:hint="eastAsia"/>
        </w:rPr>
        <w:t>U</w:t>
      </w:r>
      <w:r>
        <w:rPr>
          <w:rFonts w:hint="eastAsia"/>
        </w:rPr>
        <w:t>业</w:t>
      </w:r>
    </w:p>
    <w:p w14:paraId="0F227ECE" w14:textId="3A33790D" w:rsidR="0051191C" w:rsidRDefault="009E66F2" w:rsidP="0051191C">
      <w:pPr>
        <w:pStyle w:val="a0"/>
        <w:ind w:firstLine="480"/>
      </w:pPr>
      <w:r>
        <w:rPr>
          <w:rFonts w:hint="eastAsia"/>
        </w:rPr>
        <w:t>整个页面以订单为核心，</w:t>
      </w:r>
      <w:r w:rsidR="00354BCA">
        <w:rPr>
          <w:rFonts w:hint="eastAsia"/>
        </w:rPr>
        <w:t>展示当前活跃的订单状态和操作。如果有多个订单，横滚翻页。</w:t>
      </w:r>
    </w:p>
    <w:p w14:paraId="466C0CCA" w14:textId="454B0769" w:rsidR="00354BCA" w:rsidRDefault="00354BCA" w:rsidP="0051191C">
      <w:pPr>
        <w:pStyle w:val="a0"/>
        <w:ind w:firstLine="480"/>
      </w:pPr>
      <w:r>
        <w:rPr>
          <w:rFonts w:hint="eastAsia"/>
        </w:rPr>
        <w:t>订单状态直接影响操作按钮和展示的信息。因此在原型中，展示全部信息和状态，详细状态变更见需求文档中表格。</w:t>
      </w:r>
    </w:p>
    <w:p w14:paraId="5ACE2970" w14:textId="24653761" w:rsidR="00354BCA" w:rsidRDefault="00E66D4F" w:rsidP="0051191C">
      <w:pPr>
        <w:pStyle w:val="a0"/>
        <w:ind w:firstLine="480"/>
      </w:pPr>
      <w:r>
        <w:rPr>
          <w:rFonts w:hint="eastAsia"/>
        </w:rPr>
        <w:t>进件过程如下所述</w:t>
      </w:r>
    </w:p>
    <w:p w14:paraId="2B35E15B" w14:textId="55103604" w:rsidR="002661D0" w:rsidRDefault="002661D0" w:rsidP="002661D0">
      <w:pPr>
        <w:pStyle w:val="10"/>
      </w:pPr>
      <w:r>
        <w:rPr>
          <w:rFonts w:hint="eastAsia"/>
        </w:rPr>
        <w:t>选择要投保的机构，点击‘签约’；</w:t>
      </w:r>
    </w:p>
    <w:p w14:paraId="4D44BF18" w14:textId="2F946C9A" w:rsidR="002661D0" w:rsidRDefault="002661D0" w:rsidP="002661D0">
      <w:pPr>
        <w:pStyle w:val="10"/>
      </w:pPr>
      <w:r>
        <w:rPr>
          <w:rFonts w:hint="eastAsia"/>
        </w:rPr>
        <w:t>填写</w:t>
      </w:r>
      <w:r w:rsidR="00915CB7">
        <w:rPr>
          <w:rFonts w:hint="eastAsia"/>
        </w:rPr>
        <w:t>就业调查</w:t>
      </w:r>
      <w:r>
        <w:rPr>
          <w:rFonts w:hint="eastAsia"/>
        </w:rPr>
        <w:t>问卷；</w:t>
      </w:r>
    </w:p>
    <w:p w14:paraId="274BE968" w14:textId="057B42C9" w:rsidR="002661D0" w:rsidRDefault="002661D0" w:rsidP="002661D0">
      <w:pPr>
        <w:pStyle w:val="10"/>
      </w:pPr>
      <w:r>
        <w:rPr>
          <w:rFonts w:hint="eastAsia"/>
        </w:rPr>
        <w:t>填写个人资料各个项；</w:t>
      </w:r>
    </w:p>
    <w:p w14:paraId="6973406B" w14:textId="36849B74" w:rsidR="002661D0" w:rsidRDefault="002661D0" w:rsidP="002661D0">
      <w:pPr>
        <w:pStyle w:val="10"/>
      </w:pPr>
      <w:r>
        <w:rPr>
          <w:rFonts w:hint="eastAsia"/>
        </w:rPr>
        <w:t>填写订单信息；</w:t>
      </w:r>
    </w:p>
    <w:p w14:paraId="3225C078" w14:textId="3A8B76C8" w:rsidR="00E14F2A" w:rsidRDefault="002661D0" w:rsidP="00E14F2A">
      <w:pPr>
        <w:pStyle w:val="10"/>
      </w:pPr>
      <w:r>
        <w:rPr>
          <w:rFonts w:hint="eastAsia"/>
        </w:rPr>
        <w:t>提交成功；</w:t>
      </w:r>
    </w:p>
    <w:p w14:paraId="423779B1" w14:textId="4F5D392F" w:rsidR="00E14F2A" w:rsidRDefault="00915CB7" w:rsidP="00E14F2A">
      <w:pPr>
        <w:pStyle w:val="3"/>
        <w:numPr>
          <w:ilvl w:val="2"/>
          <w:numId w:val="30"/>
        </w:numPr>
      </w:pPr>
      <w:r>
        <w:rPr>
          <w:rFonts w:hint="eastAsia"/>
        </w:rPr>
        <w:t>就业调查</w:t>
      </w:r>
      <w:r w:rsidR="00E14F2A">
        <w:rPr>
          <w:rFonts w:hint="eastAsia"/>
        </w:rPr>
        <w:t>问卷</w:t>
      </w:r>
    </w:p>
    <w:p w14:paraId="5453FEEF" w14:textId="653C8144" w:rsidR="00540C57" w:rsidRPr="00540C57" w:rsidRDefault="00BF7A84" w:rsidP="00540C57">
      <w:pPr>
        <w:pStyle w:val="a0"/>
        <w:ind w:firstLine="480"/>
      </w:pPr>
      <w:r w:rsidRPr="00BF7A84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00CAF347" wp14:editId="78C29CE3">
            <wp:simplePos x="0" y="0"/>
            <wp:positionH relativeFrom="margin">
              <wp:posOffset>1270</wp:posOffset>
            </wp:positionH>
            <wp:positionV relativeFrom="margin">
              <wp:posOffset>5080</wp:posOffset>
            </wp:positionV>
            <wp:extent cx="3411855" cy="7030720"/>
            <wp:effectExtent l="0" t="0" r="0" b="508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855" cy="703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2"/>
        <w:gridCol w:w="6750"/>
      </w:tblGrid>
      <w:tr w:rsidR="007A2E36" w14:paraId="7154FEEC" w14:textId="77777777" w:rsidTr="001C436E">
        <w:tc>
          <w:tcPr>
            <w:tcW w:w="1552" w:type="dxa"/>
          </w:tcPr>
          <w:p w14:paraId="5CF2BAA2" w14:textId="77777777" w:rsidR="007A2E36" w:rsidRPr="00784DDA" w:rsidRDefault="007A2E36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功能描述</w:t>
            </w:r>
          </w:p>
        </w:tc>
        <w:tc>
          <w:tcPr>
            <w:tcW w:w="6750" w:type="dxa"/>
          </w:tcPr>
          <w:p w14:paraId="66EEC6FE" w14:textId="419E81D1" w:rsidR="007A2E36" w:rsidRDefault="00E14F2A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填写</w:t>
            </w:r>
            <w:r w:rsidR="00915CB7">
              <w:rPr>
                <w:rFonts w:hint="eastAsia"/>
              </w:rPr>
              <w:t>就业调查</w:t>
            </w:r>
            <w:r>
              <w:rPr>
                <w:rFonts w:hint="eastAsia"/>
              </w:rPr>
              <w:t>问卷</w:t>
            </w:r>
          </w:p>
        </w:tc>
      </w:tr>
      <w:tr w:rsidR="007A2E36" w14:paraId="7DFD6532" w14:textId="77777777" w:rsidTr="001C436E">
        <w:tc>
          <w:tcPr>
            <w:tcW w:w="1552" w:type="dxa"/>
          </w:tcPr>
          <w:p w14:paraId="64C49F37" w14:textId="77777777" w:rsidR="007A2E36" w:rsidRPr="00784DDA" w:rsidRDefault="007A2E36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前置条件</w:t>
            </w:r>
          </w:p>
        </w:tc>
        <w:tc>
          <w:tcPr>
            <w:tcW w:w="6750" w:type="dxa"/>
          </w:tcPr>
          <w:p w14:paraId="661CE801" w14:textId="4E9AF208" w:rsidR="00E14F2A" w:rsidRDefault="00E14F2A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在机构详情点击‘签约’，</w:t>
            </w:r>
            <w:r w:rsidR="004974E1">
              <w:rPr>
                <w:rFonts w:hint="eastAsia"/>
              </w:rPr>
              <w:t>首先进入</w:t>
            </w:r>
            <w:r w:rsidR="00915CB7">
              <w:rPr>
                <w:rFonts w:hint="eastAsia"/>
              </w:rPr>
              <w:t>调查</w:t>
            </w:r>
          </w:p>
        </w:tc>
      </w:tr>
      <w:tr w:rsidR="007A2E36" w14:paraId="1BC46309" w14:textId="77777777" w:rsidTr="001C436E">
        <w:tc>
          <w:tcPr>
            <w:tcW w:w="1552" w:type="dxa"/>
          </w:tcPr>
          <w:p w14:paraId="7D203283" w14:textId="067200E0" w:rsidR="007A2E36" w:rsidRPr="00784DDA" w:rsidRDefault="007A2E36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后置条件</w:t>
            </w:r>
          </w:p>
        </w:tc>
        <w:tc>
          <w:tcPr>
            <w:tcW w:w="6750" w:type="dxa"/>
          </w:tcPr>
          <w:p w14:paraId="573EB576" w14:textId="77777777" w:rsidR="007A2E36" w:rsidRDefault="007A2E36" w:rsidP="001C436E">
            <w:pPr>
              <w:pStyle w:val="a0"/>
              <w:ind w:firstLineChars="0" w:firstLine="0"/>
            </w:pPr>
          </w:p>
        </w:tc>
      </w:tr>
      <w:tr w:rsidR="007A2E36" w14:paraId="5188F8AB" w14:textId="77777777" w:rsidTr="001C436E">
        <w:tc>
          <w:tcPr>
            <w:tcW w:w="1552" w:type="dxa"/>
          </w:tcPr>
          <w:p w14:paraId="58180AB6" w14:textId="77777777" w:rsidR="007A2E36" w:rsidRPr="00784DDA" w:rsidRDefault="007A2E36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前端</w:t>
            </w:r>
            <w:r w:rsidRPr="00784DDA">
              <w:rPr>
                <w:rFonts w:hint="eastAsia"/>
                <w:b/>
              </w:rPr>
              <w:t>逻辑</w:t>
            </w:r>
          </w:p>
        </w:tc>
        <w:tc>
          <w:tcPr>
            <w:tcW w:w="6750" w:type="dxa"/>
          </w:tcPr>
          <w:p w14:paraId="7D2634D8" w14:textId="31F3B4F7" w:rsidR="00915CB7" w:rsidRDefault="00915CB7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一套问卷由多个问题组成。问题分为两类，单选题和多选题。单选题只能选择一个答案，选项数量不固定。多选题可以选择多个答案，选项数量不固定。</w:t>
            </w:r>
            <w:r w:rsidR="00E60A23">
              <w:rPr>
                <w:rFonts w:hint="eastAsia"/>
              </w:rPr>
              <w:t>所有题目必须作答，如果有题目未作</w:t>
            </w:r>
            <w:r w:rsidR="00E60A23">
              <w:rPr>
                <w:rFonts w:hint="eastAsia"/>
              </w:rPr>
              <w:lastRenderedPageBreak/>
              <w:t>答，底部‘下一步’按钮置灰，不可点击。</w:t>
            </w:r>
          </w:p>
          <w:p w14:paraId="2D5FDC08" w14:textId="536FA553" w:rsidR="007A2E36" w:rsidRDefault="00915CB7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所有问题和选项，都由后台下发。提交后后台保存答案。</w:t>
            </w:r>
          </w:p>
        </w:tc>
      </w:tr>
      <w:tr w:rsidR="007A2E36" w14:paraId="664FFF20" w14:textId="77777777" w:rsidTr="001C436E">
        <w:tc>
          <w:tcPr>
            <w:tcW w:w="1552" w:type="dxa"/>
          </w:tcPr>
          <w:p w14:paraId="0EB8A931" w14:textId="77777777" w:rsidR="007A2E36" w:rsidRDefault="007A2E36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后台逻辑</w:t>
            </w:r>
          </w:p>
        </w:tc>
        <w:tc>
          <w:tcPr>
            <w:tcW w:w="6750" w:type="dxa"/>
          </w:tcPr>
          <w:p w14:paraId="5D3F73F2" w14:textId="77777777" w:rsidR="007A2E36" w:rsidRDefault="007A2E36" w:rsidP="001C436E">
            <w:pPr>
              <w:pStyle w:val="a0"/>
              <w:ind w:firstLineChars="0" w:firstLine="0"/>
            </w:pPr>
          </w:p>
        </w:tc>
      </w:tr>
      <w:tr w:rsidR="007A2E36" w14:paraId="6074C2BE" w14:textId="77777777" w:rsidTr="001C436E">
        <w:tc>
          <w:tcPr>
            <w:tcW w:w="1552" w:type="dxa"/>
          </w:tcPr>
          <w:p w14:paraId="25FB6444" w14:textId="77777777" w:rsidR="007A2E36" w:rsidRDefault="007A2E36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数据逻辑</w:t>
            </w:r>
          </w:p>
        </w:tc>
        <w:tc>
          <w:tcPr>
            <w:tcW w:w="6750" w:type="dxa"/>
          </w:tcPr>
          <w:p w14:paraId="38423EEC" w14:textId="1BB182A0" w:rsidR="007A2E36" w:rsidRDefault="00915CB7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就业调查问卷是针对一个机构的，如果用户在同一个机构多次申请，则只需要填写一次问卷，其结果始终有效</w:t>
            </w:r>
            <w:r w:rsidR="00D943D4">
              <w:rPr>
                <w:rFonts w:hint="eastAsia"/>
              </w:rPr>
              <w:t>，直接跳过该步骤即可。</w:t>
            </w:r>
          </w:p>
        </w:tc>
      </w:tr>
      <w:tr w:rsidR="007A2E36" w14:paraId="744A659C" w14:textId="77777777" w:rsidTr="001C436E">
        <w:trPr>
          <w:trHeight w:val="451"/>
        </w:trPr>
        <w:tc>
          <w:tcPr>
            <w:tcW w:w="1552" w:type="dxa"/>
          </w:tcPr>
          <w:p w14:paraId="7A5FD926" w14:textId="77777777" w:rsidR="007A2E36" w:rsidRPr="00784DDA" w:rsidRDefault="007A2E36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异常处理</w:t>
            </w:r>
          </w:p>
        </w:tc>
        <w:tc>
          <w:tcPr>
            <w:tcW w:w="6750" w:type="dxa"/>
          </w:tcPr>
          <w:p w14:paraId="4A1A76BF" w14:textId="77777777" w:rsidR="007A2E36" w:rsidRDefault="007A2E36" w:rsidP="001C436E">
            <w:pPr>
              <w:pStyle w:val="a0"/>
              <w:ind w:firstLineChars="0" w:firstLine="0"/>
            </w:pPr>
          </w:p>
        </w:tc>
      </w:tr>
    </w:tbl>
    <w:p w14:paraId="3F2673EC" w14:textId="77777777" w:rsidR="00266264" w:rsidRDefault="00266264" w:rsidP="00B71890">
      <w:pPr>
        <w:pStyle w:val="a0"/>
        <w:ind w:firstLine="480"/>
      </w:pPr>
    </w:p>
    <w:p w14:paraId="38AE8FB6" w14:textId="6C2646EC" w:rsidR="003E0F8E" w:rsidRDefault="003E0F8E" w:rsidP="00E14F2A">
      <w:pPr>
        <w:pStyle w:val="3"/>
      </w:pPr>
      <w:r>
        <w:rPr>
          <w:rFonts w:hint="eastAsia"/>
        </w:rPr>
        <w:t>个人资料</w:t>
      </w:r>
      <w:r>
        <w:rPr>
          <w:rFonts w:hint="eastAsia"/>
        </w:rPr>
        <w:t>-</w:t>
      </w:r>
      <w:r>
        <w:rPr>
          <w:rFonts w:hint="eastAsia"/>
        </w:rPr>
        <w:t>列表</w:t>
      </w:r>
    </w:p>
    <w:p w14:paraId="46A0D186" w14:textId="34BE4D7B" w:rsidR="003E0F8E" w:rsidRDefault="003E0F8E" w:rsidP="003E0F8E">
      <w:pPr>
        <w:pStyle w:val="a0"/>
        <w:ind w:firstLineChars="0" w:firstLine="0"/>
      </w:pPr>
      <w:r w:rsidRPr="003E0F8E">
        <w:rPr>
          <w:noProof/>
        </w:rPr>
        <w:drawing>
          <wp:anchor distT="0" distB="0" distL="114300" distR="114300" simplePos="0" relativeHeight="251684864" behindDoc="0" locked="0" layoutInCell="1" allowOverlap="1" wp14:anchorId="03AF41FA" wp14:editId="7582C293">
            <wp:simplePos x="0" y="0"/>
            <wp:positionH relativeFrom="margin">
              <wp:posOffset>0</wp:posOffset>
            </wp:positionH>
            <wp:positionV relativeFrom="margin">
              <wp:posOffset>2820035</wp:posOffset>
            </wp:positionV>
            <wp:extent cx="3641090" cy="7504430"/>
            <wp:effectExtent l="0" t="0" r="0" b="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090" cy="7504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2"/>
        <w:gridCol w:w="6750"/>
      </w:tblGrid>
      <w:tr w:rsidR="003E0F8E" w14:paraId="198B3A2B" w14:textId="77777777" w:rsidTr="00781679">
        <w:tc>
          <w:tcPr>
            <w:tcW w:w="1552" w:type="dxa"/>
          </w:tcPr>
          <w:p w14:paraId="59A9AABE" w14:textId="77777777" w:rsidR="003E0F8E" w:rsidRPr="00784DDA" w:rsidRDefault="003E0F8E" w:rsidP="00781679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lastRenderedPageBreak/>
              <w:t>功能描述</w:t>
            </w:r>
          </w:p>
        </w:tc>
        <w:tc>
          <w:tcPr>
            <w:tcW w:w="6750" w:type="dxa"/>
          </w:tcPr>
          <w:p w14:paraId="5D081144" w14:textId="0623E18E" w:rsidR="003E0F8E" w:rsidRDefault="004B7104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t>个人资料列表</w:t>
            </w:r>
          </w:p>
        </w:tc>
      </w:tr>
      <w:tr w:rsidR="003E0F8E" w14:paraId="5849E069" w14:textId="77777777" w:rsidTr="00781679">
        <w:tc>
          <w:tcPr>
            <w:tcW w:w="1552" w:type="dxa"/>
          </w:tcPr>
          <w:p w14:paraId="0D433CA5" w14:textId="77777777" w:rsidR="003E0F8E" w:rsidRPr="00784DDA" w:rsidRDefault="003E0F8E" w:rsidP="00781679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前置条件</w:t>
            </w:r>
          </w:p>
        </w:tc>
        <w:tc>
          <w:tcPr>
            <w:tcW w:w="6750" w:type="dxa"/>
          </w:tcPr>
          <w:p w14:paraId="677A422F" w14:textId="2AB69FEA" w:rsidR="003E0F8E" w:rsidRDefault="00554F3E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t>在进入签约流程后，填写完就业问卷，或跳过了就业问卷，进入该页面。</w:t>
            </w:r>
          </w:p>
        </w:tc>
      </w:tr>
      <w:tr w:rsidR="003E0F8E" w14:paraId="3A99AA3A" w14:textId="77777777" w:rsidTr="00781679">
        <w:tc>
          <w:tcPr>
            <w:tcW w:w="1552" w:type="dxa"/>
          </w:tcPr>
          <w:p w14:paraId="25330618" w14:textId="77777777" w:rsidR="003E0F8E" w:rsidRPr="00784DDA" w:rsidRDefault="003E0F8E" w:rsidP="00781679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后置条件</w:t>
            </w:r>
          </w:p>
        </w:tc>
        <w:tc>
          <w:tcPr>
            <w:tcW w:w="6750" w:type="dxa"/>
          </w:tcPr>
          <w:p w14:paraId="317D9A6A" w14:textId="77777777" w:rsidR="003E0F8E" w:rsidRDefault="003E0F8E" w:rsidP="00781679">
            <w:pPr>
              <w:pStyle w:val="a0"/>
              <w:ind w:firstLineChars="0" w:firstLine="0"/>
            </w:pPr>
          </w:p>
        </w:tc>
      </w:tr>
      <w:tr w:rsidR="003E0F8E" w14:paraId="3558F030" w14:textId="77777777" w:rsidTr="00781679">
        <w:tc>
          <w:tcPr>
            <w:tcW w:w="1552" w:type="dxa"/>
          </w:tcPr>
          <w:p w14:paraId="3424451E" w14:textId="77777777" w:rsidR="003E0F8E" w:rsidRPr="00784DDA" w:rsidRDefault="003E0F8E" w:rsidP="00781679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前端</w:t>
            </w:r>
            <w:r w:rsidRPr="00784DDA">
              <w:rPr>
                <w:rFonts w:hint="eastAsia"/>
                <w:b/>
              </w:rPr>
              <w:t>逻辑</w:t>
            </w:r>
          </w:p>
        </w:tc>
        <w:tc>
          <w:tcPr>
            <w:tcW w:w="6750" w:type="dxa"/>
          </w:tcPr>
          <w:p w14:paraId="32E66DC8" w14:textId="6D8345C7" w:rsidR="00F33FA1" w:rsidRDefault="00F33FA1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t>用户资料分为几大项，每一项用一条来表示</w:t>
            </w:r>
            <w:r w:rsidR="0063564C">
              <w:rPr>
                <w:rFonts w:hint="eastAsia"/>
              </w:rPr>
              <w:t>，</w:t>
            </w:r>
            <w:r w:rsidR="0074459E">
              <w:rPr>
                <w:rFonts w:hint="eastAsia"/>
              </w:rPr>
              <w:t>分为标题、</w:t>
            </w:r>
            <w:r w:rsidR="0074459E">
              <w:rPr>
                <w:rFonts w:hint="eastAsia"/>
              </w:rPr>
              <w:t>logo</w:t>
            </w:r>
            <w:r w:rsidR="0074459E">
              <w:rPr>
                <w:rFonts w:hint="eastAsia"/>
              </w:rPr>
              <w:t>、介绍等几项。</w:t>
            </w:r>
            <w:r w:rsidR="0063564C">
              <w:rPr>
                <w:rFonts w:hint="eastAsia"/>
              </w:rPr>
              <w:t>都有已完成、待处理、可处理的状态提示</w:t>
            </w:r>
            <w:r w:rsidR="0074459E">
              <w:rPr>
                <w:rFonts w:hint="eastAsia"/>
              </w:rPr>
              <w:t>，但每项点击后的处理动作不同，后续章节详述。</w:t>
            </w:r>
          </w:p>
          <w:p w14:paraId="5DDC8B10" w14:textId="77777777" w:rsidR="003E0F8E" w:rsidRDefault="00554F3E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t>该页面检查用户的个人资料是否完整，如果必填项全部是完成状态，‘下一步’按钮可点击。</w:t>
            </w:r>
          </w:p>
          <w:p w14:paraId="6E7C65C4" w14:textId="08E05ABC" w:rsidR="00554F3E" w:rsidRDefault="00554F3E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t>资料项中，身份绑定、个人经历、联系信息、手机通讯信息为必填项，如果</w:t>
            </w:r>
            <w:r w:rsidR="00B748E3">
              <w:rPr>
                <w:rFonts w:hint="eastAsia"/>
              </w:rPr>
              <w:t>没有填写，则在该项右侧提示‘待处理’，并且‘下一步’按钮不可点。芝麻信用为非必填项，如果没有填写，右侧提示‘可处理’，不影响‘下一步’按钮的判定。</w:t>
            </w:r>
          </w:p>
        </w:tc>
      </w:tr>
      <w:tr w:rsidR="003E0F8E" w14:paraId="3F8B8055" w14:textId="77777777" w:rsidTr="00781679">
        <w:tc>
          <w:tcPr>
            <w:tcW w:w="1552" w:type="dxa"/>
          </w:tcPr>
          <w:p w14:paraId="30032F24" w14:textId="70CFC518" w:rsidR="003E0F8E" w:rsidRDefault="003E0F8E" w:rsidP="00781679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后台逻辑</w:t>
            </w:r>
          </w:p>
        </w:tc>
        <w:tc>
          <w:tcPr>
            <w:tcW w:w="6750" w:type="dxa"/>
          </w:tcPr>
          <w:p w14:paraId="0534396B" w14:textId="28E6A220" w:rsidR="003E0F8E" w:rsidRDefault="00F33FA1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t>每项资料项的判定见各自的章节。</w:t>
            </w:r>
          </w:p>
        </w:tc>
      </w:tr>
      <w:tr w:rsidR="003E0F8E" w14:paraId="306DA2E5" w14:textId="77777777" w:rsidTr="00781679">
        <w:tc>
          <w:tcPr>
            <w:tcW w:w="1552" w:type="dxa"/>
          </w:tcPr>
          <w:p w14:paraId="65C71B23" w14:textId="77777777" w:rsidR="003E0F8E" w:rsidRDefault="003E0F8E" w:rsidP="00781679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数据逻辑</w:t>
            </w:r>
          </w:p>
        </w:tc>
        <w:tc>
          <w:tcPr>
            <w:tcW w:w="6750" w:type="dxa"/>
          </w:tcPr>
          <w:p w14:paraId="2268FAE3" w14:textId="77777777" w:rsidR="003E0F8E" w:rsidRDefault="003E0F8E" w:rsidP="00781679">
            <w:pPr>
              <w:pStyle w:val="a0"/>
              <w:ind w:firstLineChars="0" w:firstLine="0"/>
            </w:pPr>
          </w:p>
        </w:tc>
      </w:tr>
      <w:tr w:rsidR="003E0F8E" w14:paraId="23FC88FB" w14:textId="77777777" w:rsidTr="00781679">
        <w:trPr>
          <w:trHeight w:val="451"/>
        </w:trPr>
        <w:tc>
          <w:tcPr>
            <w:tcW w:w="1552" w:type="dxa"/>
          </w:tcPr>
          <w:p w14:paraId="790EE927" w14:textId="77777777" w:rsidR="003E0F8E" w:rsidRPr="00784DDA" w:rsidRDefault="003E0F8E" w:rsidP="00781679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异常处理</w:t>
            </w:r>
          </w:p>
        </w:tc>
        <w:tc>
          <w:tcPr>
            <w:tcW w:w="6750" w:type="dxa"/>
          </w:tcPr>
          <w:p w14:paraId="4C1385B0" w14:textId="77777777" w:rsidR="003E0F8E" w:rsidRDefault="003E0F8E" w:rsidP="00781679">
            <w:pPr>
              <w:pStyle w:val="a0"/>
              <w:ind w:firstLineChars="0" w:firstLine="0"/>
            </w:pPr>
          </w:p>
        </w:tc>
      </w:tr>
    </w:tbl>
    <w:p w14:paraId="2292E184" w14:textId="198B483D" w:rsidR="003E0F8E" w:rsidRPr="003E0F8E" w:rsidRDefault="003E0F8E" w:rsidP="003E0F8E">
      <w:pPr>
        <w:pStyle w:val="a0"/>
        <w:ind w:firstLine="480"/>
      </w:pPr>
    </w:p>
    <w:p w14:paraId="652904E9" w14:textId="5E693266" w:rsidR="007A2E36" w:rsidRDefault="00E14F2A" w:rsidP="00E14F2A">
      <w:pPr>
        <w:pStyle w:val="3"/>
      </w:pPr>
      <w:r>
        <w:rPr>
          <w:rFonts w:hint="eastAsia"/>
        </w:rPr>
        <w:t>个人资料</w:t>
      </w:r>
      <w:r>
        <w:rPr>
          <w:rFonts w:hint="eastAsia"/>
        </w:rPr>
        <w:t>-</w:t>
      </w:r>
      <w:r>
        <w:rPr>
          <w:rFonts w:hint="eastAsia"/>
        </w:rPr>
        <w:t>身份绑定</w:t>
      </w:r>
    </w:p>
    <w:p w14:paraId="74429081" w14:textId="2FFD5933" w:rsidR="003E0F8E" w:rsidRPr="003E0F8E" w:rsidRDefault="005F0F1D" w:rsidP="003E0F8E">
      <w:pPr>
        <w:pStyle w:val="a0"/>
        <w:ind w:firstLine="480"/>
      </w:pPr>
      <w:r w:rsidRPr="005F0F1D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1CB9B47E" wp14:editId="32A3EA1F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4371340" cy="8863330"/>
            <wp:effectExtent l="0" t="0" r="0" b="1270"/>
            <wp:wrapSquare wrapText="bothSides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2"/>
        <w:gridCol w:w="6750"/>
      </w:tblGrid>
      <w:tr w:rsidR="007A2E36" w14:paraId="74F9DBE1" w14:textId="77777777" w:rsidTr="001C436E">
        <w:tc>
          <w:tcPr>
            <w:tcW w:w="1552" w:type="dxa"/>
          </w:tcPr>
          <w:p w14:paraId="45D62668" w14:textId="77777777" w:rsidR="007A2E36" w:rsidRPr="00784DDA" w:rsidRDefault="007A2E36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lastRenderedPageBreak/>
              <w:t>功能描述</w:t>
            </w:r>
          </w:p>
        </w:tc>
        <w:tc>
          <w:tcPr>
            <w:tcW w:w="6750" w:type="dxa"/>
          </w:tcPr>
          <w:p w14:paraId="438C35D4" w14:textId="22F5CBF1" w:rsidR="007A2E36" w:rsidRDefault="0065623F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个人资料，身份绑定</w:t>
            </w:r>
          </w:p>
        </w:tc>
      </w:tr>
      <w:tr w:rsidR="007A2E36" w14:paraId="6CA8F800" w14:textId="77777777" w:rsidTr="001C436E">
        <w:tc>
          <w:tcPr>
            <w:tcW w:w="1552" w:type="dxa"/>
          </w:tcPr>
          <w:p w14:paraId="30754D16" w14:textId="77777777" w:rsidR="007A2E36" w:rsidRPr="00784DDA" w:rsidRDefault="007A2E36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前置条件</w:t>
            </w:r>
          </w:p>
        </w:tc>
        <w:tc>
          <w:tcPr>
            <w:tcW w:w="6750" w:type="dxa"/>
          </w:tcPr>
          <w:p w14:paraId="1F1B12B2" w14:textId="7FD1BCA8" w:rsidR="007A2E36" w:rsidRDefault="0065623F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从个人资料列表中，点击</w:t>
            </w:r>
            <w:r w:rsidR="00F51E53">
              <w:rPr>
                <w:rFonts w:hint="eastAsia"/>
              </w:rPr>
              <w:t>‘</w:t>
            </w:r>
            <w:r w:rsidR="00CB4601">
              <w:rPr>
                <w:rFonts w:hint="eastAsia"/>
              </w:rPr>
              <w:t>身份绑定</w:t>
            </w:r>
            <w:r w:rsidR="00F51E53">
              <w:rPr>
                <w:rFonts w:hint="eastAsia"/>
              </w:rPr>
              <w:t>’</w:t>
            </w:r>
            <w:r w:rsidR="00CB4601">
              <w:rPr>
                <w:rFonts w:hint="eastAsia"/>
              </w:rPr>
              <w:t>，进入该页面。</w:t>
            </w:r>
          </w:p>
        </w:tc>
      </w:tr>
      <w:tr w:rsidR="007A2E36" w14:paraId="7A3AC3AF" w14:textId="77777777" w:rsidTr="001C436E">
        <w:tc>
          <w:tcPr>
            <w:tcW w:w="1552" w:type="dxa"/>
          </w:tcPr>
          <w:p w14:paraId="293F00D4" w14:textId="77777777" w:rsidR="007A2E36" w:rsidRPr="00784DDA" w:rsidRDefault="007A2E36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后置条件</w:t>
            </w:r>
          </w:p>
        </w:tc>
        <w:tc>
          <w:tcPr>
            <w:tcW w:w="6750" w:type="dxa"/>
          </w:tcPr>
          <w:p w14:paraId="710F7CFC" w14:textId="77777777" w:rsidR="007A2E36" w:rsidRDefault="007A2E36" w:rsidP="001C436E">
            <w:pPr>
              <w:pStyle w:val="a0"/>
              <w:ind w:firstLineChars="0" w:firstLine="0"/>
            </w:pPr>
          </w:p>
        </w:tc>
      </w:tr>
      <w:tr w:rsidR="007A2E36" w14:paraId="30728D5C" w14:textId="77777777" w:rsidTr="001C436E">
        <w:tc>
          <w:tcPr>
            <w:tcW w:w="1552" w:type="dxa"/>
          </w:tcPr>
          <w:p w14:paraId="3B71FF65" w14:textId="77777777" w:rsidR="007A2E36" w:rsidRPr="00784DDA" w:rsidRDefault="007A2E36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前端</w:t>
            </w:r>
            <w:r w:rsidRPr="00784DDA">
              <w:rPr>
                <w:rFonts w:hint="eastAsia"/>
                <w:b/>
              </w:rPr>
              <w:t>逻辑</w:t>
            </w:r>
          </w:p>
        </w:tc>
        <w:tc>
          <w:tcPr>
            <w:tcW w:w="6750" w:type="dxa"/>
          </w:tcPr>
          <w:p w14:paraId="14269499" w14:textId="77777777" w:rsidR="007A2E36" w:rsidRDefault="00F00C61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初次进入时，展示遮罩浮层，指向右上角‘启动识别’按钮，提示信息‘使用人脸识别，快速完成资料填写’，给出按钮‘去试试’和‘知道了’。点击去试试，触发‘启动识别’按钮，进入人脸识别。点击‘知道了’，遮罩消失。</w:t>
            </w:r>
          </w:p>
          <w:p w14:paraId="3E700C3C" w14:textId="7A36B1BD" w:rsidR="0057431D" w:rsidRDefault="0057431D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点击‘启动识别’按钮，启动云慧眼人脸识别，按照提示进入识别流程。识别完成后，按照识别结果进行身份相关字段的回填，并且不允许修改，以保证人脸识别结果的完整性。如在识别过程中退出，则识别到的部分信息也不会填在页面上。如果在页面填写一半启用了人脸识别，识别成功则信息全部更新为人脸识别的结果，不允许修改；如果识别过程退出，则保留当前用户填写的信息。</w:t>
            </w:r>
          </w:p>
          <w:p w14:paraId="1F4D8B69" w14:textId="694E5040" w:rsidR="0057431D" w:rsidRDefault="0057431D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不启动人脸识别，则身份信息</w:t>
            </w:r>
            <w:r w:rsidR="00374CF0">
              <w:rPr>
                <w:rFonts w:hint="eastAsia"/>
              </w:rPr>
              <w:t>需要用户全部填写，按照校验逻辑进行校验。</w:t>
            </w:r>
          </w:p>
          <w:p w14:paraId="7C69A7F9" w14:textId="1A383D15" w:rsidR="00374CF0" w:rsidRDefault="00374CF0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银行卡、</w:t>
            </w:r>
            <w:r w:rsidR="00671618">
              <w:rPr>
                <w:rFonts w:hint="eastAsia"/>
              </w:rPr>
              <w:t>开户行、</w:t>
            </w:r>
            <w:r>
              <w:rPr>
                <w:rFonts w:hint="eastAsia"/>
              </w:rPr>
              <w:t>手机号</w:t>
            </w:r>
            <w:r w:rsidR="00671618">
              <w:rPr>
                <w:rFonts w:hint="eastAsia"/>
              </w:rPr>
              <w:t>信息</w:t>
            </w:r>
            <w:r w:rsidR="00A7189C">
              <w:rPr>
                <w:rFonts w:hint="eastAsia"/>
              </w:rPr>
              <w:t>都为必填。</w:t>
            </w:r>
          </w:p>
          <w:p w14:paraId="387AA5A7" w14:textId="334FB617" w:rsidR="00E31B6F" w:rsidRDefault="00E31B6F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点击‘完成’，提交页面。</w:t>
            </w:r>
          </w:p>
          <w:p w14:paraId="7A8C0579" w14:textId="6F98DB31" w:rsidR="00A7189C" w:rsidRDefault="00A7189C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在页面提交时，检查各项信息是否符合要求，</w:t>
            </w:r>
            <w:r w:rsidR="00B64903">
              <w:rPr>
                <w:rFonts w:hint="eastAsia"/>
              </w:rPr>
              <w:t>如果某项缺失，提示‘</w:t>
            </w:r>
            <w:r w:rsidR="00B64903">
              <w:rPr>
                <w:rFonts w:hint="eastAsia"/>
              </w:rPr>
              <w:t>***</w:t>
            </w:r>
            <w:r w:rsidR="00B64903">
              <w:rPr>
                <w:rFonts w:hint="eastAsia"/>
              </w:rPr>
              <w:t>必须填写’；如果某项不符合规则，提示‘</w:t>
            </w:r>
            <w:r w:rsidR="00B64903">
              <w:rPr>
                <w:rFonts w:hint="eastAsia"/>
              </w:rPr>
              <w:t>***</w:t>
            </w:r>
            <w:r w:rsidR="00B64903">
              <w:rPr>
                <w:rFonts w:hint="eastAsia"/>
              </w:rPr>
              <w:t>填写不正确’。</w:t>
            </w:r>
            <w:r w:rsidR="00CD46EF">
              <w:rPr>
                <w:rFonts w:hint="eastAsia"/>
              </w:rPr>
              <w:t>进行银行卡三</w:t>
            </w:r>
            <w:r>
              <w:rPr>
                <w:rFonts w:hint="eastAsia"/>
              </w:rPr>
              <w:t>要素的校验，如果校验不一致</w:t>
            </w:r>
            <w:r w:rsidR="00B64903">
              <w:rPr>
                <w:rFonts w:hint="eastAsia"/>
              </w:rPr>
              <w:t>提示</w:t>
            </w:r>
            <w:r>
              <w:rPr>
                <w:rFonts w:hint="eastAsia"/>
              </w:rPr>
              <w:t>‘</w:t>
            </w:r>
            <w:r w:rsidR="00CD46EF">
              <w:rPr>
                <w:rFonts w:hint="eastAsia"/>
              </w:rPr>
              <w:t>需提交本人开户的银行卡</w:t>
            </w:r>
            <w:r>
              <w:rPr>
                <w:rFonts w:hint="eastAsia"/>
              </w:rPr>
              <w:t>’</w:t>
            </w:r>
            <w:r w:rsidR="00B64903">
              <w:rPr>
                <w:rFonts w:hint="eastAsia"/>
              </w:rPr>
              <w:t>。</w:t>
            </w:r>
          </w:p>
          <w:p w14:paraId="04F89EC4" w14:textId="77777777" w:rsidR="00F00C61" w:rsidRDefault="00E60A00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保存成功后，</w:t>
            </w:r>
            <w:r w:rsidR="00A821DF">
              <w:rPr>
                <w:rFonts w:hint="eastAsia"/>
              </w:rPr>
              <w:t>提示‘提交成功’，返回上级页面。</w:t>
            </w:r>
          </w:p>
          <w:p w14:paraId="44D8C5B5" w14:textId="77777777" w:rsidR="00A36017" w:rsidRDefault="00A36017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设置‘身份绑定’项为完成状态。</w:t>
            </w:r>
          </w:p>
          <w:p w14:paraId="4B259A67" w14:textId="77777777" w:rsidR="00D94341" w:rsidRDefault="00D94341" w:rsidP="001C436E">
            <w:pPr>
              <w:pStyle w:val="a0"/>
              <w:ind w:firstLineChars="0" w:firstLine="0"/>
            </w:pPr>
          </w:p>
          <w:p w14:paraId="1F5F920C" w14:textId="538E5029" w:rsidR="00D94341" w:rsidRDefault="00D94341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当为完成状态时，进入该页面，</w:t>
            </w:r>
            <w:r w:rsidR="00BF685C">
              <w:rPr>
                <w:rFonts w:hint="eastAsia"/>
              </w:rPr>
              <w:t>回填所有字段，进入</w:t>
            </w:r>
            <w:r>
              <w:rPr>
                <w:rFonts w:hint="eastAsia"/>
              </w:rPr>
              <w:t>可以修改状态，所有字段都可以修改，</w:t>
            </w:r>
            <w:r w:rsidR="00D41E99">
              <w:rPr>
                <w:rFonts w:hint="eastAsia"/>
              </w:rPr>
              <w:t>包括上次人脸识别的结果，</w:t>
            </w:r>
            <w:r>
              <w:rPr>
                <w:rFonts w:hint="eastAsia"/>
              </w:rPr>
              <w:t>修改后的保存逻辑如之前所述</w:t>
            </w:r>
            <w:r w:rsidR="00D41E99">
              <w:rPr>
                <w:rFonts w:hint="eastAsia"/>
              </w:rPr>
              <w:t>。但如果再次启动人脸识别并成功，信息回填后不允许修改。</w:t>
            </w:r>
          </w:p>
        </w:tc>
      </w:tr>
      <w:tr w:rsidR="007A2E36" w14:paraId="027DD650" w14:textId="77777777" w:rsidTr="001C436E">
        <w:tc>
          <w:tcPr>
            <w:tcW w:w="1552" w:type="dxa"/>
          </w:tcPr>
          <w:p w14:paraId="35A5C256" w14:textId="68BAF1A9" w:rsidR="007A2E36" w:rsidRDefault="007A2E36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后台逻辑</w:t>
            </w:r>
          </w:p>
        </w:tc>
        <w:tc>
          <w:tcPr>
            <w:tcW w:w="6750" w:type="dxa"/>
          </w:tcPr>
          <w:p w14:paraId="331D34C2" w14:textId="77777777" w:rsidR="007A2E36" w:rsidRDefault="007A2E36" w:rsidP="001C436E">
            <w:pPr>
              <w:pStyle w:val="a0"/>
              <w:ind w:firstLineChars="0" w:firstLine="0"/>
            </w:pPr>
          </w:p>
        </w:tc>
      </w:tr>
      <w:tr w:rsidR="007A2E36" w14:paraId="33FDBC68" w14:textId="77777777" w:rsidTr="001C436E">
        <w:tc>
          <w:tcPr>
            <w:tcW w:w="1552" w:type="dxa"/>
          </w:tcPr>
          <w:p w14:paraId="30937AC1" w14:textId="77777777" w:rsidR="007A2E36" w:rsidRDefault="007A2E36" w:rsidP="001C436E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数据逻辑</w:t>
            </w:r>
          </w:p>
        </w:tc>
        <w:tc>
          <w:tcPr>
            <w:tcW w:w="6750" w:type="dxa"/>
          </w:tcPr>
          <w:p w14:paraId="7C6F54C4" w14:textId="7AB39DDA" w:rsidR="00AA5DA0" w:rsidRDefault="00AA5DA0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该页面所有字段都为必填。</w:t>
            </w:r>
          </w:p>
          <w:p w14:paraId="57BBA57C" w14:textId="77777777" w:rsidR="007A2E36" w:rsidRDefault="00AA5DA0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校验逻辑如下：</w:t>
            </w:r>
          </w:p>
          <w:p w14:paraId="0AD310B3" w14:textId="503B44A8" w:rsidR="00AA5DA0" w:rsidRDefault="00AA5DA0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lastRenderedPageBreak/>
              <w:t>姓名：中文字符，</w:t>
            </w:r>
            <w:r>
              <w:rPr>
                <w:rFonts w:hint="eastAsia"/>
              </w:rPr>
              <w:t>2~10</w:t>
            </w:r>
            <w:r>
              <w:rPr>
                <w:rFonts w:hint="eastAsia"/>
              </w:rPr>
              <w:t>个字符。后台校验；</w:t>
            </w:r>
          </w:p>
          <w:p w14:paraId="388B8843" w14:textId="539594C1" w:rsidR="00AA5DA0" w:rsidRDefault="00AA5DA0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身份证号：</w:t>
            </w: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位数字及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，如果填写的是小写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，自动转换为大写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。前端、后台校验；</w:t>
            </w:r>
          </w:p>
          <w:p w14:paraId="368676F1" w14:textId="0A909627" w:rsidR="00AA5DA0" w:rsidRDefault="00AA5DA0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起始日期：日期选择器，</w:t>
            </w:r>
            <w:r>
              <w:rPr>
                <w:rFonts w:hint="eastAsia"/>
              </w:rPr>
              <w:t>yyyy-mm-dd</w:t>
            </w:r>
            <w:r>
              <w:rPr>
                <w:rFonts w:hint="eastAsia"/>
              </w:rPr>
              <w:t>，早于当前日</w:t>
            </w:r>
            <w:r w:rsidR="00FC5950">
              <w:rPr>
                <w:rFonts w:hint="eastAsia"/>
              </w:rPr>
              <w:t>，默认选择为当前日</w:t>
            </w:r>
            <w:r>
              <w:rPr>
                <w:rFonts w:hint="eastAsia"/>
              </w:rPr>
              <w:t>。前端、后台校验；</w:t>
            </w:r>
          </w:p>
          <w:p w14:paraId="1C4278F7" w14:textId="744DEEE1" w:rsidR="00AA5DA0" w:rsidRDefault="00AA5DA0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终止日期：日期选择器，</w:t>
            </w:r>
            <w:r>
              <w:rPr>
                <w:rFonts w:hint="eastAsia"/>
              </w:rPr>
              <w:t>yyyy-mm-dd</w:t>
            </w:r>
            <w:r>
              <w:rPr>
                <w:rFonts w:hint="eastAsia"/>
              </w:rPr>
              <w:t>，晚于当前日</w:t>
            </w:r>
            <w:r w:rsidR="00FC5950">
              <w:rPr>
                <w:rFonts w:hint="eastAsia"/>
              </w:rPr>
              <w:t>，默认选择为当前日</w:t>
            </w:r>
            <w:r>
              <w:rPr>
                <w:rFonts w:hint="eastAsia"/>
              </w:rPr>
              <w:t>。前端、后台校验；</w:t>
            </w:r>
          </w:p>
          <w:p w14:paraId="0C24DA36" w14:textId="77777777" w:rsidR="00AA5DA0" w:rsidRDefault="00B622C9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身份证住址：文本输入框，中文、英文、数字，</w:t>
            </w:r>
            <w:r>
              <w:rPr>
                <w:rFonts w:hint="eastAsia"/>
              </w:rPr>
              <w:t>5~64</w:t>
            </w:r>
            <w:r>
              <w:rPr>
                <w:rFonts w:hint="eastAsia"/>
              </w:rPr>
              <w:t>个字符；前端、后台校验；</w:t>
            </w:r>
          </w:p>
          <w:p w14:paraId="35F92400" w14:textId="0017671F" w:rsidR="00B622C9" w:rsidRDefault="00B622C9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身份证正反面照片：图片选择器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拍摄，前端、后台校验；</w:t>
            </w:r>
          </w:p>
          <w:p w14:paraId="584CEFAE" w14:textId="77777777" w:rsidR="00B622C9" w:rsidRDefault="00B622C9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本人银行卡：文本输入框，</w:t>
            </w:r>
            <w:r>
              <w:rPr>
                <w:rFonts w:hint="eastAsia"/>
              </w:rPr>
              <w:t>12~20</w:t>
            </w:r>
            <w:r>
              <w:rPr>
                <w:rFonts w:hint="eastAsia"/>
              </w:rPr>
              <w:t>位数字，前端、后台校验；</w:t>
            </w:r>
          </w:p>
          <w:p w14:paraId="5FDC635C" w14:textId="09488FC7" w:rsidR="00B622C9" w:rsidRDefault="00B622C9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开户行：下拉选项，银行列表后台下发。后台校验；</w:t>
            </w:r>
          </w:p>
          <w:p w14:paraId="511D0A47" w14:textId="77777777" w:rsidR="00B622C9" w:rsidRDefault="00B622C9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手机号：文本框，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位数字。前端、后台校验；</w:t>
            </w:r>
          </w:p>
          <w:p w14:paraId="24D900BB" w14:textId="625A026A" w:rsidR="00B622C9" w:rsidRDefault="00B622C9" w:rsidP="001C436E">
            <w:pPr>
              <w:pStyle w:val="a0"/>
              <w:ind w:firstLineChars="0" w:firstLine="0"/>
            </w:pPr>
            <w:r>
              <w:rPr>
                <w:rFonts w:hint="eastAsia"/>
              </w:rPr>
              <w:t>手机验证码：文本框，发送逻辑通用，数字，</w:t>
            </w:r>
            <w:r>
              <w:rPr>
                <w:rFonts w:hint="eastAsia"/>
              </w:rPr>
              <w:t>4~6</w:t>
            </w:r>
            <w:r>
              <w:rPr>
                <w:rFonts w:hint="eastAsia"/>
              </w:rPr>
              <w:t>位。后台校验；</w:t>
            </w:r>
          </w:p>
        </w:tc>
      </w:tr>
      <w:tr w:rsidR="007A2E36" w14:paraId="54736AC3" w14:textId="77777777" w:rsidTr="001C436E">
        <w:trPr>
          <w:trHeight w:val="451"/>
        </w:trPr>
        <w:tc>
          <w:tcPr>
            <w:tcW w:w="1552" w:type="dxa"/>
          </w:tcPr>
          <w:p w14:paraId="2831BDA5" w14:textId="24DCB4CA" w:rsidR="007A2E36" w:rsidRPr="00784DDA" w:rsidRDefault="007A2E36" w:rsidP="001C436E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lastRenderedPageBreak/>
              <w:t>异常处理</w:t>
            </w:r>
          </w:p>
        </w:tc>
        <w:tc>
          <w:tcPr>
            <w:tcW w:w="6750" w:type="dxa"/>
          </w:tcPr>
          <w:p w14:paraId="174530F2" w14:textId="77777777" w:rsidR="007A2E36" w:rsidRDefault="007A2E36" w:rsidP="001C436E">
            <w:pPr>
              <w:pStyle w:val="a0"/>
              <w:ind w:firstLineChars="0" w:firstLine="0"/>
            </w:pPr>
          </w:p>
        </w:tc>
      </w:tr>
    </w:tbl>
    <w:p w14:paraId="71AE4691" w14:textId="77777777" w:rsidR="007A2E36" w:rsidRDefault="007A2E36" w:rsidP="00B71890">
      <w:pPr>
        <w:pStyle w:val="a0"/>
        <w:ind w:firstLine="480"/>
      </w:pPr>
    </w:p>
    <w:p w14:paraId="4F478676" w14:textId="4448CE56" w:rsidR="00CC3F43" w:rsidRDefault="00CC3F43" w:rsidP="00E14F2A">
      <w:pPr>
        <w:pStyle w:val="3"/>
      </w:pPr>
      <w:r>
        <w:rPr>
          <w:rFonts w:hint="eastAsia"/>
        </w:rPr>
        <w:t>个人资料</w:t>
      </w:r>
      <w:r w:rsidR="009D7F29">
        <w:rPr>
          <w:rFonts w:hint="eastAsia"/>
        </w:rPr>
        <w:t>-</w:t>
      </w:r>
      <w:r w:rsidR="009D7F29">
        <w:rPr>
          <w:rFonts w:hint="eastAsia"/>
        </w:rPr>
        <w:t>个人经历</w:t>
      </w:r>
    </w:p>
    <w:p w14:paraId="12E916FC" w14:textId="0C8D029A" w:rsidR="006226A2" w:rsidRDefault="006226A2" w:rsidP="00887031">
      <w:pPr>
        <w:pStyle w:val="a0"/>
        <w:ind w:firstLine="480"/>
      </w:pPr>
      <w:r w:rsidRPr="006226A2">
        <w:rPr>
          <w:noProof/>
        </w:rPr>
        <w:drawing>
          <wp:anchor distT="0" distB="0" distL="114300" distR="114300" simplePos="0" relativeHeight="251696128" behindDoc="0" locked="0" layoutInCell="1" allowOverlap="1" wp14:anchorId="18A98459" wp14:editId="3A46F8DD">
            <wp:simplePos x="0" y="0"/>
            <wp:positionH relativeFrom="margin">
              <wp:posOffset>0</wp:posOffset>
            </wp:positionH>
            <wp:positionV relativeFrom="margin">
              <wp:posOffset>5131435</wp:posOffset>
            </wp:positionV>
            <wp:extent cx="4211955" cy="8863330"/>
            <wp:effectExtent l="0" t="0" r="4445" b="127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237BEB" w14:textId="77777777" w:rsidR="006226A2" w:rsidRDefault="006226A2" w:rsidP="00887031">
      <w:pPr>
        <w:pStyle w:val="a0"/>
        <w:ind w:firstLine="480"/>
      </w:pPr>
    </w:p>
    <w:p w14:paraId="5355ACF4" w14:textId="77777777" w:rsidR="006226A2" w:rsidRDefault="006226A2" w:rsidP="00887031">
      <w:pPr>
        <w:pStyle w:val="a0"/>
        <w:ind w:firstLine="480"/>
      </w:pPr>
    </w:p>
    <w:p w14:paraId="18D8EA87" w14:textId="77777777" w:rsidR="006226A2" w:rsidRDefault="006226A2" w:rsidP="00887031">
      <w:pPr>
        <w:pStyle w:val="a0"/>
        <w:ind w:firstLine="480"/>
      </w:pPr>
    </w:p>
    <w:p w14:paraId="66FC2C04" w14:textId="4F97C5D3" w:rsidR="00887031" w:rsidRDefault="00887031" w:rsidP="00887031">
      <w:pPr>
        <w:pStyle w:val="a0"/>
        <w:ind w:firstLine="480"/>
      </w:pPr>
    </w:p>
    <w:p w14:paraId="4FC60868" w14:textId="77777777" w:rsidR="006226A2" w:rsidRDefault="006226A2" w:rsidP="00887031">
      <w:pPr>
        <w:pStyle w:val="a0"/>
        <w:ind w:firstLine="480"/>
      </w:pPr>
    </w:p>
    <w:p w14:paraId="1850477E" w14:textId="77777777" w:rsidR="006226A2" w:rsidRDefault="006226A2" w:rsidP="00887031">
      <w:pPr>
        <w:pStyle w:val="a0"/>
        <w:ind w:firstLine="480"/>
      </w:pPr>
    </w:p>
    <w:p w14:paraId="5AD371A2" w14:textId="77777777" w:rsidR="006226A2" w:rsidRDefault="006226A2" w:rsidP="00887031">
      <w:pPr>
        <w:pStyle w:val="a0"/>
        <w:ind w:firstLine="480"/>
      </w:pPr>
    </w:p>
    <w:p w14:paraId="7CBB2AEA" w14:textId="77777777" w:rsidR="006226A2" w:rsidRDefault="006226A2" w:rsidP="00887031">
      <w:pPr>
        <w:pStyle w:val="a0"/>
        <w:ind w:firstLine="480"/>
      </w:pPr>
    </w:p>
    <w:p w14:paraId="336A55C2" w14:textId="77777777" w:rsidR="006226A2" w:rsidRDefault="006226A2" w:rsidP="00887031">
      <w:pPr>
        <w:pStyle w:val="a0"/>
        <w:ind w:firstLine="480"/>
      </w:pPr>
    </w:p>
    <w:p w14:paraId="1168CBF8" w14:textId="77777777" w:rsidR="006226A2" w:rsidRDefault="006226A2" w:rsidP="00887031">
      <w:pPr>
        <w:pStyle w:val="a0"/>
        <w:ind w:firstLine="480"/>
      </w:pPr>
    </w:p>
    <w:p w14:paraId="7C65B06C" w14:textId="77777777" w:rsidR="006226A2" w:rsidRDefault="006226A2" w:rsidP="00887031">
      <w:pPr>
        <w:pStyle w:val="a0"/>
        <w:ind w:firstLine="480"/>
      </w:pPr>
    </w:p>
    <w:p w14:paraId="642E1C70" w14:textId="77777777" w:rsidR="006226A2" w:rsidRDefault="006226A2" w:rsidP="00887031">
      <w:pPr>
        <w:pStyle w:val="a0"/>
        <w:ind w:firstLine="480"/>
      </w:pPr>
    </w:p>
    <w:p w14:paraId="5805E29B" w14:textId="77777777" w:rsidR="006226A2" w:rsidRDefault="006226A2" w:rsidP="00887031">
      <w:pPr>
        <w:pStyle w:val="a0"/>
        <w:ind w:firstLine="480"/>
      </w:pPr>
    </w:p>
    <w:p w14:paraId="74D3400D" w14:textId="19A882EC" w:rsidR="006226A2" w:rsidRDefault="006226A2" w:rsidP="00887031">
      <w:pPr>
        <w:pStyle w:val="a0"/>
        <w:ind w:firstLine="480"/>
      </w:pPr>
      <w:r w:rsidRPr="006226A2"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65AFB260" wp14:editId="02886A0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4255770" cy="8863330"/>
            <wp:effectExtent l="0" t="0" r="11430" b="1270"/>
            <wp:wrapSquare wrapText="bothSides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4D3A91" w14:textId="77777777" w:rsidR="006226A2" w:rsidRDefault="006226A2" w:rsidP="00887031">
      <w:pPr>
        <w:pStyle w:val="a0"/>
        <w:ind w:firstLine="480"/>
      </w:pPr>
    </w:p>
    <w:p w14:paraId="18CCB2A8" w14:textId="77777777" w:rsidR="006226A2" w:rsidRDefault="006226A2" w:rsidP="00887031">
      <w:pPr>
        <w:pStyle w:val="a0"/>
        <w:ind w:firstLine="480"/>
      </w:pPr>
    </w:p>
    <w:p w14:paraId="7FEE92AC" w14:textId="77777777" w:rsidR="006226A2" w:rsidRDefault="006226A2" w:rsidP="00887031">
      <w:pPr>
        <w:pStyle w:val="a0"/>
        <w:ind w:firstLine="480"/>
      </w:pPr>
    </w:p>
    <w:p w14:paraId="46575ACA" w14:textId="77777777" w:rsidR="006226A2" w:rsidRDefault="006226A2" w:rsidP="00887031">
      <w:pPr>
        <w:pStyle w:val="a0"/>
        <w:ind w:firstLine="480"/>
      </w:pPr>
    </w:p>
    <w:p w14:paraId="2042DA98" w14:textId="77777777" w:rsidR="006226A2" w:rsidRDefault="006226A2" w:rsidP="00887031">
      <w:pPr>
        <w:pStyle w:val="a0"/>
        <w:ind w:firstLine="480"/>
      </w:pPr>
    </w:p>
    <w:p w14:paraId="3FC8B037" w14:textId="77777777" w:rsidR="006226A2" w:rsidRDefault="006226A2" w:rsidP="00887031">
      <w:pPr>
        <w:pStyle w:val="a0"/>
        <w:ind w:firstLine="480"/>
      </w:pPr>
    </w:p>
    <w:p w14:paraId="111D1443" w14:textId="77777777" w:rsidR="006226A2" w:rsidRDefault="006226A2" w:rsidP="00887031">
      <w:pPr>
        <w:pStyle w:val="a0"/>
        <w:ind w:firstLine="480"/>
      </w:pPr>
    </w:p>
    <w:p w14:paraId="239EFF7F" w14:textId="77777777" w:rsidR="006226A2" w:rsidRDefault="006226A2" w:rsidP="00887031">
      <w:pPr>
        <w:pStyle w:val="a0"/>
        <w:ind w:firstLine="480"/>
      </w:pPr>
    </w:p>
    <w:p w14:paraId="25BC649C" w14:textId="77777777" w:rsidR="006226A2" w:rsidRDefault="006226A2" w:rsidP="00887031">
      <w:pPr>
        <w:pStyle w:val="a0"/>
        <w:ind w:firstLine="480"/>
      </w:pPr>
    </w:p>
    <w:p w14:paraId="476C745C" w14:textId="77777777" w:rsidR="006226A2" w:rsidRDefault="006226A2" w:rsidP="00887031">
      <w:pPr>
        <w:pStyle w:val="a0"/>
        <w:ind w:firstLine="480"/>
      </w:pPr>
    </w:p>
    <w:p w14:paraId="26B8D666" w14:textId="77777777" w:rsidR="006226A2" w:rsidRDefault="006226A2" w:rsidP="00887031">
      <w:pPr>
        <w:pStyle w:val="a0"/>
        <w:ind w:firstLine="480"/>
      </w:pPr>
    </w:p>
    <w:p w14:paraId="1C05CCE4" w14:textId="77777777" w:rsidR="006226A2" w:rsidRDefault="006226A2" w:rsidP="00887031">
      <w:pPr>
        <w:pStyle w:val="a0"/>
        <w:ind w:firstLine="480"/>
      </w:pPr>
    </w:p>
    <w:p w14:paraId="25920565" w14:textId="77777777" w:rsidR="006226A2" w:rsidRDefault="006226A2" w:rsidP="00887031">
      <w:pPr>
        <w:pStyle w:val="a0"/>
        <w:ind w:firstLine="480"/>
      </w:pPr>
    </w:p>
    <w:p w14:paraId="6DE5C0DD" w14:textId="77777777" w:rsidR="006226A2" w:rsidRDefault="006226A2" w:rsidP="00887031">
      <w:pPr>
        <w:pStyle w:val="a0"/>
        <w:ind w:firstLine="480"/>
      </w:pPr>
    </w:p>
    <w:p w14:paraId="2224E1F0" w14:textId="77777777" w:rsidR="006226A2" w:rsidRDefault="006226A2" w:rsidP="00887031">
      <w:pPr>
        <w:pStyle w:val="a0"/>
        <w:ind w:firstLine="480"/>
      </w:pPr>
    </w:p>
    <w:p w14:paraId="7BFC6D34" w14:textId="77777777" w:rsidR="006226A2" w:rsidRDefault="006226A2" w:rsidP="00887031">
      <w:pPr>
        <w:pStyle w:val="a0"/>
        <w:ind w:firstLine="480"/>
      </w:pPr>
    </w:p>
    <w:p w14:paraId="1DF66CDD" w14:textId="77777777" w:rsidR="006226A2" w:rsidRDefault="006226A2" w:rsidP="00887031">
      <w:pPr>
        <w:pStyle w:val="a0"/>
        <w:ind w:firstLine="480"/>
      </w:pPr>
    </w:p>
    <w:p w14:paraId="11BB0F43" w14:textId="77777777" w:rsidR="006226A2" w:rsidRDefault="006226A2" w:rsidP="00887031">
      <w:pPr>
        <w:pStyle w:val="a0"/>
        <w:ind w:firstLine="480"/>
      </w:pPr>
    </w:p>
    <w:p w14:paraId="504540ED" w14:textId="77777777" w:rsidR="006226A2" w:rsidRDefault="006226A2" w:rsidP="00887031">
      <w:pPr>
        <w:pStyle w:val="a0"/>
        <w:ind w:firstLine="480"/>
      </w:pPr>
    </w:p>
    <w:p w14:paraId="0BD897CC" w14:textId="77777777" w:rsidR="006226A2" w:rsidRDefault="006226A2" w:rsidP="00887031">
      <w:pPr>
        <w:pStyle w:val="a0"/>
        <w:ind w:firstLine="480"/>
      </w:pPr>
    </w:p>
    <w:p w14:paraId="0F441C78" w14:textId="77777777" w:rsidR="006226A2" w:rsidRDefault="006226A2" w:rsidP="00887031">
      <w:pPr>
        <w:pStyle w:val="a0"/>
        <w:ind w:firstLine="480"/>
      </w:pPr>
    </w:p>
    <w:p w14:paraId="4304D347" w14:textId="77777777" w:rsidR="006226A2" w:rsidRDefault="006226A2" w:rsidP="00887031">
      <w:pPr>
        <w:pStyle w:val="a0"/>
        <w:ind w:firstLine="480"/>
      </w:pPr>
    </w:p>
    <w:p w14:paraId="2B2A20AA" w14:textId="77777777" w:rsidR="006226A2" w:rsidRDefault="006226A2" w:rsidP="00887031">
      <w:pPr>
        <w:pStyle w:val="a0"/>
        <w:ind w:firstLine="480"/>
      </w:pPr>
    </w:p>
    <w:p w14:paraId="0A33D362" w14:textId="77777777" w:rsidR="006226A2" w:rsidRDefault="006226A2" w:rsidP="00887031">
      <w:pPr>
        <w:pStyle w:val="a0"/>
        <w:ind w:firstLine="480"/>
      </w:pPr>
    </w:p>
    <w:p w14:paraId="0140FDDE" w14:textId="77777777" w:rsidR="006226A2" w:rsidRDefault="006226A2" w:rsidP="00887031">
      <w:pPr>
        <w:pStyle w:val="a0"/>
        <w:ind w:firstLine="480"/>
      </w:pPr>
    </w:p>
    <w:p w14:paraId="3557E805" w14:textId="77777777" w:rsidR="006226A2" w:rsidRDefault="006226A2" w:rsidP="00887031">
      <w:pPr>
        <w:pStyle w:val="a0"/>
        <w:ind w:firstLine="480"/>
      </w:pPr>
    </w:p>
    <w:p w14:paraId="086CCE67" w14:textId="77777777" w:rsidR="006226A2" w:rsidRDefault="006226A2" w:rsidP="00887031">
      <w:pPr>
        <w:pStyle w:val="a0"/>
        <w:ind w:firstLine="480"/>
      </w:pPr>
    </w:p>
    <w:p w14:paraId="51370871" w14:textId="77777777" w:rsidR="006226A2" w:rsidRDefault="006226A2" w:rsidP="00887031">
      <w:pPr>
        <w:pStyle w:val="a0"/>
        <w:ind w:firstLine="480"/>
      </w:pPr>
    </w:p>
    <w:p w14:paraId="474BB007" w14:textId="77777777" w:rsidR="006226A2" w:rsidRDefault="006226A2" w:rsidP="00887031">
      <w:pPr>
        <w:pStyle w:val="a0"/>
        <w:ind w:firstLine="480"/>
      </w:pPr>
    </w:p>
    <w:p w14:paraId="3DACDDF3" w14:textId="77777777" w:rsidR="006226A2" w:rsidRDefault="006226A2" w:rsidP="00887031">
      <w:pPr>
        <w:pStyle w:val="a0"/>
        <w:ind w:firstLine="480"/>
      </w:pPr>
    </w:p>
    <w:p w14:paraId="2BCB9237" w14:textId="74442C42" w:rsidR="006226A2" w:rsidRDefault="006226A2" w:rsidP="00887031">
      <w:pPr>
        <w:pStyle w:val="a0"/>
        <w:ind w:firstLine="480"/>
      </w:pPr>
      <w:r w:rsidRPr="006226A2"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327F132F" wp14:editId="5C60B94F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4202430" cy="8863330"/>
            <wp:effectExtent l="0" t="0" r="0" b="1270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500C7" w14:textId="77777777" w:rsidR="006226A2" w:rsidRDefault="006226A2" w:rsidP="00887031">
      <w:pPr>
        <w:pStyle w:val="a0"/>
        <w:ind w:firstLine="480"/>
      </w:pPr>
    </w:p>
    <w:p w14:paraId="29EB9FFF" w14:textId="77777777" w:rsidR="006226A2" w:rsidRPr="00887031" w:rsidRDefault="006226A2" w:rsidP="00887031">
      <w:pPr>
        <w:pStyle w:val="a0"/>
        <w:ind w:firstLine="480"/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2"/>
        <w:gridCol w:w="6750"/>
      </w:tblGrid>
      <w:tr w:rsidR="009D7F29" w14:paraId="7AFC7B49" w14:textId="77777777" w:rsidTr="00A24960">
        <w:tc>
          <w:tcPr>
            <w:tcW w:w="1552" w:type="dxa"/>
          </w:tcPr>
          <w:p w14:paraId="4257D4C4" w14:textId="77777777" w:rsidR="009D7F29" w:rsidRPr="00784DDA" w:rsidRDefault="009D7F29" w:rsidP="00A24960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lastRenderedPageBreak/>
              <w:t>功能描述</w:t>
            </w:r>
          </w:p>
        </w:tc>
        <w:tc>
          <w:tcPr>
            <w:tcW w:w="6750" w:type="dxa"/>
          </w:tcPr>
          <w:p w14:paraId="3E8A339A" w14:textId="77777777" w:rsidR="009D7F29" w:rsidRDefault="009D7F29" w:rsidP="00A24960">
            <w:pPr>
              <w:pStyle w:val="a0"/>
              <w:ind w:firstLineChars="0" w:firstLine="0"/>
            </w:pPr>
            <w:r>
              <w:rPr>
                <w:rFonts w:hint="eastAsia"/>
              </w:rPr>
              <w:t>个人资料，个人经历</w:t>
            </w:r>
          </w:p>
          <w:p w14:paraId="56EA70F6" w14:textId="77777777" w:rsidR="009D7F29" w:rsidRDefault="009D7F29" w:rsidP="00A24960">
            <w:pPr>
              <w:pStyle w:val="a0"/>
              <w:ind w:firstLineChars="0" w:firstLine="0"/>
            </w:pPr>
            <w:r>
              <w:rPr>
                <w:rFonts w:hint="eastAsia"/>
              </w:rPr>
              <w:t>在页面中填写学历、职业等基本信息，并且可以分时间段提供职业经历和学习经历。</w:t>
            </w:r>
          </w:p>
        </w:tc>
      </w:tr>
      <w:tr w:rsidR="009D7F29" w14:paraId="6E555DB7" w14:textId="77777777" w:rsidTr="00A24960">
        <w:tc>
          <w:tcPr>
            <w:tcW w:w="1552" w:type="dxa"/>
          </w:tcPr>
          <w:p w14:paraId="43128B44" w14:textId="77777777" w:rsidR="009D7F29" w:rsidRPr="00784DDA" w:rsidRDefault="009D7F29" w:rsidP="00A24960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前置条件</w:t>
            </w:r>
          </w:p>
        </w:tc>
        <w:tc>
          <w:tcPr>
            <w:tcW w:w="6750" w:type="dxa"/>
          </w:tcPr>
          <w:p w14:paraId="39759156" w14:textId="77777777" w:rsidR="009D7F29" w:rsidRDefault="009D7F29" w:rsidP="00A24960">
            <w:pPr>
              <w:pStyle w:val="a0"/>
              <w:ind w:firstLineChars="0" w:firstLine="0"/>
            </w:pPr>
            <w:r>
              <w:rPr>
                <w:rFonts w:hint="eastAsia"/>
              </w:rPr>
              <w:t>从个人资料列表中，点击‘个人经历’，进入该页面。</w:t>
            </w:r>
          </w:p>
        </w:tc>
      </w:tr>
      <w:tr w:rsidR="009D7F29" w14:paraId="03DAE46E" w14:textId="77777777" w:rsidTr="00A24960">
        <w:tc>
          <w:tcPr>
            <w:tcW w:w="1552" w:type="dxa"/>
          </w:tcPr>
          <w:p w14:paraId="5BF92EA3" w14:textId="77777777" w:rsidR="009D7F29" w:rsidRPr="00784DDA" w:rsidRDefault="009D7F29" w:rsidP="00A24960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后置条件</w:t>
            </w:r>
          </w:p>
        </w:tc>
        <w:tc>
          <w:tcPr>
            <w:tcW w:w="6750" w:type="dxa"/>
          </w:tcPr>
          <w:p w14:paraId="017F187B" w14:textId="77777777" w:rsidR="009D7F29" w:rsidRDefault="009D7F29" w:rsidP="00A24960">
            <w:pPr>
              <w:pStyle w:val="a0"/>
              <w:ind w:firstLineChars="0" w:firstLine="0"/>
            </w:pPr>
          </w:p>
        </w:tc>
      </w:tr>
      <w:tr w:rsidR="009D7F29" w14:paraId="68B4D7A3" w14:textId="77777777" w:rsidTr="00A24960">
        <w:tc>
          <w:tcPr>
            <w:tcW w:w="1552" w:type="dxa"/>
          </w:tcPr>
          <w:p w14:paraId="7F79F6D9" w14:textId="77777777" w:rsidR="009D7F29" w:rsidRPr="00784DDA" w:rsidRDefault="009D7F29" w:rsidP="00A24960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前端</w:t>
            </w:r>
            <w:r w:rsidRPr="00784DDA">
              <w:rPr>
                <w:rFonts w:hint="eastAsia"/>
                <w:b/>
              </w:rPr>
              <w:t>逻辑</w:t>
            </w:r>
          </w:p>
        </w:tc>
        <w:tc>
          <w:tcPr>
            <w:tcW w:w="6750" w:type="dxa"/>
          </w:tcPr>
          <w:p w14:paraId="04FFD296" w14:textId="3C935373" w:rsidR="009D7F29" w:rsidRDefault="00B55E9D" w:rsidP="00A24960">
            <w:pPr>
              <w:pStyle w:val="a0"/>
              <w:ind w:firstLineChars="0" w:firstLine="0"/>
            </w:pPr>
            <w:r>
              <w:rPr>
                <w:rFonts w:hint="eastAsia"/>
              </w:rPr>
              <w:t>该页面分为三个步骤</w:t>
            </w:r>
            <w:r w:rsidR="009D7F29">
              <w:rPr>
                <w:rFonts w:hint="eastAsia"/>
              </w:rPr>
              <w:t>，基本信息、职业经历、教育经历。</w:t>
            </w:r>
            <w:r w:rsidR="00FC7F86">
              <w:rPr>
                <w:rFonts w:hint="eastAsia"/>
              </w:rPr>
              <w:t>每个阶段依次填写，填写完成一步，就进行一步校验和保存。</w:t>
            </w:r>
          </w:p>
          <w:p w14:paraId="653E805C" w14:textId="77777777" w:rsidR="009D7F29" w:rsidRDefault="009D7F29" w:rsidP="00A24960">
            <w:pPr>
              <w:pStyle w:val="10"/>
            </w:pPr>
            <w:r>
              <w:rPr>
                <w:rFonts w:hint="eastAsia"/>
              </w:rPr>
              <w:t>基本信息</w:t>
            </w:r>
          </w:p>
          <w:p w14:paraId="29CF2848" w14:textId="77777777" w:rsidR="009D7F29" w:rsidRDefault="009D7F29" w:rsidP="00A2496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所有字段为必填，基本都为选择器。</w:t>
            </w:r>
          </w:p>
          <w:p w14:paraId="0B492A5A" w14:textId="77777777" w:rsidR="009D7F29" w:rsidRDefault="009D7F29" w:rsidP="00A2496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期望就业地域字段，可以填写，</w:t>
            </w:r>
            <w:r>
              <w:rPr>
                <w:rFonts w:hint="eastAsia"/>
              </w:rPr>
              <w:t>1~20</w:t>
            </w:r>
            <w:r>
              <w:rPr>
                <w:rFonts w:hint="eastAsia"/>
              </w:rPr>
              <w:t>个城市，该城市为地级市，直辖市为直辖市名称。点击后启动地域选择器，选择完成后回填在页面上，同时在末尾出现新增按钮。</w:t>
            </w:r>
          </w:p>
          <w:p w14:paraId="7AF54A40" w14:textId="08CAC755" w:rsidR="00FC7F86" w:rsidRDefault="00FC7F86" w:rsidP="00A2496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点击‘保存，下一步’，向后台提交保存数据，成功后进入下一步，失败提示原因。</w:t>
            </w:r>
          </w:p>
          <w:p w14:paraId="10EA6A28" w14:textId="77777777" w:rsidR="009D7F29" w:rsidRDefault="009D7F29" w:rsidP="00A24960">
            <w:pPr>
              <w:pStyle w:val="10"/>
            </w:pPr>
            <w:r>
              <w:rPr>
                <w:rFonts w:hint="eastAsia"/>
              </w:rPr>
              <w:t>职业经历</w:t>
            </w:r>
          </w:p>
          <w:p w14:paraId="0BF7417F" w14:textId="77777777" w:rsidR="009D7F29" w:rsidRDefault="009D7F29" w:rsidP="00A2496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职业经历是为了获得学员既往的就业情况，从而评估学员是否有就业能力。用户可以不填写任何职业经历。</w:t>
            </w:r>
          </w:p>
          <w:p w14:paraId="27986B1F" w14:textId="77777777" w:rsidR="009D7F29" w:rsidRDefault="009D7F29" w:rsidP="00A2496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点击新增按钮，可以新增一条职业经历，该行标题为‘新增’。每条职业经历包含单位名称、入职及离职时间、职位、薪资范围。所有字段都为必填。</w:t>
            </w:r>
          </w:p>
          <w:p w14:paraId="1D5250C4" w14:textId="77777777" w:rsidR="009D7F29" w:rsidRDefault="009D7F29" w:rsidP="00A2496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单位名称：文本输入框，中文、英文、数字，</w:t>
            </w:r>
            <w:r>
              <w:rPr>
                <w:rFonts w:hint="eastAsia"/>
              </w:rPr>
              <w:t>3~64</w:t>
            </w:r>
            <w:r>
              <w:rPr>
                <w:rFonts w:hint="eastAsia"/>
              </w:rPr>
              <w:t>个字符；</w:t>
            </w:r>
          </w:p>
          <w:p w14:paraId="79F13422" w14:textId="77777777" w:rsidR="009D7F29" w:rsidRDefault="009D7F29" w:rsidP="00A2496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入职时间：日期选择器，</w:t>
            </w:r>
            <w:r>
              <w:rPr>
                <w:rFonts w:hint="eastAsia"/>
              </w:rPr>
              <w:t>yyyy-mm</w:t>
            </w:r>
            <w:r>
              <w:rPr>
                <w:rFonts w:hint="eastAsia"/>
              </w:rPr>
              <w:t>，默认当月。无范围要求；</w:t>
            </w:r>
          </w:p>
          <w:p w14:paraId="356A00C0" w14:textId="77777777" w:rsidR="009D7F29" w:rsidRDefault="009D7F29" w:rsidP="00A2496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离职时间：日期选择器，</w:t>
            </w:r>
            <w:r>
              <w:rPr>
                <w:rFonts w:hint="eastAsia"/>
              </w:rPr>
              <w:t>yyyy-mm</w:t>
            </w:r>
            <w:r>
              <w:rPr>
                <w:rFonts w:hint="eastAsia"/>
              </w:rPr>
              <w:t>，默认为至今，点击后选择年月。无范围要求；</w:t>
            </w:r>
          </w:p>
          <w:p w14:paraId="3EAB9E17" w14:textId="77777777" w:rsidR="009D7F29" w:rsidRDefault="009D7F29" w:rsidP="00A2496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职位：后台下发选项；</w:t>
            </w:r>
          </w:p>
          <w:p w14:paraId="58DCB81D" w14:textId="77777777" w:rsidR="009D7F29" w:rsidRDefault="009D7F29" w:rsidP="00A2496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薪资：后台下发选项；</w:t>
            </w:r>
          </w:p>
          <w:p w14:paraId="26900F9F" w14:textId="77777777" w:rsidR="009D7F29" w:rsidRDefault="009D7F29" w:rsidP="00A2496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每个条目有‘收起’和‘展开’两种状态。处于新增状态的条目，点击‘收起’按钮，提示‘有未保存的信息，请保存后继续</w:t>
            </w:r>
            <w:r>
              <w:rPr>
                <w:rFonts w:hint="eastAsia"/>
              </w:rPr>
              <w:lastRenderedPageBreak/>
              <w:t>操作’。如果有新增的未保存，再点击‘新增’按钮，提示‘有未保存的信息，请保存后继续操作’。</w:t>
            </w:r>
          </w:p>
          <w:p w14:paraId="7FB40D7E" w14:textId="38C26D30" w:rsidR="009D7F29" w:rsidRDefault="007654B3" w:rsidP="00A2496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‘完成</w:t>
            </w:r>
            <w:r w:rsidR="009D7F29">
              <w:rPr>
                <w:rFonts w:hint="eastAsia"/>
              </w:rPr>
              <w:t>’和‘删除’按钮只能在展开状态下出现。</w:t>
            </w:r>
          </w:p>
          <w:p w14:paraId="39768699" w14:textId="5CDC5315" w:rsidR="009D7F29" w:rsidRDefault="007654B3" w:rsidP="00A2496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点击‘完成</w:t>
            </w:r>
            <w:r w:rsidR="009D7F29">
              <w:rPr>
                <w:rFonts w:hint="eastAsia"/>
              </w:rPr>
              <w:t>’，校验所有字段是否填写符合规则，如果符合，该条记录生效，并且收起，在条目右侧出现‘展开’按钮；不符合定位到第一项未合规的状态。保存在客户端，并不向后台提交。该行的标题改为‘入职时间</w:t>
            </w:r>
            <w:r w:rsidR="009D7F29">
              <w:rPr>
                <w:rFonts w:hint="eastAsia"/>
              </w:rPr>
              <w:t>~</w:t>
            </w:r>
            <w:r w:rsidR="009D7F29">
              <w:rPr>
                <w:rFonts w:hint="eastAsia"/>
              </w:rPr>
              <w:t>离职时间’。‘保存’按钮可用于新增和编辑状态。</w:t>
            </w:r>
          </w:p>
          <w:p w14:paraId="13165DBF" w14:textId="77777777" w:rsidR="009D7F29" w:rsidRDefault="009D7F29" w:rsidP="00A2496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点击‘删除’，提示‘确定要删除本记录’，选择‘确认’，可以删除当前记录，该条记录消失；选择取消，回到当前状态。‘删除按钮’可用于新增和编辑状态。</w:t>
            </w:r>
          </w:p>
          <w:p w14:paraId="5C172AC6" w14:textId="2C4886B9" w:rsidR="009D7F29" w:rsidRDefault="007654B3" w:rsidP="00A2496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已经填写的职业经历，修改后点击‘完成</w:t>
            </w:r>
            <w:r w:rsidR="009D7F29">
              <w:rPr>
                <w:rFonts w:hint="eastAsia"/>
              </w:rPr>
              <w:t>’，更新本地状态</w:t>
            </w:r>
            <w:r>
              <w:rPr>
                <w:rFonts w:hint="eastAsia"/>
              </w:rPr>
              <w:t>，待最终提交</w:t>
            </w:r>
            <w:r w:rsidR="009D7F29">
              <w:rPr>
                <w:rFonts w:hint="eastAsia"/>
              </w:rPr>
              <w:t>。</w:t>
            </w:r>
          </w:p>
          <w:p w14:paraId="75652DDD" w14:textId="77777777" w:rsidR="007654B3" w:rsidRDefault="007654B3" w:rsidP="007654B3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点击‘保存，下一步’，向后台提交保存数据，成功后进入下一步，失败提示原因。</w:t>
            </w:r>
          </w:p>
          <w:p w14:paraId="7FD0C538" w14:textId="77777777" w:rsidR="009D7F29" w:rsidRDefault="009D7F29" w:rsidP="00A24960">
            <w:pPr>
              <w:pStyle w:val="10"/>
              <w:numPr>
                <w:ilvl w:val="0"/>
                <w:numId w:val="0"/>
              </w:numPr>
            </w:pPr>
          </w:p>
          <w:p w14:paraId="072AE6A4" w14:textId="77777777" w:rsidR="009D7F29" w:rsidRDefault="009D7F29" w:rsidP="00A24960">
            <w:pPr>
              <w:pStyle w:val="10"/>
            </w:pPr>
            <w:r>
              <w:rPr>
                <w:rFonts w:hint="eastAsia"/>
              </w:rPr>
              <w:t>学习经历</w:t>
            </w:r>
          </w:p>
          <w:p w14:paraId="13DEC745" w14:textId="77777777" w:rsidR="009D7F29" w:rsidRDefault="009D7F29" w:rsidP="00A2496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交互过程如职业经历，除字段不同。</w:t>
            </w:r>
          </w:p>
          <w:p w14:paraId="648F638D" w14:textId="77777777" w:rsidR="009D7F29" w:rsidRDefault="009D7F29" w:rsidP="00A2496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所有项都为必填。填写完成并校验通过后，该行标题变为‘学历：入校时间</w:t>
            </w:r>
            <w:r>
              <w:rPr>
                <w:rFonts w:hint="eastAsia"/>
              </w:rPr>
              <w:t>~</w:t>
            </w:r>
            <w:r>
              <w:rPr>
                <w:rFonts w:hint="eastAsia"/>
              </w:rPr>
              <w:t>毕业时间’。</w:t>
            </w:r>
          </w:p>
          <w:p w14:paraId="6BEB0EFB" w14:textId="77777777" w:rsidR="009D7F29" w:rsidRDefault="009D7F29" w:rsidP="00A2496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学历：选择器，后台下发；</w:t>
            </w:r>
          </w:p>
          <w:p w14:paraId="33AAAF91" w14:textId="77777777" w:rsidR="009D7F29" w:rsidRDefault="009D7F29" w:rsidP="00A2496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学校名称：文本输入框，中文、英文、数字，</w:t>
            </w:r>
            <w:r>
              <w:rPr>
                <w:rFonts w:hint="eastAsia"/>
              </w:rPr>
              <w:t>3~64</w:t>
            </w:r>
            <w:r>
              <w:rPr>
                <w:rFonts w:hint="eastAsia"/>
              </w:rPr>
              <w:t>个字符；</w:t>
            </w:r>
          </w:p>
          <w:p w14:paraId="361E153C" w14:textId="77777777" w:rsidR="009D7F29" w:rsidRDefault="009D7F29" w:rsidP="00A2496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学校地址：文本输入框，中文、英文、数字，</w:t>
            </w:r>
            <w:r>
              <w:rPr>
                <w:rFonts w:hint="eastAsia"/>
              </w:rPr>
              <w:t>3~64</w:t>
            </w:r>
            <w:r>
              <w:rPr>
                <w:rFonts w:hint="eastAsia"/>
              </w:rPr>
              <w:t>个字符；</w:t>
            </w:r>
          </w:p>
          <w:p w14:paraId="3B21642E" w14:textId="77777777" w:rsidR="009D7F29" w:rsidRDefault="009D7F29" w:rsidP="00A2496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专业：文本输入框，中文、英文、数字，</w:t>
            </w:r>
            <w:r>
              <w:rPr>
                <w:rFonts w:hint="eastAsia"/>
              </w:rPr>
              <w:t>3~64</w:t>
            </w:r>
            <w:r>
              <w:rPr>
                <w:rFonts w:hint="eastAsia"/>
              </w:rPr>
              <w:t>个字符；</w:t>
            </w:r>
          </w:p>
          <w:p w14:paraId="0B0D1A32" w14:textId="77777777" w:rsidR="009D7F29" w:rsidRDefault="009D7F29" w:rsidP="00A2496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入校时间：时间选择器，</w:t>
            </w:r>
            <w:r>
              <w:rPr>
                <w:rFonts w:hint="eastAsia"/>
              </w:rPr>
              <w:t>yyyy-mm</w:t>
            </w:r>
            <w:r>
              <w:rPr>
                <w:rFonts w:hint="eastAsia"/>
              </w:rPr>
              <w:t>。默认当前时间；</w:t>
            </w:r>
          </w:p>
          <w:p w14:paraId="10B2AFB5" w14:textId="77777777" w:rsidR="009D7F29" w:rsidRDefault="009D7F29" w:rsidP="00A2496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毕业时间：时间选择器，</w:t>
            </w:r>
            <w:r>
              <w:rPr>
                <w:rFonts w:hint="eastAsia"/>
              </w:rPr>
              <w:t>yyyy-mm</w:t>
            </w:r>
            <w:r>
              <w:rPr>
                <w:rFonts w:hint="eastAsia"/>
              </w:rPr>
              <w:t>，默认‘在读’；</w:t>
            </w:r>
          </w:p>
          <w:p w14:paraId="7A8BB508" w14:textId="20EFC3E5" w:rsidR="009D7F29" w:rsidRDefault="00401124" w:rsidP="004A6946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点击‘完成’，向后台提交保存数据，成功后进入下一步，失败</w:t>
            </w:r>
            <w:r>
              <w:rPr>
                <w:rFonts w:hint="eastAsia"/>
              </w:rPr>
              <w:lastRenderedPageBreak/>
              <w:t>提示原因。</w:t>
            </w:r>
            <w:r w:rsidR="004A6946">
              <w:rPr>
                <w:rFonts w:hint="eastAsia"/>
              </w:rPr>
              <w:t>后台返回</w:t>
            </w:r>
            <w:r w:rsidR="009D7F29">
              <w:rPr>
                <w:rFonts w:hint="eastAsia"/>
              </w:rPr>
              <w:t>成功后，提示‘提交成功’，返回</w:t>
            </w:r>
            <w:r w:rsidR="004A6946">
              <w:rPr>
                <w:rFonts w:hint="eastAsia"/>
              </w:rPr>
              <w:t>资料列表</w:t>
            </w:r>
            <w:r w:rsidR="009D7F29">
              <w:rPr>
                <w:rFonts w:hint="eastAsia"/>
              </w:rPr>
              <w:t>。</w:t>
            </w:r>
          </w:p>
          <w:p w14:paraId="6E613264" w14:textId="77777777" w:rsidR="004A6946" w:rsidRDefault="004A6946" w:rsidP="00A24960">
            <w:pPr>
              <w:pStyle w:val="a0"/>
              <w:ind w:firstLineChars="0" w:firstLine="0"/>
            </w:pPr>
          </w:p>
          <w:p w14:paraId="5CACFE72" w14:textId="25A162D1" w:rsidR="009D7F29" w:rsidRDefault="00AA4BD5" w:rsidP="00A24960">
            <w:pPr>
              <w:pStyle w:val="a0"/>
              <w:ind w:firstLineChars="0" w:firstLine="0"/>
            </w:pPr>
            <w:r>
              <w:rPr>
                <w:rFonts w:hint="eastAsia"/>
              </w:rPr>
              <w:t>只需完成第一步基本信息，即认为</w:t>
            </w:r>
            <w:r w:rsidR="009D7F29">
              <w:rPr>
                <w:rFonts w:hint="eastAsia"/>
              </w:rPr>
              <w:t>‘个人经历’项为完成状态。</w:t>
            </w:r>
          </w:p>
          <w:p w14:paraId="73AA5612" w14:textId="77777777" w:rsidR="009D7F29" w:rsidRDefault="009D7F29" w:rsidP="00A2496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再次进入时，回填所有信息，包括职业经历和学习经历。</w:t>
            </w:r>
          </w:p>
        </w:tc>
      </w:tr>
      <w:tr w:rsidR="009D7F29" w14:paraId="41876B89" w14:textId="77777777" w:rsidTr="00A24960">
        <w:tc>
          <w:tcPr>
            <w:tcW w:w="1552" w:type="dxa"/>
          </w:tcPr>
          <w:p w14:paraId="7CC18604" w14:textId="77777777" w:rsidR="009D7F29" w:rsidRDefault="009D7F29" w:rsidP="00A24960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后台逻辑</w:t>
            </w:r>
          </w:p>
        </w:tc>
        <w:tc>
          <w:tcPr>
            <w:tcW w:w="6750" w:type="dxa"/>
          </w:tcPr>
          <w:p w14:paraId="273F46AF" w14:textId="77777777" w:rsidR="009D7F29" w:rsidRDefault="009D7F29" w:rsidP="00A24960">
            <w:pPr>
              <w:pStyle w:val="a0"/>
              <w:ind w:firstLineChars="0" w:firstLine="0"/>
            </w:pPr>
          </w:p>
        </w:tc>
      </w:tr>
      <w:tr w:rsidR="009D7F29" w14:paraId="5A401777" w14:textId="77777777" w:rsidTr="00A24960">
        <w:tc>
          <w:tcPr>
            <w:tcW w:w="1552" w:type="dxa"/>
          </w:tcPr>
          <w:p w14:paraId="033536F2" w14:textId="77777777" w:rsidR="009D7F29" w:rsidRDefault="009D7F29" w:rsidP="00A24960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数据逻辑</w:t>
            </w:r>
          </w:p>
        </w:tc>
        <w:tc>
          <w:tcPr>
            <w:tcW w:w="6750" w:type="dxa"/>
          </w:tcPr>
          <w:p w14:paraId="2B89A307" w14:textId="77777777" w:rsidR="009D7F29" w:rsidRDefault="009D7F29" w:rsidP="00A24960">
            <w:pPr>
              <w:pStyle w:val="a0"/>
              <w:ind w:firstLineChars="0" w:firstLine="0"/>
            </w:pPr>
          </w:p>
        </w:tc>
      </w:tr>
      <w:tr w:rsidR="009D7F29" w14:paraId="3A0C9AEE" w14:textId="77777777" w:rsidTr="00A24960">
        <w:trPr>
          <w:trHeight w:val="451"/>
        </w:trPr>
        <w:tc>
          <w:tcPr>
            <w:tcW w:w="1552" w:type="dxa"/>
          </w:tcPr>
          <w:p w14:paraId="67D10B7E" w14:textId="77777777" w:rsidR="009D7F29" w:rsidRPr="00784DDA" w:rsidRDefault="009D7F29" w:rsidP="00A24960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异常处理</w:t>
            </w:r>
          </w:p>
        </w:tc>
        <w:tc>
          <w:tcPr>
            <w:tcW w:w="6750" w:type="dxa"/>
          </w:tcPr>
          <w:p w14:paraId="59B2C3C1" w14:textId="77777777" w:rsidR="009D7F29" w:rsidRDefault="009D7F29" w:rsidP="00A24960">
            <w:pPr>
              <w:pStyle w:val="a0"/>
              <w:ind w:firstLineChars="0" w:firstLine="0"/>
            </w:pPr>
          </w:p>
        </w:tc>
      </w:tr>
    </w:tbl>
    <w:p w14:paraId="3820904F" w14:textId="77777777" w:rsidR="009D7F29" w:rsidRPr="009D7F29" w:rsidRDefault="009D7F29" w:rsidP="009D7F29">
      <w:pPr>
        <w:pStyle w:val="a0"/>
        <w:ind w:firstLine="480"/>
      </w:pPr>
    </w:p>
    <w:p w14:paraId="094347DC" w14:textId="244C90A9" w:rsidR="00B71890" w:rsidRDefault="00E14F2A" w:rsidP="00E14F2A">
      <w:pPr>
        <w:pStyle w:val="3"/>
      </w:pPr>
      <w:r>
        <w:rPr>
          <w:rFonts w:hint="eastAsia"/>
        </w:rPr>
        <w:t>个人资料</w:t>
      </w:r>
      <w:r>
        <w:rPr>
          <w:rFonts w:hint="eastAsia"/>
        </w:rPr>
        <w:t>-</w:t>
      </w:r>
      <w:r>
        <w:rPr>
          <w:rFonts w:hint="eastAsia"/>
        </w:rPr>
        <w:t>联系信息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2"/>
        <w:gridCol w:w="6750"/>
      </w:tblGrid>
      <w:tr w:rsidR="00E14F2A" w14:paraId="6ACF2D6C" w14:textId="77777777" w:rsidTr="00781679">
        <w:tc>
          <w:tcPr>
            <w:tcW w:w="1552" w:type="dxa"/>
          </w:tcPr>
          <w:p w14:paraId="650315D6" w14:textId="77777777" w:rsidR="00E14F2A" w:rsidRPr="00784DDA" w:rsidRDefault="00E14F2A" w:rsidP="00781679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功能描述</w:t>
            </w:r>
          </w:p>
        </w:tc>
        <w:tc>
          <w:tcPr>
            <w:tcW w:w="6750" w:type="dxa"/>
          </w:tcPr>
          <w:p w14:paraId="4269AAED" w14:textId="71A1CC34" w:rsidR="00E14F2A" w:rsidRDefault="008F4C86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t>个人资料，联系信息</w:t>
            </w:r>
          </w:p>
        </w:tc>
      </w:tr>
      <w:tr w:rsidR="00E14F2A" w14:paraId="21AA7F87" w14:textId="77777777" w:rsidTr="00781679">
        <w:tc>
          <w:tcPr>
            <w:tcW w:w="1552" w:type="dxa"/>
          </w:tcPr>
          <w:p w14:paraId="290E7495" w14:textId="77777777" w:rsidR="00E14F2A" w:rsidRPr="00784DDA" w:rsidRDefault="00E14F2A" w:rsidP="00781679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前置条件</w:t>
            </w:r>
          </w:p>
        </w:tc>
        <w:tc>
          <w:tcPr>
            <w:tcW w:w="6750" w:type="dxa"/>
          </w:tcPr>
          <w:p w14:paraId="2A9B44C8" w14:textId="566BD8B7" w:rsidR="00E14F2A" w:rsidRDefault="008F4C86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t>从个人资料列表中，点击‘联系信息’，进入该页面。</w:t>
            </w:r>
          </w:p>
        </w:tc>
      </w:tr>
      <w:tr w:rsidR="00E14F2A" w14:paraId="5388F139" w14:textId="77777777" w:rsidTr="00781679">
        <w:tc>
          <w:tcPr>
            <w:tcW w:w="1552" w:type="dxa"/>
          </w:tcPr>
          <w:p w14:paraId="24EB33D6" w14:textId="77777777" w:rsidR="00E14F2A" w:rsidRPr="00784DDA" w:rsidRDefault="00E14F2A" w:rsidP="00781679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后置条件</w:t>
            </w:r>
          </w:p>
        </w:tc>
        <w:tc>
          <w:tcPr>
            <w:tcW w:w="6750" w:type="dxa"/>
          </w:tcPr>
          <w:p w14:paraId="6E3071C1" w14:textId="77777777" w:rsidR="00E14F2A" w:rsidRDefault="00E14F2A" w:rsidP="00781679">
            <w:pPr>
              <w:pStyle w:val="a0"/>
              <w:ind w:firstLineChars="0" w:firstLine="0"/>
            </w:pPr>
          </w:p>
        </w:tc>
      </w:tr>
      <w:tr w:rsidR="00E14F2A" w14:paraId="4E78F62C" w14:textId="77777777" w:rsidTr="00781679">
        <w:tc>
          <w:tcPr>
            <w:tcW w:w="1552" w:type="dxa"/>
          </w:tcPr>
          <w:p w14:paraId="479AF824" w14:textId="77777777" w:rsidR="00E14F2A" w:rsidRPr="00784DDA" w:rsidRDefault="00E14F2A" w:rsidP="00781679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前端</w:t>
            </w:r>
            <w:r w:rsidRPr="00784DDA">
              <w:rPr>
                <w:rFonts w:hint="eastAsia"/>
                <w:b/>
              </w:rPr>
              <w:t>逻辑</w:t>
            </w:r>
          </w:p>
        </w:tc>
        <w:tc>
          <w:tcPr>
            <w:tcW w:w="6750" w:type="dxa"/>
          </w:tcPr>
          <w:p w14:paraId="49FDC94C" w14:textId="15ACDFCA" w:rsidR="00B57E3A" w:rsidRDefault="00AD461F" w:rsidP="008F4C86">
            <w:pPr>
              <w:pStyle w:val="a0"/>
              <w:ind w:firstLineChars="0" w:firstLine="0"/>
            </w:pPr>
            <w:r>
              <w:rPr>
                <w:rFonts w:hint="eastAsia"/>
              </w:rPr>
              <w:t>所有项都必须填写。</w:t>
            </w:r>
          </w:p>
          <w:p w14:paraId="24120EF8" w14:textId="23E68B56" w:rsidR="00AD461F" w:rsidRDefault="00AD461F" w:rsidP="008F4C86">
            <w:pPr>
              <w:pStyle w:val="a0"/>
              <w:ind w:firstLineChars="0" w:firstLine="0"/>
            </w:pPr>
            <w:r>
              <w:rPr>
                <w:rFonts w:hint="eastAsia"/>
              </w:rPr>
              <w:t>住址：地址选择器，选择省市区，然后填写精确住址。住址长度</w:t>
            </w:r>
            <w:r>
              <w:rPr>
                <w:rFonts w:hint="eastAsia"/>
              </w:rPr>
              <w:t>3~64</w:t>
            </w:r>
            <w:r>
              <w:rPr>
                <w:rFonts w:hint="eastAsia"/>
              </w:rPr>
              <w:t>位字符，中文、英文、数字。</w:t>
            </w:r>
          </w:p>
          <w:p w14:paraId="5E7C2886" w14:textId="51306047" w:rsidR="00AD461F" w:rsidRDefault="00AD461F" w:rsidP="008F4C86">
            <w:pPr>
              <w:pStyle w:val="a0"/>
              <w:ind w:firstLineChars="0" w:firstLine="0"/>
            </w:pPr>
            <w:r>
              <w:rPr>
                <w:rFonts w:hint="eastAsia"/>
              </w:rPr>
              <w:t>婚姻状况：选择器，选项后台下发；</w:t>
            </w:r>
          </w:p>
          <w:p w14:paraId="47EA5491" w14:textId="2E24FA61" w:rsidR="00AD461F" w:rsidRDefault="00AD461F" w:rsidP="008F4C86">
            <w:pPr>
              <w:pStyle w:val="a0"/>
              <w:ind w:firstLineChars="0" w:firstLine="0"/>
            </w:pPr>
            <w:r>
              <w:rPr>
                <w:rFonts w:hint="eastAsia"/>
              </w:rPr>
              <w:t>电子邮箱：通用邮箱校验规则；</w:t>
            </w:r>
          </w:p>
          <w:p w14:paraId="5BA61DFF" w14:textId="5D9617BA" w:rsidR="00AD461F" w:rsidRDefault="00AD461F" w:rsidP="008F4C86">
            <w:pPr>
              <w:pStyle w:val="a0"/>
              <w:ind w:firstLineChars="0" w:firstLine="0"/>
            </w:pPr>
            <w:r>
              <w:rPr>
                <w:rFonts w:hint="eastAsia"/>
              </w:rPr>
              <w:t>微信：微信号或手机号，英文、数字，</w:t>
            </w:r>
            <w:r>
              <w:rPr>
                <w:rFonts w:hint="eastAsia"/>
              </w:rPr>
              <w:t>3~64</w:t>
            </w:r>
            <w:r>
              <w:rPr>
                <w:rFonts w:hint="eastAsia"/>
              </w:rPr>
              <w:t>位字符；</w:t>
            </w:r>
          </w:p>
          <w:p w14:paraId="62191070" w14:textId="6C1C8E50" w:rsidR="00AD461F" w:rsidRDefault="00AD461F" w:rsidP="008F4C86">
            <w:pPr>
              <w:pStyle w:val="a0"/>
              <w:ind w:firstLineChars="0" w:firstLine="0"/>
            </w:pPr>
            <w:r>
              <w:rPr>
                <w:rFonts w:hint="eastAsia"/>
              </w:rPr>
              <w:t>qq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5~11</w:t>
            </w:r>
            <w:r>
              <w:rPr>
                <w:rFonts w:hint="eastAsia"/>
              </w:rPr>
              <w:t>位数字；</w:t>
            </w:r>
          </w:p>
          <w:p w14:paraId="1E8C7419" w14:textId="63730337" w:rsidR="00AD461F" w:rsidRDefault="00AD461F" w:rsidP="008F4C86">
            <w:pPr>
              <w:pStyle w:val="a0"/>
              <w:ind w:firstLineChars="0" w:firstLine="0"/>
            </w:pPr>
            <w:r>
              <w:rPr>
                <w:rFonts w:hint="eastAsia"/>
              </w:rPr>
              <w:t>紧急联系人关系：选择器，选项后台下发；</w:t>
            </w:r>
          </w:p>
          <w:p w14:paraId="4E4F3CE8" w14:textId="35F057CB" w:rsidR="00AD461F" w:rsidRDefault="00AD461F" w:rsidP="008F4C86">
            <w:pPr>
              <w:pStyle w:val="a0"/>
              <w:ind w:firstLineChars="0" w:firstLine="0"/>
            </w:pPr>
            <w:r>
              <w:rPr>
                <w:rFonts w:hint="eastAsia"/>
              </w:rPr>
              <w:t>姓名：中文，</w:t>
            </w:r>
            <w:r>
              <w:rPr>
                <w:rFonts w:hint="eastAsia"/>
              </w:rPr>
              <w:t>2~10</w:t>
            </w:r>
            <w:r>
              <w:rPr>
                <w:rFonts w:hint="eastAsia"/>
              </w:rPr>
              <w:t>个字符；</w:t>
            </w:r>
          </w:p>
          <w:p w14:paraId="6064D02D" w14:textId="77547511" w:rsidR="00AD461F" w:rsidRDefault="00AD461F" w:rsidP="008F4C86">
            <w:pPr>
              <w:pStyle w:val="a0"/>
              <w:ind w:firstLineChars="0" w:firstLine="0"/>
            </w:pPr>
            <w:r>
              <w:rPr>
                <w:rFonts w:hint="eastAsia"/>
              </w:rPr>
              <w:t>手机号码：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位数字；</w:t>
            </w:r>
          </w:p>
          <w:p w14:paraId="3A8E9E4D" w14:textId="77777777" w:rsidR="00AD461F" w:rsidRDefault="00AD461F" w:rsidP="008F4C86">
            <w:pPr>
              <w:pStyle w:val="a0"/>
              <w:ind w:firstLineChars="0" w:firstLine="0"/>
            </w:pPr>
          </w:p>
          <w:p w14:paraId="10979D6A" w14:textId="77777777" w:rsidR="008F4C86" w:rsidRDefault="008F4C86" w:rsidP="008F4C86">
            <w:pPr>
              <w:pStyle w:val="a0"/>
              <w:ind w:firstLineChars="0" w:firstLine="0"/>
            </w:pPr>
            <w:r>
              <w:rPr>
                <w:rFonts w:hint="eastAsia"/>
              </w:rPr>
              <w:t>保存成功后，提示‘提交成功’，返回上级页面。</w:t>
            </w:r>
          </w:p>
          <w:p w14:paraId="237E9D43" w14:textId="71B824F1" w:rsidR="008F4C86" w:rsidRDefault="008F4C86" w:rsidP="008F4C86">
            <w:pPr>
              <w:pStyle w:val="a0"/>
              <w:ind w:firstLineChars="0" w:firstLine="0"/>
            </w:pPr>
            <w:r>
              <w:rPr>
                <w:rFonts w:hint="eastAsia"/>
              </w:rPr>
              <w:t>设置‘联系信息’项为完成状态。</w:t>
            </w:r>
          </w:p>
          <w:p w14:paraId="1F2E4E27" w14:textId="7C095EEE" w:rsidR="00E14F2A" w:rsidRDefault="008F4C86" w:rsidP="00946DF4">
            <w:pPr>
              <w:pStyle w:val="a0"/>
              <w:ind w:firstLineChars="0" w:firstLine="0"/>
            </w:pPr>
            <w:r>
              <w:rPr>
                <w:rFonts w:hint="eastAsia"/>
              </w:rPr>
              <w:t>再次进入时，回填所有信息。</w:t>
            </w:r>
          </w:p>
        </w:tc>
      </w:tr>
      <w:tr w:rsidR="00E14F2A" w14:paraId="0D7F6362" w14:textId="77777777" w:rsidTr="00781679">
        <w:tc>
          <w:tcPr>
            <w:tcW w:w="1552" w:type="dxa"/>
          </w:tcPr>
          <w:p w14:paraId="1188E52E" w14:textId="1693287D" w:rsidR="00E14F2A" w:rsidRDefault="00E14F2A" w:rsidP="00781679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后台逻辑</w:t>
            </w:r>
          </w:p>
        </w:tc>
        <w:tc>
          <w:tcPr>
            <w:tcW w:w="6750" w:type="dxa"/>
          </w:tcPr>
          <w:p w14:paraId="4BCCDE77" w14:textId="77777777" w:rsidR="00E14F2A" w:rsidRDefault="00E14F2A" w:rsidP="00781679">
            <w:pPr>
              <w:pStyle w:val="a0"/>
              <w:ind w:firstLineChars="0" w:firstLine="0"/>
            </w:pPr>
          </w:p>
        </w:tc>
      </w:tr>
      <w:tr w:rsidR="00E14F2A" w14:paraId="7FE5CBAD" w14:textId="77777777" w:rsidTr="00781679">
        <w:tc>
          <w:tcPr>
            <w:tcW w:w="1552" w:type="dxa"/>
          </w:tcPr>
          <w:p w14:paraId="6B146C82" w14:textId="77777777" w:rsidR="00E14F2A" w:rsidRDefault="00E14F2A" w:rsidP="00781679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数据逻辑</w:t>
            </w:r>
          </w:p>
        </w:tc>
        <w:tc>
          <w:tcPr>
            <w:tcW w:w="6750" w:type="dxa"/>
          </w:tcPr>
          <w:p w14:paraId="0993A320" w14:textId="77777777" w:rsidR="00E14F2A" w:rsidRDefault="00E14F2A" w:rsidP="00781679">
            <w:pPr>
              <w:pStyle w:val="a0"/>
              <w:ind w:firstLineChars="0" w:firstLine="0"/>
            </w:pPr>
          </w:p>
        </w:tc>
      </w:tr>
      <w:tr w:rsidR="00E14F2A" w14:paraId="513C143F" w14:textId="77777777" w:rsidTr="00781679">
        <w:trPr>
          <w:trHeight w:val="451"/>
        </w:trPr>
        <w:tc>
          <w:tcPr>
            <w:tcW w:w="1552" w:type="dxa"/>
          </w:tcPr>
          <w:p w14:paraId="2DC3AFDF" w14:textId="77777777" w:rsidR="00E14F2A" w:rsidRPr="00784DDA" w:rsidRDefault="00E14F2A" w:rsidP="00781679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异常处理</w:t>
            </w:r>
          </w:p>
        </w:tc>
        <w:tc>
          <w:tcPr>
            <w:tcW w:w="6750" w:type="dxa"/>
          </w:tcPr>
          <w:p w14:paraId="473ED9F3" w14:textId="77777777" w:rsidR="00E14F2A" w:rsidRDefault="00E14F2A" w:rsidP="00781679">
            <w:pPr>
              <w:pStyle w:val="a0"/>
              <w:ind w:firstLineChars="0" w:firstLine="0"/>
            </w:pPr>
          </w:p>
        </w:tc>
      </w:tr>
    </w:tbl>
    <w:p w14:paraId="5CC74DDE" w14:textId="5B4FB2EB" w:rsidR="00E14F2A" w:rsidRDefault="00E14F2A" w:rsidP="00E14F2A">
      <w:pPr>
        <w:pStyle w:val="3"/>
      </w:pPr>
      <w:r>
        <w:rPr>
          <w:rFonts w:hint="eastAsia"/>
        </w:rPr>
        <w:lastRenderedPageBreak/>
        <w:t>个人资料</w:t>
      </w:r>
      <w:r>
        <w:rPr>
          <w:rFonts w:hint="eastAsia"/>
        </w:rPr>
        <w:t>-</w:t>
      </w:r>
      <w:r>
        <w:rPr>
          <w:rFonts w:hint="eastAsia"/>
        </w:rPr>
        <w:t>手机通讯信息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2"/>
        <w:gridCol w:w="6750"/>
      </w:tblGrid>
      <w:tr w:rsidR="00E14F2A" w14:paraId="74693334" w14:textId="77777777" w:rsidTr="00781679">
        <w:tc>
          <w:tcPr>
            <w:tcW w:w="1552" w:type="dxa"/>
          </w:tcPr>
          <w:p w14:paraId="50108889" w14:textId="77777777" w:rsidR="00E14F2A" w:rsidRPr="00784DDA" w:rsidRDefault="00E14F2A" w:rsidP="00781679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功能描述</w:t>
            </w:r>
          </w:p>
        </w:tc>
        <w:tc>
          <w:tcPr>
            <w:tcW w:w="6750" w:type="dxa"/>
          </w:tcPr>
          <w:p w14:paraId="7D40AE08" w14:textId="77777777" w:rsidR="00E14F2A" w:rsidRDefault="00E6742D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t>个人资料，手机通讯信息</w:t>
            </w:r>
          </w:p>
          <w:p w14:paraId="2552CC02" w14:textId="42ECE7FB" w:rsidR="00726599" w:rsidRDefault="00726599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t>包含本机通讯录获取权限，以及通话详单拉取权限</w:t>
            </w:r>
          </w:p>
        </w:tc>
      </w:tr>
      <w:tr w:rsidR="00E14F2A" w14:paraId="5DA676BD" w14:textId="77777777" w:rsidTr="00781679">
        <w:tc>
          <w:tcPr>
            <w:tcW w:w="1552" w:type="dxa"/>
          </w:tcPr>
          <w:p w14:paraId="02DE40DD" w14:textId="77777777" w:rsidR="00E14F2A" w:rsidRPr="00784DDA" w:rsidRDefault="00E14F2A" w:rsidP="00781679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前置条件</w:t>
            </w:r>
          </w:p>
        </w:tc>
        <w:tc>
          <w:tcPr>
            <w:tcW w:w="6750" w:type="dxa"/>
          </w:tcPr>
          <w:p w14:paraId="236B1236" w14:textId="0E889FDF" w:rsidR="00E14F2A" w:rsidRDefault="00726599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t>只在个人资料展示。如果没有完成‘身份绑定’，提示‘请完成身份绑定，再进行此项操作’。</w:t>
            </w:r>
          </w:p>
        </w:tc>
      </w:tr>
      <w:tr w:rsidR="00E14F2A" w14:paraId="66F94C8B" w14:textId="77777777" w:rsidTr="00781679">
        <w:tc>
          <w:tcPr>
            <w:tcW w:w="1552" w:type="dxa"/>
          </w:tcPr>
          <w:p w14:paraId="56260853" w14:textId="77777777" w:rsidR="00E14F2A" w:rsidRPr="00784DDA" w:rsidRDefault="00E14F2A" w:rsidP="00781679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后置条件</w:t>
            </w:r>
          </w:p>
        </w:tc>
        <w:tc>
          <w:tcPr>
            <w:tcW w:w="6750" w:type="dxa"/>
          </w:tcPr>
          <w:p w14:paraId="0C1A45ED" w14:textId="77777777" w:rsidR="00E14F2A" w:rsidRDefault="00E14F2A" w:rsidP="00781679">
            <w:pPr>
              <w:pStyle w:val="a0"/>
              <w:ind w:firstLineChars="0" w:firstLine="0"/>
            </w:pPr>
          </w:p>
        </w:tc>
      </w:tr>
      <w:tr w:rsidR="00E14F2A" w14:paraId="7DB41937" w14:textId="77777777" w:rsidTr="00781679">
        <w:tc>
          <w:tcPr>
            <w:tcW w:w="1552" w:type="dxa"/>
          </w:tcPr>
          <w:p w14:paraId="04FA5A39" w14:textId="77777777" w:rsidR="00E14F2A" w:rsidRPr="00784DDA" w:rsidRDefault="00E14F2A" w:rsidP="00781679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前端</w:t>
            </w:r>
            <w:r w:rsidRPr="00784DDA">
              <w:rPr>
                <w:rFonts w:hint="eastAsia"/>
                <w:b/>
              </w:rPr>
              <w:t>逻辑</w:t>
            </w:r>
          </w:p>
        </w:tc>
        <w:tc>
          <w:tcPr>
            <w:tcW w:w="6750" w:type="dxa"/>
          </w:tcPr>
          <w:p w14:paraId="722C6027" w14:textId="77777777" w:rsidR="00726599" w:rsidRDefault="00726599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t>手机通讯录有助于在最终理赔时，向相关人确认是否知情学员的工作状态。手机通话详单有助于判定用户当前的活动地域及是否工作情况。</w:t>
            </w:r>
          </w:p>
          <w:p w14:paraId="55216379" w14:textId="77777777" w:rsidR="00726599" w:rsidRDefault="00726599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t>在个人资料列表中，点击后处理流程如下：</w:t>
            </w:r>
          </w:p>
          <w:p w14:paraId="5BC91BC9" w14:textId="15A7D184" w:rsidR="00726599" w:rsidRDefault="00726599" w:rsidP="00726599">
            <w:pPr>
              <w:pStyle w:val="10"/>
            </w:pPr>
            <w:r>
              <w:rPr>
                <w:rFonts w:hint="eastAsia"/>
              </w:rPr>
              <w:t>检查本机通讯录获取权限是否正常，如果有权限获取，向后台发送通讯录原文</w:t>
            </w:r>
            <w:r w:rsidR="00AC3D0E">
              <w:rPr>
                <w:rFonts w:hint="eastAsia"/>
              </w:rPr>
              <w:t>。每次点击都重新上报通讯录。通讯录按照用户来存储，上报后更新现有通讯录</w:t>
            </w:r>
            <w:r>
              <w:rPr>
                <w:rFonts w:hint="eastAsia"/>
              </w:rPr>
              <w:t>；</w:t>
            </w:r>
          </w:p>
          <w:p w14:paraId="1B1BAB5D" w14:textId="77777777" w:rsidR="00726599" w:rsidRDefault="00726599" w:rsidP="00726599">
            <w:pPr>
              <w:pStyle w:val="10"/>
            </w:pPr>
            <w:r>
              <w:rPr>
                <w:rFonts w:hint="eastAsia"/>
              </w:rPr>
              <w:t>如没有权限获取通讯录，提示用户“请在系统设置中，允许获取本机通讯录”；</w:t>
            </w:r>
          </w:p>
          <w:p w14:paraId="16C39070" w14:textId="44DDB991" w:rsidR="00726599" w:rsidRDefault="00726599" w:rsidP="00726599">
            <w:pPr>
              <w:pStyle w:val="10"/>
            </w:pPr>
            <w:r>
              <w:rPr>
                <w:rFonts w:hint="eastAsia"/>
              </w:rPr>
              <w:t>后台返回通讯录保存成功后，进入通话详单拉取页面</w:t>
            </w:r>
            <w:r w:rsidR="00AC3D0E">
              <w:rPr>
                <w:rFonts w:hint="eastAsia"/>
              </w:rPr>
              <w:t>，使用魔蝎服务进行获取。获取成功后，回到个人资料列表，刷新资料完成状态。如获取过程中退出，更新状态时后台继续返回‘待处理’</w:t>
            </w:r>
          </w:p>
          <w:p w14:paraId="2F0F98D7" w14:textId="77777777" w:rsidR="00AC3D0E" w:rsidRDefault="00AC3D0E" w:rsidP="00AC3D0E">
            <w:pPr>
              <w:pStyle w:val="10"/>
              <w:numPr>
                <w:ilvl w:val="0"/>
                <w:numId w:val="0"/>
              </w:numPr>
            </w:pPr>
          </w:p>
          <w:p w14:paraId="1363FB80" w14:textId="6917E3CE" w:rsidR="006934C9" w:rsidRDefault="006934C9" w:rsidP="00AC3D0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如果已经成功完成该项，再次点击时，重新进入流程，再次获取。</w:t>
            </w:r>
          </w:p>
        </w:tc>
      </w:tr>
      <w:tr w:rsidR="00E14F2A" w14:paraId="18CD56CB" w14:textId="77777777" w:rsidTr="00781679">
        <w:tc>
          <w:tcPr>
            <w:tcW w:w="1552" w:type="dxa"/>
          </w:tcPr>
          <w:p w14:paraId="01384A45" w14:textId="6788CE56" w:rsidR="00E14F2A" w:rsidRDefault="00E14F2A" w:rsidP="00781679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后台逻辑</w:t>
            </w:r>
          </w:p>
        </w:tc>
        <w:tc>
          <w:tcPr>
            <w:tcW w:w="6750" w:type="dxa"/>
          </w:tcPr>
          <w:p w14:paraId="6785F322" w14:textId="77777777" w:rsidR="00E14F2A" w:rsidRDefault="00E14F2A" w:rsidP="00781679">
            <w:pPr>
              <w:pStyle w:val="a0"/>
              <w:ind w:firstLineChars="0" w:firstLine="0"/>
            </w:pPr>
          </w:p>
        </w:tc>
      </w:tr>
      <w:tr w:rsidR="00E14F2A" w14:paraId="1515AAED" w14:textId="77777777" w:rsidTr="00781679">
        <w:tc>
          <w:tcPr>
            <w:tcW w:w="1552" w:type="dxa"/>
          </w:tcPr>
          <w:p w14:paraId="188756DB" w14:textId="77777777" w:rsidR="00E14F2A" w:rsidRDefault="00E14F2A" w:rsidP="00781679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数据逻辑</w:t>
            </w:r>
          </w:p>
        </w:tc>
        <w:tc>
          <w:tcPr>
            <w:tcW w:w="6750" w:type="dxa"/>
          </w:tcPr>
          <w:p w14:paraId="1B1BD060" w14:textId="77777777" w:rsidR="00E14F2A" w:rsidRDefault="00E14F2A" w:rsidP="00781679">
            <w:pPr>
              <w:pStyle w:val="a0"/>
              <w:ind w:firstLineChars="0" w:firstLine="0"/>
            </w:pPr>
          </w:p>
        </w:tc>
      </w:tr>
      <w:tr w:rsidR="00E14F2A" w14:paraId="46ECE7E0" w14:textId="77777777" w:rsidTr="00781679">
        <w:trPr>
          <w:trHeight w:val="451"/>
        </w:trPr>
        <w:tc>
          <w:tcPr>
            <w:tcW w:w="1552" w:type="dxa"/>
          </w:tcPr>
          <w:p w14:paraId="7B4AF47A" w14:textId="77777777" w:rsidR="00E14F2A" w:rsidRPr="00784DDA" w:rsidRDefault="00E14F2A" w:rsidP="00781679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异常处理</w:t>
            </w:r>
          </w:p>
        </w:tc>
        <w:tc>
          <w:tcPr>
            <w:tcW w:w="6750" w:type="dxa"/>
          </w:tcPr>
          <w:p w14:paraId="0591D6DF" w14:textId="77777777" w:rsidR="00E14F2A" w:rsidRDefault="00E14F2A" w:rsidP="00781679">
            <w:pPr>
              <w:pStyle w:val="a0"/>
              <w:ind w:firstLineChars="0" w:firstLine="0"/>
            </w:pPr>
          </w:p>
        </w:tc>
      </w:tr>
    </w:tbl>
    <w:p w14:paraId="08E18DFB" w14:textId="3E6FD0FE" w:rsidR="00E14F2A" w:rsidRDefault="00E14F2A" w:rsidP="00E14F2A">
      <w:pPr>
        <w:pStyle w:val="3"/>
      </w:pPr>
      <w:r>
        <w:rPr>
          <w:rFonts w:hint="eastAsia"/>
        </w:rPr>
        <w:t>个人资料</w:t>
      </w:r>
      <w:r>
        <w:rPr>
          <w:rFonts w:hint="eastAsia"/>
        </w:rPr>
        <w:t>-</w:t>
      </w:r>
      <w:r>
        <w:rPr>
          <w:rFonts w:hint="eastAsia"/>
        </w:rPr>
        <w:t>芝麻信用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2"/>
        <w:gridCol w:w="6750"/>
      </w:tblGrid>
      <w:tr w:rsidR="00E14F2A" w14:paraId="4A0A7BD6" w14:textId="77777777" w:rsidTr="00781679">
        <w:tc>
          <w:tcPr>
            <w:tcW w:w="1552" w:type="dxa"/>
          </w:tcPr>
          <w:p w14:paraId="50A7D366" w14:textId="77777777" w:rsidR="00E14F2A" w:rsidRPr="00784DDA" w:rsidRDefault="00E14F2A" w:rsidP="00781679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功能描述</w:t>
            </w:r>
          </w:p>
        </w:tc>
        <w:tc>
          <w:tcPr>
            <w:tcW w:w="6750" w:type="dxa"/>
          </w:tcPr>
          <w:p w14:paraId="5165D0DC" w14:textId="4ABF1F35" w:rsidR="00E14F2A" w:rsidRDefault="00AC0566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t>个人资料，芝麻信用</w:t>
            </w:r>
          </w:p>
        </w:tc>
      </w:tr>
      <w:tr w:rsidR="00E14F2A" w14:paraId="183782F9" w14:textId="77777777" w:rsidTr="00781679">
        <w:tc>
          <w:tcPr>
            <w:tcW w:w="1552" w:type="dxa"/>
          </w:tcPr>
          <w:p w14:paraId="0F3D9A82" w14:textId="77777777" w:rsidR="00E14F2A" w:rsidRPr="00784DDA" w:rsidRDefault="00E14F2A" w:rsidP="00781679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lastRenderedPageBreak/>
              <w:t>前置条件</w:t>
            </w:r>
          </w:p>
        </w:tc>
        <w:tc>
          <w:tcPr>
            <w:tcW w:w="6750" w:type="dxa"/>
          </w:tcPr>
          <w:p w14:paraId="495D37EE" w14:textId="19819955" w:rsidR="00E14F2A" w:rsidRDefault="00AC0566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t>从个人资料列表中进入。如果没有完成‘身份绑定’，提示‘请完成身份绑定，再进行此项操作’。</w:t>
            </w:r>
          </w:p>
        </w:tc>
      </w:tr>
      <w:tr w:rsidR="00E14F2A" w14:paraId="54C93A0A" w14:textId="77777777" w:rsidTr="00781679">
        <w:tc>
          <w:tcPr>
            <w:tcW w:w="1552" w:type="dxa"/>
          </w:tcPr>
          <w:p w14:paraId="24A8584F" w14:textId="77777777" w:rsidR="00E14F2A" w:rsidRPr="00784DDA" w:rsidRDefault="00E14F2A" w:rsidP="00781679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后置条件</w:t>
            </w:r>
          </w:p>
        </w:tc>
        <w:tc>
          <w:tcPr>
            <w:tcW w:w="6750" w:type="dxa"/>
          </w:tcPr>
          <w:p w14:paraId="69509DF9" w14:textId="77777777" w:rsidR="00E14F2A" w:rsidRDefault="00E14F2A" w:rsidP="00781679">
            <w:pPr>
              <w:pStyle w:val="a0"/>
              <w:ind w:firstLineChars="0" w:firstLine="0"/>
            </w:pPr>
          </w:p>
        </w:tc>
      </w:tr>
      <w:tr w:rsidR="00E14F2A" w14:paraId="2EA6CE56" w14:textId="77777777" w:rsidTr="00781679">
        <w:tc>
          <w:tcPr>
            <w:tcW w:w="1552" w:type="dxa"/>
          </w:tcPr>
          <w:p w14:paraId="46C470A4" w14:textId="77777777" w:rsidR="00E14F2A" w:rsidRPr="00784DDA" w:rsidRDefault="00E14F2A" w:rsidP="00781679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前端</w:t>
            </w:r>
            <w:r w:rsidRPr="00784DDA">
              <w:rPr>
                <w:rFonts w:hint="eastAsia"/>
                <w:b/>
              </w:rPr>
              <w:t>逻辑</w:t>
            </w:r>
          </w:p>
        </w:tc>
        <w:tc>
          <w:tcPr>
            <w:tcW w:w="6750" w:type="dxa"/>
          </w:tcPr>
          <w:p w14:paraId="1BE41B29" w14:textId="77777777" w:rsidR="00E14F2A" w:rsidRDefault="00AC0566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t>获取当前用户的芝麻信用。</w:t>
            </w:r>
          </w:p>
          <w:p w14:paraId="0DBE35B0" w14:textId="77777777" w:rsidR="00AC0566" w:rsidRDefault="00AC0566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t>用户点击后，调用芝麻信用的</w:t>
            </w:r>
            <w:r>
              <w:rPr>
                <w:rFonts w:hint="eastAsia"/>
              </w:rPr>
              <w:t>H5</w:t>
            </w:r>
            <w:r>
              <w:rPr>
                <w:rFonts w:hint="eastAsia"/>
              </w:rPr>
              <w:t>页面，进入获取流程。</w:t>
            </w:r>
          </w:p>
          <w:p w14:paraId="1881B54D" w14:textId="77777777" w:rsidR="00AC0566" w:rsidRDefault="00AC0566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t>该项作为可选项，如果已完成，状态变更为‘已完成’，未完成的状态为‘可处理’。</w:t>
            </w:r>
          </w:p>
          <w:p w14:paraId="792229B4" w14:textId="3D9D6265" w:rsidR="00AC0566" w:rsidRDefault="00AC0566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t>调用完成之后，回到列表页，刷新资料项状态。</w:t>
            </w:r>
          </w:p>
        </w:tc>
      </w:tr>
      <w:tr w:rsidR="00E14F2A" w14:paraId="457B2C5A" w14:textId="77777777" w:rsidTr="00781679">
        <w:tc>
          <w:tcPr>
            <w:tcW w:w="1552" w:type="dxa"/>
          </w:tcPr>
          <w:p w14:paraId="50467B1A" w14:textId="43150125" w:rsidR="00E14F2A" w:rsidRDefault="00E14F2A" w:rsidP="00781679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后台逻辑</w:t>
            </w:r>
          </w:p>
        </w:tc>
        <w:tc>
          <w:tcPr>
            <w:tcW w:w="6750" w:type="dxa"/>
          </w:tcPr>
          <w:p w14:paraId="3AED87B0" w14:textId="77777777" w:rsidR="00E14F2A" w:rsidRDefault="00E14F2A" w:rsidP="00781679">
            <w:pPr>
              <w:pStyle w:val="a0"/>
              <w:ind w:firstLineChars="0" w:firstLine="0"/>
            </w:pPr>
          </w:p>
        </w:tc>
      </w:tr>
      <w:tr w:rsidR="00E14F2A" w14:paraId="5027E962" w14:textId="77777777" w:rsidTr="00781679">
        <w:tc>
          <w:tcPr>
            <w:tcW w:w="1552" w:type="dxa"/>
          </w:tcPr>
          <w:p w14:paraId="21614221" w14:textId="77777777" w:rsidR="00E14F2A" w:rsidRDefault="00E14F2A" w:rsidP="00781679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数据逻辑</w:t>
            </w:r>
          </w:p>
        </w:tc>
        <w:tc>
          <w:tcPr>
            <w:tcW w:w="6750" w:type="dxa"/>
          </w:tcPr>
          <w:p w14:paraId="2B329FC4" w14:textId="77777777" w:rsidR="00E14F2A" w:rsidRDefault="00E14F2A" w:rsidP="00781679">
            <w:pPr>
              <w:pStyle w:val="a0"/>
              <w:ind w:firstLineChars="0" w:firstLine="0"/>
            </w:pPr>
          </w:p>
        </w:tc>
      </w:tr>
      <w:tr w:rsidR="00E14F2A" w14:paraId="2FB4BD54" w14:textId="77777777" w:rsidTr="00781679">
        <w:trPr>
          <w:trHeight w:val="451"/>
        </w:trPr>
        <w:tc>
          <w:tcPr>
            <w:tcW w:w="1552" w:type="dxa"/>
          </w:tcPr>
          <w:p w14:paraId="263143DF" w14:textId="77777777" w:rsidR="00E14F2A" w:rsidRPr="00784DDA" w:rsidRDefault="00E14F2A" w:rsidP="00781679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异常处理</w:t>
            </w:r>
          </w:p>
        </w:tc>
        <w:tc>
          <w:tcPr>
            <w:tcW w:w="6750" w:type="dxa"/>
          </w:tcPr>
          <w:p w14:paraId="4B0591BC" w14:textId="77777777" w:rsidR="00E14F2A" w:rsidRDefault="00E14F2A" w:rsidP="00781679">
            <w:pPr>
              <w:pStyle w:val="a0"/>
              <w:ind w:firstLineChars="0" w:firstLine="0"/>
            </w:pPr>
          </w:p>
        </w:tc>
      </w:tr>
    </w:tbl>
    <w:p w14:paraId="112B4AF1" w14:textId="7752C78A" w:rsidR="00A24960" w:rsidRDefault="00E66079" w:rsidP="00E14F2A">
      <w:pPr>
        <w:pStyle w:val="3"/>
      </w:pPr>
      <w:r>
        <w:rPr>
          <w:rFonts w:hint="eastAsia"/>
        </w:rPr>
        <w:t>机构</w:t>
      </w:r>
      <w:r w:rsidR="005D7D53">
        <w:rPr>
          <w:rFonts w:hint="eastAsia"/>
        </w:rPr>
        <w:t>相关</w:t>
      </w:r>
      <w:r>
        <w:rPr>
          <w:rFonts w:hint="eastAsia"/>
        </w:rPr>
        <w:t>信息</w:t>
      </w:r>
    </w:p>
    <w:p w14:paraId="5B893064" w14:textId="379F2BAD" w:rsidR="000665E9" w:rsidRPr="000665E9" w:rsidRDefault="000665E9" w:rsidP="000665E9">
      <w:pPr>
        <w:pStyle w:val="a0"/>
        <w:ind w:firstLine="480"/>
      </w:pPr>
      <w:r w:rsidRPr="000665E9"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3C47D687" wp14:editId="565D9CDC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4257040" cy="8863330"/>
            <wp:effectExtent l="0" t="0" r="10160" b="1270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2"/>
        <w:gridCol w:w="6750"/>
      </w:tblGrid>
      <w:tr w:rsidR="00E66079" w14:paraId="69C5F702" w14:textId="77777777" w:rsidTr="00602F10">
        <w:tc>
          <w:tcPr>
            <w:tcW w:w="1552" w:type="dxa"/>
          </w:tcPr>
          <w:p w14:paraId="108F66CE" w14:textId="77777777" w:rsidR="00E66079" w:rsidRPr="00784DDA" w:rsidRDefault="00E66079" w:rsidP="00602F10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lastRenderedPageBreak/>
              <w:t>功能描述</w:t>
            </w:r>
          </w:p>
        </w:tc>
        <w:tc>
          <w:tcPr>
            <w:tcW w:w="6750" w:type="dxa"/>
          </w:tcPr>
          <w:p w14:paraId="68679B84" w14:textId="2ACF3BA2" w:rsidR="00E66079" w:rsidRDefault="005D7D53" w:rsidP="00602F10">
            <w:pPr>
              <w:pStyle w:val="a0"/>
              <w:ind w:firstLineChars="0" w:firstLine="0"/>
            </w:pPr>
            <w:r>
              <w:rPr>
                <w:rFonts w:hint="eastAsia"/>
              </w:rPr>
              <w:t>申请订单的机构相关的信息</w:t>
            </w:r>
          </w:p>
        </w:tc>
      </w:tr>
      <w:tr w:rsidR="00E66079" w14:paraId="18388866" w14:textId="77777777" w:rsidTr="00602F10">
        <w:tc>
          <w:tcPr>
            <w:tcW w:w="1552" w:type="dxa"/>
          </w:tcPr>
          <w:p w14:paraId="6AA202AE" w14:textId="77777777" w:rsidR="00E66079" w:rsidRPr="00784DDA" w:rsidRDefault="00E66079" w:rsidP="00602F10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前置条件</w:t>
            </w:r>
          </w:p>
        </w:tc>
        <w:tc>
          <w:tcPr>
            <w:tcW w:w="6750" w:type="dxa"/>
          </w:tcPr>
          <w:p w14:paraId="644DD02F" w14:textId="61BD53FB" w:rsidR="00E66079" w:rsidRDefault="00D42FB3" w:rsidP="00602F10">
            <w:pPr>
              <w:pStyle w:val="a0"/>
              <w:ind w:firstLineChars="0" w:firstLine="0"/>
            </w:pPr>
            <w:r>
              <w:rPr>
                <w:rFonts w:hint="eastAsia"/>
              </w:rPr>
              <w:t>个人资料完成</w:t>
            </w:r>
            <w:r w:rsidR="007215CE">
              <w:rPr>
                <w:rFonts w:hint="eastAsia"/>
              </w:rPr>
              <w:t>，进入机构相关信息填写</w:t>
            </w:r>
          </w:p>
        </w:tc>
      </w:tr>
      <w:tr w:rsidR="00E66079" w14:paraId="18FDC8E4" w14:textId="77777777" w:rsidTr="00602F10">
        <w:tc>
          <w:tcPr>
            <w:tcW w:w="1552" w:type="dxa"/>
          </w:tcPr>
          <w:p w14:paraId="4BD5650E" w14:textId="77777777" w:rsidR="00E66079" w:rsidRPr="00784DDA" w:rsidRDefault="00E66079" w:rsidP="00602F10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后置条件</w:t>
            </w:r>
          </w:p>
        </w:tc>
        <w:tc>
          <w:tcPr>
            <w:tcW w:w="6750" w:type="dxa"/>
          </w:tcPr>
          <w:p w14:paraId="5492A62C" w14:textId="77777777" w:rsidR="00E66079" w:rsidRDefault="00E66079" w:rsidP="00602F10">
            <w:pPr>
              <w:pStyle w:val="a0"/>
              <w:ind w:firstLineChars="0" w:firstLine="0"/>
            </w:pPr>
          </w:p>
        </w:tc>
      </w:tr>
      <w:tr w:rsidR="00E66079" w14:paraId="1EF9BB42" w14:textId="77777777" w:rsidTr="00602F10">
        <w:tc>
          <w:tcPr>
            <w:tcW w:w="1552" w:type="dxa"/>
          </w:tcPr>
          <w:p w14:paraId="5B10A3AD" w14:textId="77777777" w:rsidR="00E66079" w:rsidRPr="00784DDA" w:rsidRDefault="00E66079" w:rsidP="00602F10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前端</w:t>
            </w:r>
            <w:r w:rsidRPr="00784DDA">
              <w:rPr>
                <w:rFonts w:hint="eastAsia"/>
                <w:b/>
              </w:rPr>
              <w:t>逻辑</w:t>
            </w:r>
          </w:p>
        </w:tc>
        <w:tc>
          <w:tcPr>
            <w:tcW w:w="6750" w:type="dxa"/>
          </w:tcPr>
          <w:p w14:paraId="0D53D3A4" w14:textId="77777777" w:rsidR="00E66079" w:rsidRDefault="00452141" w:rsidP="00602F10">
            <w:pPr>
              <w:pStyle w:val="a0"/>
              <w:ind w:firstLineChars="0" w:firstLine="0"/>
            </w:pPr>
            <w:r>
              <w:rPr>
                <w:rFonts w:hint="eastAsia"/>
              </w:rPr>
              <w:t>头部展示机构相关信息，包括简称、分类、就业指数、课程均价、距当前位置的距离。</w:t>
            </w:r>
          </w:p>
          <w:p w14:paraId="3F18263A" w14:textId="77777777" w:rsidR="00452141" w:rsidRDefault="00452141" w:rsidP="00602F10">
            <w:pPr>
              <w:pStyle w:val="a0"/>
              <w:ind w:firstLineChars="0" w:firstLine="0"/>
            </w:pPr>
            <w:r>
              <w:rPr>
                <w:rFonts w:hint="eastAsia"/>
              </w:rPr>
              <w:t>所有信息都必填。</w:t>
            </w:r>
          </w:p>
          <w:p w14:paraId="02829311" w14:textId="77777777" w:rsidR="00452141" w:rsidRDefault="00452141" w:rsidP="00602F10">
            <w:pPr>
              <w:pStyle w:val="a0"/>
              <w:ind w:firstLineChars="0" w:firstLine="0"/>
            </w:pPr>
            <w:r>
              <w:rPr>
                <w:rFonts w:hint="eastAsia"/>
              </w:rPr>
              <w:t>课程：列表选择，展示该机构的所有课程；</w:t>
            </w:r>
          </w:p>
          <w:p w14:paraId="7678FBD2" w14:textId="7D81D282" w:rsidR="00452141" w:rsidRDefault="00452141" w:rsidP="00602F10">
            <w:pPr>
              <w:pStyle w:val="a0"/>
              <w:ind w:firstLineChars="0" w:firstLine="0"/>
            </w:pPr>
            <w:r>
              <w:rPr>
                <w:rFonts w:hint="eastAsia"/>
              </w:rPr>
              <w:t>学费金额：</w:t>
            </w:r>
            <w:r w:rsidR="00025699">
              <w:rPr>
                <w:rFonts w:hint="eastAsia"/>
              </w:rPr>
              <w:t>文本输入框，</w:t>
            </w:r>
            <w:r>
              <w:rPr>
                <w:rFonts w:hint="eastAsia"/>
              </w:rPr>
              <w:t>输入元为单位的学费，</w:t>
            </w:r>
            <w:r w:rsidR="00CA6E23">
              <w:rPr>
                <w:rFonts w:hint="eastAsia"/>
              </w:rPr>
              <w:t>只能输入数字。</w:t>
            </w:r>
            <w:r>
              <w:rPr>
                <w:rFonts w:hint="eastAsia"/>
              </w:rPr>
              <w:t>应为实际缴纳金额，需要与培训协议或收据核实。课程金额只作为参考，学费金额不一定要等于课程金额；</w:t>
            </w:r>
          </w:p>
          <w:p w14:paraId="511C894F" w14:textId="77777777" w:rsidR="00025699" w:rsidRDefault="00025699" w:rsidP="00602F10">
            <w:pPr>
              <w:pStyle w:val="a0"/>
              <w:ind w:firstLineChars="0" w:firstLine="0"/>
            </w:pPr>
            <w:r>
              <w:rPr>
                <w:rFonts w:hint="eastAsia"/>
              </w:rPr>
              <w:t>班级：文本输入框，中文、英文、数字，</w:t>
            </w:r>
            <w:r>
              <w:rPr>
                <w:rFonts w:hint="eastAsia"/>
              </w:rPr>
              <w:t>3~64</w:t>
            </w:r>
            <w:r>
              <w:rPr>
                <w:rFonts w:hint="eastAsia"/>
              </w:rPr>
              <w:t>位字符；</w:t>
            </w:r>
          </w:p>
          <w:p w14:paraId="47DC89B0" w14:textId="77777777" w:rsidR="00025699" w:rsidRDefault="00025699" w:rsidP="00602F10">
            <w:pPr>
              <w:pStyle w:val="a0"/>
              <w:ind w:firstLineChars="0" w:firstLine="0"/>
            </w:pPr>
            <w:r>
              <w:rPr>
                <w:rFonts w:hint="eastAsia"/>
              </w:rPr>
              <w:t>培训日期：起止日期，分开选择，</w:t>
            </w:r>
            <w:r>
              <w:rPr>
                <w:rFonts w:hint="eastAsia"/>
              </w:rPr>
              <w:t>yyyy-mm-dd</w:t>
            </w:r>
            <w:r>
              <w:rPr>
                <w:rFonts w:hint="eastAsia"/>
              </w:rPr>
              <w:t>，起始日期不得晚于截止日期；</w:t>
            </w:r>
          </w:p>
          <w:p w14:paraId="7EFA4659" w14:textId="77777777" w:rsidR="00025699" w:rsidRDefault="00025699" w:rsidP="00602F10">
            <w:pPr>
              <w:pStyle w:val="a0"/>
              <w:ind w:firstLineChars="0" w:firstLine="0"/>
            </w:pPr>
            <w:r>
              <w:rPr>
                <w:rFonts w:hint="eastAsia"/>
              </w:rPr>
              <w:t>课程顾问：文本输入框，中文、英文、数字，</w:t>
            </w:r>
            <w:r>
              <w:rPr>
                <w:rFonts w:hint="eastAsia"/>
              </w:rPr>
              <w:t>3~64</w:t>
            </w:r>
            <w:r>
              <w:rPr>
                <w:rFonts w:hint="eastAsia"/>
              </w:rPr>
              <w:t>位字符；</w:t>
            </w:r>
          </w:p>
          <w:p w14:paraId="03E555A9" w14:textId="77777777" w:rsidR="00025699" w:rsidRDefault="00025699" w:rsidP="00602F10">
            <w:pPr>
              <w:pStyle w:val="a0"/>
              <w:ind w:firstLineChars="0" w:firstLine="0"/>
            </w:pPr>
            <w:r>
              <w:rPr>
                <w:rFonts w:hint="eastAsia"/>
              </w:rPr>
              <w:t>手持身份证照片：图片选择器，上传一张照片，保存原图；</w:t>
            </w:r>
          </w:p>
          <w:p w14:paraId="00D74DE8" w14:textId="479DEDB6" w:rsidR="00025699" w:rsidRDefault="00025699" w:rsidP="00602F10">
            <w:pPr>
              <w:pStyle w:val="a0"/>
              <w:ind w:firstLineChars="0" w:firstLine="0"/>
            </w:pPr>
            <w:r>
              <w:rPr>
                <w:rFonts w:hint="eastAsia"/>
              </w:rPr>
              <w:t>培训协议：图片选择器，上传多张照片，保存原图。默认没有照片</w:t>
            </w:r>
            <w:r w:rsidR="00936C58">
              <w:rPr>
                <w:rFonts w:hint="eastAsia"/>
              </w:rPr>
              <w:t>，点击添加按钮，呼起图片选择器，选择图片后上传，在原来位置展示图片缩略图，新增按钮后移。可以上传</w:t>
            </w:r>
            <w:r w:rsidR="00EE245D">
              <w:rPr>
                <w:rFonts w:hint="eastAsia"/>
              </w:rPr>
              <w:t>1~9</w:t>
            </w:r>
            <w:r w:rsidR="00936C58">
              <w:rPr>
                <w:rFonts w:hint="eastAsia"/>
              </w:rPr>
              <w:t>张图；</w:t>
            </w:r>
          </w:p>
          <w:p w14:paraId="2863FD50" w14:textId="3879723D" w:rsidR="00936C58" w:rsidRDefault="00936C58" w:rsidP="00602F10">
            <w:pPr>
              <w:pStyle w:val="a0"/>
              <w:ind w:firstLineChars="0" w:firstLine="0"/>
            </w:pPr>
            <w:r>
              <w:rPr>
                <w:rFonts w:hint="eastAsia"/>
              </w:rPr>
              <w:t>点击‘提交’，后台校验通过，创建订单，跳转到申请成功页面。后台校验失败，提示错误信息，停留在当前页。</w:t>
            </w:r>
          </w:p>
        </w:tc>
      </w:tr>
      <w:tr w:rsidR="00E66079" w14:paraId="41E4069E" w14:textId="77777777" w:rsidTr="00602F10">
        <w:tc>
          <w:tcPr>
            <w:tcW w:w="1552" w:type="dxa"/>
          </w:tcPr>
          <w:p w14:paraId="6D919A9B" w14:textId="5ED4745A" w:rsidR="00E66079" w:rsidRDefault="00E66079" w:rsidP="00602F10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后台逻辑</w:t>
            </w:r>
          </w:p>
        </w:tc>
        <w:tc>
          <w:tcPr>
            <w:tcW w:w="6750" w:type="dxa"/>
          </w:tcPr>
          <w:p w14:paraId="05E51F07" w14:textId="77777777" w:rsidR="00E66079" w:rsidRDefault="00E66079" w:rsidP="00602F10">
            <w:pPr>
              <w:pStyle w:val="a0"/>
              <w:ind w:firstLineChars="0" w:firstLine="0"/>
            </w:pPr>
          </w:p>
        </w:tc>
      </w:tr>
      <w:tr w:rsidR="00E66079" w14:paraId="196B3C6F" w14:textId="77777777" w:rsidTr="00602F10">
        <w:tc>
          <w:tcPr>
            <w:tcW w:w="1552" w:type="dxa"/>
          </w:tcPr>
          <w:p w14:paraId="63DEA247" w14:textId="77777777" w:rsidR="00E66079" w:rsidRDefault="00E66079" w:rsidP="00602F10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数据逻辑</w:t>
            </w:r>
          </w:p>
        </w:tc>
        <w:tc>
          <w:tcPr>
            <w:tcW w:w="6750" w:type="dxa"/>
          </w:tcPr>
          <w:p w14:paraId="70950EA1" w14:textId="77777777" w:rsidR="00E66079" w:rsidRDefault="00AD1E72" w:rsidP="00602F10">
            <w:pPr>
              <w:pStyle w:val="a0"/>
              <w:ind w:firstLineChars="0" w:firstLine="0"/>
            </w:pPr>
            <w:r>
              <w:rPr>
                <w:rFonts w:hint="eastAsia"/>
              </w:rPr>
              <w:t>同一机构同一用户，如果已经存在活跃中（未被拒绝）的订单，则拒绝申请，提示‘有活跃的订单，不能再次申请’。</w:t>
            </w:r>
          </w:p>
          <w:p w14:paraId="6F04778D" w14:textId="28359713" w:rsidR="00AD1E72" w:rsidRDefault="00AD1E72" w:rsidP="00602F10">
            <w:pPr>
              <w:pStyle w:val="a0"/>
              <w:ind w:firstLineChars="0" w:firstLine="0"/>
            </w:pPr>
            <w:r>
              <w:rPr>
                <w:rFonts w:hint="eastAsia"/>
              </w:rPr>
              <w:t>已经赔付一次的用户，不得再次申请。</w:t>
            </w:r>
          </w:p>
        </w:tc>
      </w:tr>
      <w:tr w:rsidR="00E66079" w14:paraId="7F086B25" w14:textId="77777777" w:rsidTr="00602F10">
        <w:trPr>
          <w:trHeight w:val="451"/>
        </w:trPr>
        <w:tc>
          <w:tcPr>
            <w:tcW w:w="1552" w:type="dxa"/>
          </w:tcPr>
          <w:p w14:paraId="41FA2A7E" w14:textId="215F1919" w:rsidR="00E66079" w:rsidRPr="00784DDA" w:rsidRDefault="00E66079" w:rsidP="00602F10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异常处理</w:t>
            </w:r>
          </w:p>
        </w:tc>
        <w:tc>
          <w:tcPr>
            <w:tcW w:w="6750" w:type="dxa"/>
          </w:tcPr>
          <w:p w14:paraId="353CF825" w14:textId="77777777" w:rsidR="00E66079" w:rsidRDefault="00E66079" w:rsidP="00602F10">
            <w:pPr>
              <w:pStyle w:val="a0"/>
              <w:ind w:firstLineChars="0" w:firstLine="0"/>
            </w:pPr>
          </w:p>
        </w:tc>
      </w:tr>
    </w:tbl>
    <w:p w14:paraId="7E369F6F" w14:textId="77777777" w:rsidR="00E66079" w:rsidRPr="00E66079" w:rsidRDefault="00E66079" w:rsidP="00E66079">
      <w:pPr>
        <w:pStyle w:val="a0"/>
        <w:ind w:firstLine="480"/>
      </w:pPr>
    </w:p>
    <w:p w14:paraId="0988656E" w14:textId="00F0FDCF" w:rsidR="00E14F2A" w:rsidRDefault="0066793B" w:rsidP="00E14F2A">
      <w:pPr>
        <w:pStyle w:val="3"/>
      </w:pPr>
      <w:r>
        <w:rPr>
          <w:rFonts w:hint="eastAsia"/>
        </w:rPr>
        <w:t>申请</w:t>
      </w:r>
      <w:r w:rsidR="000F0A65">
        <w:rPr>
          <w:rFonts w:hint="eastAsia"/>
        </w:rPr>
        <w:t>成功</w:t>
      </w:r>
    </w:p>
    <w:p w14:paraId="5662065F" w14:textId="0C2936CE" w:rsidR="00A7705C" w:rsidRPr="00A7705C" w:rsidRDefault="00A7705C" w:rsidP="00A7705C">
      <w:pPr>
        <w:pStyle w:val="a0"/>
        <w:ind w:firstLine="480"/>
      </w:pPr>
      <w:r w:rsidRPr="00A7705C"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10903DBC" wp14:editId="0C0F2E6D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4306570" cy="8863330"/>
            <wp:effectExtent l="0" t="0" r="11430" b="1270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5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2"/>
        <w:gridCol w:w="6750"/>
      </w:tblGrid>
      <w:tr w:rsidR="00E14F2A" w14:paraId="0A400D76" w14:textId="77777777" w:rsidTr="00781679">
        <w:tc>
          <w:tcPr>
            <w:tcW w:w="1552" w:type="dxa"/>
          </w:tcPr>
          <w:p w14:paraId="1E7B4B7D" w14:textId="77777777" w:rsidR="00E14F2A" w:rsidRPr="00784DDA" w:rsidRDefault="00E14F2A" w:rsidP="00781679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lastRenderedPageBreak/>
              <w:t>功能描述</w:t>
            </w:r>
          </w:p>
        </w:tc>
        <w:tc>
          <w:tcPr>
            <w:tcW w:w="6750" w:type="dxa"/>
          </w:tcPr>
          <w:p w14:paraId="7B0BAEDB" w14:textId="43AA7E1D" w:rsidR="00E14F2A" w:rsidRDefault="0066793B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t>申请成功</w:t>
            </w:r>
          </w:p>
        </w:tc>
      </w:tr>
      <w:tr w:rsidR="00E14F2A" w14:paraId="0224F3B7" w14:textId="77777777" w:rsidTr="00781679">
        <w:tc>
          <w:tcPr>
            <w:tcW w:w="1552" w:type="dxa"/>
          </w:tcPr>
          <w:p w14:paraId="56510BC2" w14:textId="77777777" w:rsidR="00E14F2A" w:rsidRPr="00784DDA" w:rsidRDefault="00E14F2A" w:rsidP="00781679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前置条件</w:t>
            </w:r>
          </w:p>
        </w:tc>
        <w:tc>
          <w:tcPr>
            <w:tcW w:w="6750" w:type="dxa"/>
          </w:tcPr>
          <w:p w14:paraId="7E3CEB89" w14:textId="0FC19C5E" w:rsidR="00E14F2A" w:rsidRDefault="005D7D53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t>从机构</w:t>
            </w:r>
            <w:r w:rsidR="00F53479">
              <w:rPr>
                <w:rFonts w:hint="eastAsia"/>
              </w:rPr>
              <w:t>相关申请信息</w:t>
            </w:r>
            <w:r w:rsidR="00734D88">
              <w:rPr>
                <w:rFonts w:hint="eastAsia"/>
              </w:rPr>
              <w:t>提交完成后，进入该页面。</w:t>
            </w:r>
          </w:p>
        </w:tc>
      </w:tr>
      <w:tr w:rsidR="00E14F2A" w14:paraId="5F8709D3" w14:textId="77777777" w:rsidTr="00781679">
        <w:tc>
          <w:tcPr>
            <w:tcW w:w="1552" w:type="dxa"/>
          </w:tcPr>
          <w:p w14:paraId="5EA65A38" w14:textId="77777777" w:rsidR="00E14F2A" w:rsidRPr="00784DDA" w:rsidRDefault="00E14F2A" w:rsidP="00781679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后置条件</w:t>
            </w:r>
          </w:p>
        </w:tc>
        <w:tc>
          <w:tcPr>
            <w:tcW w:w="6750" w:type="dxa"/>
          </w:tcPr>
          <w:p w14:paraId="2EDFECAA" w14:textId="77777777" w:rsidR="00E14F2A" w:rsidRDefault="00E14F2A" w:rsidP="00781679">
            <w:pPr>
              <w:pStyle w:val="a0"/>
              <w:ind w:firstLineChars="0" w:firstLine="0"/>
            </w:pPr>
          </w:p>
        </w:tc>
      </w:tr>
      <w:tr w:rsidR="00E14F2A" w14:paraId="4126F1FA" w14:textId="77777777" w:rsidTr="00781679">
        <w:tc>
          <w:tcPr>
            <w:tcW w:w="1552" w:type="dxa"/>
          </w:tcPr>
          <w:p w14:paraId="5A90DC36" w14:textId="77777777" w:rsidR="00E14F2A" w:rsidRPr="00784DDA" w:rsidRDefault="00E14F2A" w:rsidP="00781679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前端</w:t>
            </w:r>
            <w:r w:rsidRPr="00784DDA">
              <w:rPr>
                <w:rFonts w:hint="eastAsia"/>
                <w:b/>
              </w:rPr>
              <w:t>逻辑</w:t>
            </w:r>
          </w:p>
        </w:tc>
        <w:tc>
          <w:tcPr>
            <w:tcW w:w="6750" w:type="dxa"/>
          </w:tcPr>
          <w:p w14:paraId="69AA98E7" w14:textId="77777777" w:rsidR="00A71A08" w:rsidRDefault="00A71A08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t>展示成功申请的文案，及注意事项。注意事项由后台下发。</w:t>
            </w:r>
          </w:p>
          <w:p w14:paraId="025CE76D" w14:textId="716F0C96" w:rsidR="00A71A08" w:rsidRDefault="00A71A08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t>点击‘完成’，返回到订单列表页。</w:t>
            </w:r>
          </w:p>
        </w:tc>
      </w:tr>
      <w:tr w:rsidR="00E14F2A" w14:paraId="41618A97" w14:textId="77777777" w:rsidTr="00781679">
        <w:tc>
          <w:tcPr>
            <w:tcW w:w="1552" w:type="dxa"/>
          </w:tcPr>
          <w:p w14:paraId="0E1DD233" w14:textId="50B8B53A" w:rsidR="00E14F2A" w:rsidRDefault="00E14F2A" w:rsidP="00781679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后台逻辑</w:t>
            </w:r>
          </w:p>
        </w:tc>
        <w:tc>
          <w:tcPr>
            <w:tcW w:w="6750" w:type="dxa"/>
          </w:tcPr>
          <w:p w14:paraId="2915B8DC" w14:textId="77777777" w:rsidR="00E14F2A" w:rsidRDefault="00E14F2A" w:rsidP="00781679">
            <w:pPr>
              <w:pStyle w:val="a0"/>
              <w:ind w:firstLineChars="0" w:firstLine="0"/>
            </w:pPr>
          </w:p>
        </w:tc>
      </w:tr>
      <w:tr w:rsidR="00E14F2A" w14:paraId="1D6C900F" w14:textId="77777777" w:rsidTr="00781679">
        <w:tc>
          <w:tcPr>
            <w:tcW w:w="1552" w:type="dxa"/>
          </w:tcPr>
          <w:p w14:paraId="560EA54F" w14:textId="77777777" w:rsidR="00E14F2A" w:rsidRDefault="00E14F2A" w:rsidP="00781679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数据逻辑</w:t>
            </w:r>
          </w:p>
        </w:tc>
        <w:tc>
          <w:tcPr>
            <w:tcW w:w="6750" w:type="dxa"/>
          </w:tcPr>
          <w:p w14:paraId="0AE8BB78" w14:textId="77777777" w:rsidR="00E14F2A" w:rsidRDefault="00E14F2A" w:rsidP="00781679">
            <w:pPr>
              <w:pStyle w:val="a0"/>
              <w:ind w:firstLineChars="0" w:firstLine="0"/>
            </w:pPr>
          </w:p>
        </w:tc>
      </w:tr>
      <w:tr w:rsidR="00E14F2A" w14:paraId="7CE1CC08" w14:textId="77777777" w:rsidTr="00781679">
        <w:trPr>
          <w:trHeight w:val="451"/>
        </w:trPr>
        <w:tc>
          <w:tcPr>
            <w:tcW w:w="1552" w:type="dxa"/>
          </w:tcPr>
          <w:p w14:paraId="68DF6265" w14:textId="77777777" w:rsidR="00E14F2A" w:rsidRPr="00784DDA" w:rsidRDefault="00E14F2A" w:rsidP="00781679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异常处理</w:t>
            </w:r>
          </w:p>
        </w:tc>
        <w:tc>
          <w:tcPr>
            <w:tcW w:w="6750" w:type="dxa"/>
          </w:tcPr>
          <w:p w14:paraId="5CCE9974" w14:textId="77777777" w:rsidR="00E14F2A" w:rsidRDefault="00E14F2A" w:rsidP="00781679">
            <w:pPr>
              <w:pStyle w:val="a0"/>
              <w:ind w:firstLineChars="0" w:firstLine="0"/>
            </w:pPr>
          </w:p>
        </w:tc>
      </w:tr>
    </w:tbl>
    <w:p w14:paraId="43D005CC" w14:textId="0AC9BE56" w:rsidR="00E14F2A" w:rsidRDefault="00E14F2A" w:rsidP="000F0A65">
      <w:pPr>
        <w:pStyle w:val="3"/>
        <w:numPr>
          <w:ilvl w:val="0"/>
          <w:numId w:val="0"/>
        </w:numPr>
      </w:pPr>
    </w:p>
    <w:p w14:paraId="137E627A" w14:textId="2ED3C308" w:rsidR="0054294F" w:rsidRDefault="0054294F" w:rsidP="0054294F">
      <w:pPr>
        <w:pStyle w:val="3"/>
      </w:pPr>
      <w:r>
        <w:rPr>
          <w:rFonts w:hint="eastAsia"/>
        </w:rPr>
        <w:t>U</w:t>
      </w:r>
      <w:r w:rsidR="004A42E2">
        <w:rPr>
          <w:rFonts w:hint="eastAsia"/>
        </w:rPr>
        <w:t>业订单页面</w:t>
      </w:r>
    </w:p>
    <w:p w14:paraId="5B1AEDC9" w14:textId="5294327A" w:rsidR="004A42E2" w:rsidRDefault="004A42E2" w:rsidP="004A42E2">
      <w:pPr>
        <w:pStyle w:val="a0"/>
        <w:ind w:firstLine="480"/>
      </w:pPr>
      <w:r>
        <w:rPr>
          <w:rFonts w:hint="eastAsia"/>
        </w:rPr>
        <w:t>点击第二个</w:t>
      </w:r>
      <w:r>
        <w:rPr>
          <w:rFonts w:hint="eastAsia"/>
        </w:rPr>
        <w:t>tab</w:t>
      </w:r>
      <w:r>
        <w:rPr>
          <w:rFonts w:hint="eastAsia"/>
        </w:rPr>
        <w:t>‘</w:t>
      </w:r>
      <w:r>
        <w:rPr>
          <w:rFonts w:hint="eastAsia"/>
        </w:rPr>
        <w:t>U</w:t>
      </w:r>
      <w:r>
        <w:rPr>
          <w:rFonts w:hint="eastAsia"/>
        </w:rPr>
        <w:t>业帮’，进入订单列表，由于订单数量很有限，因此不再存在订单列表页，直接采用横划的方式，进行订单切换。在该</w:t>
      </w:r>
      <w:r>
        <w:rPr>
          <w:rFonts w:hint="eastAsia"/>
        </w:rPr>
        <w:t>tab</w:t>
      </w:r>
      <w:r>
        <w:rPr>
          <w:rFonts w:hint="eastAsia"/>
        </w:rPr>
        <w:t>左右滑动，进行订单的状态切换。在顶部也出现左右点击的按钮，通过点击按钮也可以切换订单，右划是下一个，左划上一个</w:t>
      </w:r>
      <w:r w:rsidR="00234819">
        <w:rPr>
          <w:rFonts w:hint="eastAsia"/>
        </w:rPr>
        <w:t>，如果没有滑动的订单，按钮状态变为不可点。</w:t>
      </w:r>
    </w:p>
    <w:p w14:paraId="066E5A8B" w14:textId="653F1BEA" w:rsidR="00234819" w:rsidRDefault="00234819" w:rsidP="004A42E2">
      <w:pPr>
        <w:pStyle w:val="a0"/>
        <w:ind w:firstLine="480"/>
      </w:pPr>
      <w:r>
        <w:rPr>
          <w:rFonts w:hint="eastAsia"/>
        </w:rPr>
        <w:t>整个订单信息分为三部分：</w:t>
      </w:r>
    </w:p>
    <w:p w14:paraId="51A5EB42" w14:textId="658A3F07" w:rsidR="00234819" w:rsidRDefault="00234819" w:rsidP="00234819">
      <w:pPr>
        <w:pStyle w:val="10"/>
      </w:pPr>
      <w:r>
        <w:rPr>
          <w:rFonts w:hint="eastAsia"/>
        </w:rPr>
        <w:t>基础信息区，包括订单</w:t>
      </w:r>
      <w:r w:rsidR="00D84121">
        <w:rPr>
          <w:rFonts w:hint="eastAsia"/>
        </w:rPr>
        <w:t>号（系统产生）、机构（分校）、学费金额（申请时提交的学费金额，括号中展示课程名称）</w:t>
      </w:r>
      <w:r>
        <w:rPr>
          <w:rFonts w:hint="eastAsia"/>
        </w:rPr>
        <w:t>、</w:t>
      </w:r>
      <w:r w:rsidR="00D84121">
        <w:rPr>
          <w:rFonts w:hint="eastAsia"/>
        </w:rPr>
        <w:t>类型（就业帮或高薪帮）、</w:t>
      </w:r>
      <w:r>
        <w:rPr>
          <w:rFonts w:hint="eastAsia"/>
        </w:rPr>
        <w:t>状态、操作按钮、原因及备注</w:t>
      </w:r>
      <w:r w:rsidR="00E8703F">
        <w:rPr>
          <w:rFonts w:hint="eastAsia"/>
        </w:rPr>
        <w:t>。</w:t>
      </w:r>
    </w:p>
    <w:p w14:paraId="1576522D" w14:textId="62793190" w:rsidR="00234819" w:rsidRDefault="00234819" w:rsidP="00234819">
      <w:pPr>
        <w:pStyle w:val="10"/>
      </w:pPr>
      <w:r>
        <w:rPr>
          <w:rFonts w:hint="eastAsia"/>
        </w:rPr>
        <w:t>订单信息区，包括订单金额、赔付金额、保险产品限制的各类时间。按照业务限制，就业时间、理赔时间、赔付时间都是有固定规范的，在这个区域展示；</w:t>
      </w:r>
    </w:p>
    <w:p w14:paraId="1C6ED1F4" w14:textId="20B2D36E" w:rsidR="00234819" w:rsidRDefault="00234819" w:rsidP="00234819">
      <w:pPr>
        <w:pStyle w:val="10"/>
      </w:pPr>
      <w:r>
        <w:rPr>
          <w:rFonts w:hint="eastAsia"/>
        </w:rPr>
        <w:t>培训信息区，包括培训时间、再培训时间（如果有的话）、结业时间、培训资料等（待定）</w:t>
      </w:r>
    </w:p>
    <w:p w14:paraId="0765F3BD" w14:textId="2D7AAB10" w:rsidR="00234819" w:rsidRDefault="00672DEB" w:rsidP="00234819">
      <w:pPr>
        <w:pStyle w:val="10"/>
        <w:numPr>
          <w:ilvl w:val="0"/>
          <w:numId w:val="0"/>
        </w:numPr>
      </w:pPr>
      <w:r w:rsidRPr="00672DEB">
        <w:rPr>
          <w:noProof/>
        </w:rPr>
        <w:lastRenderedPageBreak/>
        <w:drawing>
          <wp:inline distT="0" distB="0" distL="0" distR="0" wp14:anchorId="51731541" wp14:editId="7776C883">
            <wp:extent cx="2709686" cy="5570220"/>
            <wp:effectExtent l="0" t="0" r="825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05" cy="557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4878" w14:textId="77777777" w:rsidR="00672DEB" w:rsidRDefault="00672DEB" w:rsidP="00234819">
      <w:pPr>
        <w:pStyle w:val="10"/>
        <w:numPr>
          <w:ilvl w:val="0"/>
          <w:numId w:val="0"/>
        </w:numPr>
      </w:pPr>
    </w:p>
    <w:p w14:paraId="16352F4D" w14:textId="77777777" w:rsidR="00672DEB" w:rsidRDefault="00672DEB" w:rsidP="00234819">
      <w:pPr>
        <w:pStyle w:val="10"/>
        <w:numPr>
          <w:ilvl w:val="0"/>
          <w:numId w:val="0"/>
        </w:numPr>
      </w:pPr>
    </w:p>
    <w:p w14:paraId="6D4445CA" w14:textId="6B93A036" w:rsidR="00234819" w:rsidRDefault="00234819" w:rsidP="00234819">
      <w:pPr>
        <w:pStyle w:val="10"/>
        <w:numPr>
          <w:ilvl w:val="0"/>
          <w:numId w:val="0"/>
        </w:numPr>
      </w:pPr>
      <w:r>
        <w:rPr>
          <w:rFonts w:hint="eastAsia"/>
        </w:rPr>
        <w:t>各个订单的状态和展示的信息都有不同，</w:t>
      </w:r>
      <w:r w:rsidR="00485B54">
        <w:rPr>
          <w:rFonts w:hint="eastAsia"/>
        </w:rPr>
        <w:t>见附表描述</w:t>
      </w:r>
    </w:p>
    <w:p w14:paraId="3F166943" w14:textId="28334C39" w:rsidR="00234819" w:rsidRDefault="003774F2" w:rsidP="00234819">
      <w:pPr>
        <w:pStyle w:val="10"/>
        <w:numPr>
          <w:ilvl w:val="0"/>
          <w:numId w:val="0"/>
        </w:numPr>
      </w:pPr>
      <w:r>
        <w:object w:dxaOrig="1520" w:dyaOrig="960" w14:anchorId="4A17D67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85pt;height:48.25pt" o:ole="">
            <v:imagedata r:id="rId34" o:title=""/>
          </v:shape>
          <o:OLEObject Type="Embed" ProgID="Excel.Sheet.12" ShapeID="_x0000_i1025" DrawAspect="Icon" ObjectID="_1569657265" r:id="rId35"/>
        </w:object>
      </w:r>
    </w:p>
    <w:p w14:paraId="33211109" w14:textId="77777777" w:rsidR="004A42E2" w:rsidRDefault="004A42E2" w:rsidP="00CF63A2">
      <w:pPr>
        <w:pStyle w:val="a0"/>
        <w:ind w:firstLineChars="0" w:firstLine="0"/>
      </w:pPr>
    </w:p>
    <w:p w14:paraId="7A166BF3" w14:textId="7B742BEF" w:rsidR="00CF63A2" w:rsidRDefault="00CF63A2" w:rsidP="00CF63A2">
      <w:pPr>
        <w:pStyle w:val="a0"/>
        <w:ind w:firstLineChars="0" w:firstLine="0"/>
      </w:pPr>
      <w:r>
        <w:rPr>
          <w:rFonts w:hint="eastAsia"/>
        </w:rPr>
        <w:t>如果订单列表为空，则展示以下提示信息</w:t>
      </w:r>
      <w:r w:rsidR="000B30CB">
        <w:rPr>
          <w:rFonts w:hint="eastAsia"/>
        </w:rPr>
        <w:t>。点击‘申请签约’，动作如点击搜索栏。</w:t>
      </w:r>
    </w:p>
    <w:p w14:paraId="163146C2" w14:textId="542AAA00" w:rsidR="000B30CB" w:rsidRPr="004A42E2" w:rsidRDefault="000B30CB" w:rsidP="00CF63A2">
      <w:pPr>
        <w:pStyle w:val="a0"/>
        <w:ind w:firstLineChars="0" w:firstLine="0"/>
      </w:pPr>
      <w:r w:rsidRPr="000B30CB">
        <w:rPr>
          <w:noProof/>
        </w:rPr>
        <w:drawing>
          <wp:anchor distT="0" distB="0" distL="114300" distR="114300" simplePos="0" relativeHeight="251709440" behindDoc="0" locked="0" layoutInCell="1" allowOverlap="1" wp14:anchorId="03C8A00A" wp14:editId="42B05189">
            <wp:simplePos x="0" y="0"/>
            <wp:positionH relativeFrom="margin">
              <wp:posOffset>0</wp:posOffset>
            </wp:positionH>
            <wp:positionV relativeFrom="margin">
              <wp:posOffset>8691880</wp:posOffset>
            </wp:positionV>
            <wp:extent cx="3101340" cy="6338570"/>
            <wp:effectExtent l="0" t="0" r="0" b="11430"/>
            <wp:wrapSquare wrapText="bothSides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633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9AFCB9" w14:textId="4F4CE644" w:rsidR="00E14F2A" w:rsidRDefault="00D12D20" w:rsidP="009420C2">
      <w:pPr>
        <w:pStyle w:val="4"/>
      </w:pPr>
      <w:r>
        <w:rPr>
          <w:rFonts w:hint="eastAsia"/>
        </w:rPr>
        <w:lastRenderedPageBreak/>
        <w:t>提交就业进展</w:t>
      </w:r>
    </w:p>
    <w:p w14:paraId="63DFCD40" w14:textId="3F824BE1" w:rsidR="007769EC" w:rsidRPr="007769EC" w:rsidRDefault="000B30CB" w:rsidP="007769EC">
      <w:pPr>
        <w:pStyle w:val="a0"/>
        <w:ind w:firstLine="480"/>
      </w:pPr>
      <w:r w:rsidRPr="007769EC">
        <w:rPr>
          <w:noProof/>
        </w:rPr>
        <w:drawing>
          <wp:anchor distT="0" distB="0" distL="114300" distR="114300" simplePos="0" relativeHeight="251711488" behindDoc="0" locked="0" layoutInCell="1" allowOverlap="1" wp14:anchorId="04A5CC3C" wp14:editId="6798D6F0">
            <wp:simplePos x="0" y="0"/>
            <wp:positionH relativeFrom="margin">
              <wp:posOffset>0</wp:posOffset>
            </wp:positionH>
            <wp:positionV relativeFrom="margin">
              <wp:posOffset>706120</wp:posOffset>
            </wp:positionV>
            <wp:extent cx="3040380" cy="6289040"/>
            <wp:effectExtent l="0" t="0" r="7620" b="10160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441" cy="62984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2"/>
        <w:gridCol w:w="6750"/>
      </w:tblGrid>
      <w:tr w:rsidR="0054294F" w14:paraId="7D44CFA8" w14:textId="77777777" w:rsidTr="00781679">
        <w:tc>
          <w:tcPr>
            <w:tcW w:w="1552" w:type="dxa"/>
          </w:tcPr>
          <w:p w14:paraId="3142F4C8" w14:textId="77777777" w:rsidR="0054294F" w:rsidRPr="00784DDA" w:rsidRDefault="0054294F" w:rsidP="00781679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功能描述</w:t>
            </w:r>
          </w:p>
        </w:tc>
        <w:tc>
          <w:tcPr>
            <w:tcW w:w="6750" w:type="dxa"/>
          </w:tcPr>
          <w:p w14:paraId="70B57B37" w14:textId="5C376D5A" w:rsidR="0054294F" w:rsidRDefault="00963736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t>提交就业的进展</w:t>
            </w:r>
          </w:p>
        </w:tc>
      </w:tr>
      <w:tr w:rsidR="0054294F" w14:paraId="2E656F64" w14:textId="77777777" w:rsidTr="00781679">
        <w:tc>
          <w:tcPr>
            <w:tcW w:w="1552" w:type="dxa"/>
          </w:tcPr>
          <w:p w14:paraId="53DF68C6" w14:textId="77777777" w:rsidR="0054294F" w:rsidRPr="00784DDA" w:rsidRDefault="0054294F" w:rsidP="00781679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前置条件</w:t>
            </w:r>
          </w:p>
        </w:tc>
        <w:tc>
          <w:tcPr>
            <w:tcW w:w="6750" w:type="dxa"/>
          </w:tcPr>
          <w:p w14:paraId="3CC360CD" w14:textId="1A775726" w:rsidR="0054294F" w:rsidRDefault="00963736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t>从‘</w:t>
            </w:r>
            <w:r w:rsidR="007E6BA4">
              <w:rPr>
                <w:rFonts w:hint="eastAsia"/>
              </w:rPr>
              <w:t>我已</w:t>
            </w:r>
            <w:r>
              <w:rPr>
                <w:rFonts w:hint="eastAsia"/>
              </w:rPr>
              <w:t>就业’</w:t>
            </w:r>
            <w:r w:rsidR="007E6BA4">
              <w:rPr>
                <w:rFonts w:hint="eastAsia"/>
              </w:rPr>
              <w:t>按钮，或‘就业进展’按钮</w:t>
            </w:r>
          </w:p>
        </w:tc>
      </w:tr>
      <w:tr w:rsidR="0054294F" w14:paraId="76C6BF40" w14:textId="77777777" w:rsidTr="00781679">
        <w:tc>
          <w:tcPr>
            <w:tcW w:w="1552" w:type="dxa"/>
          </w:tcPr>
          <w:p w14:paraId="046F1DC8" w14:textId="77777777" w:rsidR="0054294F" w:rsidRPr="00784DDA" w:rsidRDefault="0054294F" w:rsidP="00781679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后置条件</w:t>
            </w:r>
          </w:p>
        </w:tc>
        <w:tc>
          <w:tcPr>
            <w:tcW w:w="6750" w:type="dxa"/>
          </w:tcPr>
          <w:p w14:paraId="35D63BF4" w14:textId="77777777" w:rsidR="0054294F" w:rsidRDefault="0054294F" w:rsidP="00781679">
            <w:pPr>
              <w:pStyle w:val="a0"/>
              <w:ind w:firstLineChars="0" w:firstLine="0"/>
            </w:pPr>
          </w:p>
        </w:tc>
      </w:tr>
      <w:tr w:rsidR="0054294F" w14:paraId="0402EC0A" w14:textId="77777777" w:rsidTr="00781679">
        <w:tc>
          <w:tcPr>
            <w:tcW w:w="1552" w:type="dxa"/>
          </w:tcPr>
          <w:p w14:paraId="41A4029F" w14:textId="77777777" w:rsidR="0054294F" w:rsidRPr="00784DDA" w:rsidRDefault="0054294F" w:rsidP="00781679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前端</w:t>
            </w:r>
            <w:r w:rsidRPr="00784DDA">
              <w:rPr>
                <w:rFonts w:hint="eastAsia"/>
                <w:b/>
              </w:rPr>
              <w:t>逻辑</w:t>
            </w:r>
          </w:p>
        </w:tc>
        <w:tc>
          <w:tcPr>
            <w:tcW w:w="6750" w:type="dxa"/>
          </w:tcPr>
          <w:p w14:paraId="23E3F872" w14:textId="77777777" w:rsidR="0054294F" w:rsidRDefault="00CD26AE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t>时间：必填，时间选择器，</w:t>
            </w:r>
            <w:r>
              <w:rPr>
                <w:rFonts w:hint="eastAsia"/>
              </w:rPr>
              <w:t>yyyy-mm-dd</w:t>
            </w:r>
            <w:r>
              <w:rPr>
                <w:rFonts w:hint="eastAsia"/>
              </w:rPr>
              <w:t>，用户选择就业的时间，默认填写为当天；</w:t>
            </w:r>
          </w:p>
          <w:p w14:paraId="4E4750A1" w14:textId="0B0573CA" w:rsidR="00CD26AE" w:rsidRDefault="00CD26AE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t>地点：必填，省市选择器，用户选择就业的城市；</w:t>
            </w:r>
          </w:p>
          <w:p w14:paraId="7C46AADF" w14:textId="7571404B" w:rsidR="00CD26AE" w:rsidRDefault="00CD26AE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lastRenderedPageBreak/>
              <w:t>单位：必填，用户输入就业的单位，</w:t>
            </w:r>
            <w:r>
              <w:rPr>
                <w:rFonts w:hint="eastAsia"/>
              </w:rPr>
              <w:t>5~50</w:t>
            </w:r>
            <w:r>
              <w:rPr>
                <w:rFonts w:hint="eastAsia"/>
              </w:rPr>
              <w:t>个汉字、字母、数字、括号（全角半角）；</w:t>
            </w:r>
          </w:p>
          <w:p w14:paraId="6137665E" w14:textId="77777777" w:rsidR="00CD26AE" w:rsidRDefault="00CD26AE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t>职位：必填，用户输入就业的职位，</w:t>
            </w:r>
            <w:r>
              <w:rPr>
                <w:rFonts w:hint="eastAsia"/>
              </w:rPr>
              <w:t>2~20</w:t>
            </w:r>
            <w:r>
              <w:rPr>
                <w:rFonts w:hint="eastAsia"/>
              </w:rPr>
              <w:t>个汉字、字母、数字、括号（全角半角）；</w:t>
            </w:r>
          </w:p>
          <w:p w14:paraId="11DD1667" w14:textId="77777777" w:rsidR="00CD26AE" w:rsidRDefault="00CD26AE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t>月薪：列表选择，如果是成功录用，则必填，如果是待定，非必填；</w:t>
            </w:r>
          </w:p>
          <w:p w14:paraId="21EBC230" w14:textId="77777777" w:rsidR="00CD26AE" w:rsidRDefault="00CD26AE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t>是否录用：单选，</w:t>
            </w:r>
            <w:r w:rsidR="007334B2">
              <w:rPr>
                <w:rFonts w:hint="eastAsia"/>
              </w:rPr>
              <w:t>必填。如果从‘我已就业’按钮进入，默认选中‘成功录用’。其他状态默认选中‘待定’；</w:t>
            </w:r>
          </w:p>
          <w:p w14:paraId="439ABDD9" w14:textId="13A729F2" w:rsidR="007334B2" w:rsidRDefault="007334B2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t>就业印迹：图片上传，非必填，可上传</w:t>
            </w:r>
            <w:r>
              <w:rPr>
                <w:rFonts w:hint="eastAsia"/>
              </w:rPr>
              <w:t>1~9</w:t>
            </w:r>
            <w:r>
              <w:rPr>
                <w:rFonts w:hint="eastAsia"/>
              </w:rPr>
              <w:t>张图片</w:t>
            </w:r>
            <w:r w:rsidR="006F1E76">
              <w:rPr>
                <w:rFonts w:hint="eastAsia"/>
              </w:rPr>
              <w:t>。点击已上传的图片，全屏遮罩的大图</w:t>
            </w:r>
            <w:r>
              <w:rPr>
                <w:rFonts w:hint="eastAsia"/>
              </w:rPr>
              <w:t>；</w:t>
            </w:r>
          </w:p>
          <w:p w14:paraId="0E210631" w14:textId="77777777" w:rsidR="007334B2" w:rsidRDefault="007334B2" w:rsidP="00781679">
            <w:pPr>
              <w:pStyle w:val="a0"/>
              <w:ind w:firstLineChars="0" w:firstLine="0"/>
            </w:pPr>
          </w:p>
          <w:p w14:paraId="4C0557B7" w14:textId="6507F0E4" w:rsidR="007334B2" w:rsidRDefault="007334B2" w:rsidP="00781679">
            <w:pPr>
              <w:pStyle w:val="a0"/>
              <w:ind w:firstLineChars="0" w:firstLine="0"/>
            </w:pPr>
            <w:r>
              <w:rPr>
                <w:rFonts w:hint="eastAsia"/>
              </w:rPr>
              <w:t>点击完成按钮，保存信息，提示‘提交成功’，并返回之前页面。</w:t>
            </w:r>
          </w:p>
        </w:tc>
      </w:tr>
      <w:tr w:rsidR="0054294F" w14:paraId="107A7F33" w14:textId="77777777" w:rsidTr="00781679">
        <w:tc>
          <w:tcPr>
            <w:tcW w:w="1552" w:type="dxa"/>
          </w:tcPr>
          <w:p w14:paraId="7F25E5F7" w14:textId="22721875" w:rsidR="0054294F" w:rsidRDefault="0054294F" w:rsidP="00781679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后台逻辑</w:t>
            </w:r>
          </w:p>
        </w:tc>
        <w:tc>
          <w:tcPr>
            <w:tcW w:w="6750" w:type="dxa"/>
          </w:tcPr>
          <w:p w14:paraId="6BF4269E" w14:textId="77777777" w:rsidR="0054294F" w:rsidRDefault="0054294F" w:rsidP="00781679">
            <w:pPr>
              <w:pStyle w:val="a0"/>
              <w:ind w:firstLineChars="0" w:firstLine="0"/>
            </w:pPr>
          </w:p>
        </w:tc>
      </w:tr>
      <w:tr w:rsidR="0054294F" w14:paraId="7DA5693A" w14:textId="77777777" w:rsidTr="00781679">
        <w:tc>
          <w:tcPr>
            <w:tcW w:w="1552" w:type="dxa"/>
          </w:tcPr>
          <w:p w14:paraId="466E8E7C" w14:textId="77777777" w:rsidR="0054294F" w:rsidRDefault="0054294F" w:rsidP="00781679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数据逻辑</w:t>
            </w:r>
          </w:p>
        </w:tc>
        <w:tc>
          <w:tcPr>
            <w:tcW w:w="6750" w:type="dxa"/>
          </w:tcPr>
          <w:p w14:paraId="1A5D056A" w14:textId="77777777" w:rsidR="0054294F" w:rsidRDefault="0054294F" w:rsidP="00781679">
            <w:pPr>
              <w:pStyle w:val="a0"/>
              <w:ind w:firstLineChars="0" w:firstLine="0"/>
            </w:pPr>
          </w:p>
        </w:tc>
      </w:tr>
      <w:tr w:rsidR="0054294F" w14:paraId="1782849C" w14:textId="77777777" w:rsidTr="00781679">
        <w:trPr>
          <w:trHeight w:val="451"/>
        </w:trPr>
        <w:tc>
          <w:tcPr>
            <w:tcW w:w="1552" w:type="dxa"/>
          </w:tcPr>
          <w:p w14:paraId="4DC2DF57" w14:textId="77777777" w:rsidR="0054294F" w:rsidRPr="00784DDA" w:rsidRDefault="0054294F" w:rsidP="00781679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异常处理</w:t>
            </w:r>
          </w:p>
        </w:tc>
        <w:tc>
          <w:tcPr>
            <w:tcW w:w="6750" w:type="dxa"/>
          </w:tcPr>
          <w:p w14:paraId="47FEDD74" w14:textId="77777777" w:rsidR="0054294F" w:rsidRDefault="0054294F" w:rsidP="00781679">
            <w:pPr>
              <w:pStyle w:val="a0"/>
              <w:ind w:firstLineChars="0" w:firstLine="0"/>
            </w:pPr>
          </w:p>
        </w:tc>
      </w:tr>
    </w:tbl>
    <w:p w14:paraId="6808B635" w14:textId="594AD538" w:rsidR="0054294F" w:rsidRDefault="00D12D20" w:rsidP="009420C2">
      <w:pPr>
        <w:pStyle w:val="4"/>
      </w:pPr>
      <w:r>
        <w:rPr>
          <w:rFonts w:hint="eastAsia"/>
        </w:rPr>
        <w:t>就业进展列表</w:t>
      </w:r>
    </w:p>
    <w:p w14:paraId="66AD40EA" w14:textId="71EC74C8" w:rsidR="00053A5E" w:rsidRPr="00053A5E" w:rsidRDefault="00D87048" w:rsidP="00053A5E">
      <w:pPr>
        <w:pStyle w:val="a0"/>
        <w:ind w:firstLine="480"/>
      </w:pPr>
      <w:r w:rsidRPr="00D87048"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0DFF8F6C" wp14:editId="3E1A3139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3091815" cy="6388100"/>
            <wp:effectExtent l="0" t="0" r="6985" b="0"/>
            <wp:wrapSquare wrapText="bothSides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306" cy="6398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2"/>
        <w:gridCol w:w="6750"/>
      </w:tblGrid>
      <w:tr w:rsidR="00D12D20" w14:paraId="2E0D87EE" w14:textId="77777777" w:rsidTr="007254E0">
        <w:tc>
          <w:tcPr>
            <w:tcW w:w="1552" w:type="dxa"/>
          </w:tcPr>
          <w:p w14:paraId="27130581" w14:textId="77777777" w:rsidR="00D12D20" w:rsidRPr="00784DDA" w:rsidRDefault="00D12D20" w:rsidP="007254E0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功能描述</w:t>
            </w:r>
          </w:p>
        </w:tc>
        <w:tc>
          <w:tcPr>
            <w:tcW w:w="6750" w:type="dxa"/>
          </w:tcPr>
          <w:p w14:paraId="1FC6F0B8" w14:textId="4F8F99C6" w:rsidR="00D12D20" w:rsidRDefault="006F1E76" w:rsidP="007254E0">
            <w:pPr>
              <w:pStyle w:val="a0"/>
              <w:ind w:firstLineChars="0" w:firstLine="0"/>
            </w:pPr>
            <w:r>
              <w:rPr>
                <w:rFonts w:hint="eastAsia"/>
              </w:rPr>
              <w:t>展示所有的就业进展</w:t>
            </w:r>
          </w:p>
        </w:tc>
      </w:tr>
      <w:tr w:rsidR="00D12D20" w14:paraId="25843ADB" w14:textId="77777777" w:rsidTr="007254E0">
        <w:tc>
          <w:tcPr>
            <w:tcW w:w="1552" w:type="dxa"/>
          </w:tcPr>
          <w:p w14:paraId="58247B11" w14:textId="77777777" w:rsidR="00D12D20" w:rsidRPr="00784DDA" w:rsidRDefault="00D12D20" w:rsidP="007254E0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前置条件</w:t>
            </w:r>
          </w:p>
        </w:tc>
        <w:tc>
          <w:tcPr>
            <w:tcW w:w="6750" w:type="dxa"/>
          </w:tcPr>
          <w:p w14:paraId="0A923191" w14:textId="77777777" w:rsidR="00D12D20" w:rsidRDefault="00D12D20" w:rsidP="007254E0">
            <w:pPr>
              <w:pStyle w:val="a0"/>
              <w:ind w:firstLineChars="0" w:firstLine="0"/>
            </w:pPr>
          </w:p>
        </w:tc>
      </w:tr>
      <w:tr w:rsidR="00D12D20" w14:paraId="67EC9A8C" w14:textId="77777777" w:rsidTr="007254E0">
        <w:tc>
          <w:tcPr>
            <w:tcW w:w="1552" w:type="dxa"/>
          </w:tcPr>
          <w:p w14:paraId="5CD2995B" w14:textId="77777777" w:rsidR="00D12D20" w:rsidRPr="00784DDA" w:rsidRDefault="00D12D20" w:rsidP="007254E0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后置条件</w:t>
            </w:r>
          </w:p>
        </w:tc>
        <w:tc>
          <w:tcPr>
            <w:tcW w:w="6750" w:type="dxa"/>
          </w:tcPr>
          <w:p w14:paraId="165221EF" w14:textId="77777777" w:rsidR="00D12D20" w:rsidRDefault="00D12D20" w:rsidP="007254E0">
            <w:pPr>
              <w:pStyle w:val="a0"/>
              <w:ind w:firstLineChars="0" w:firstLine="0"/>
            </w:pPr>
          </w:p>
        </w:tc>
      </w:tr>
      <w:tr w:rsidR="00D12D20" w14:paraId="28BC7E97" w14:textId="77777777" w:rsidTr="007254E0">
        <w:tc>
          <w:tcPr>
            <w:tcW w:w="1552" w:type="dxa"/>
          </w:tcPr>
          <w:p w14:paraId="7AF1ED0F" w14:textId="77777777" w:rsidR="00D12D20" w:rsidRPr="00784DDA" w:rsidRDefault="00D12D20" w:rsidP="007254E0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前端</w:t>
            </w:r>
            <w:r w:rsidRPr="00784DDA">
              <w:rPr>
                <w:rFonts w:hint="eastAsia"/>
                <w:b/>
              </w:rPr>
              <w:t>逻辑</w:t>
            </w:r>
          </w:p>
        </w:tc>
        <w:tc>
          <w:tcPr>
            <w:tcW w:w="6750" w:type="dxa"/>
          </w:tcPr>
          <w:p w14:paraId="35BC15C0" w14:textId="77777777" w:rsidR="00D12D20" w:rsidRDefault="006F1E76" w:rsidP="007254E0">
            <w:pPr>
              <w:pStyle w:val="a0"/>
              <w:ind w:firstLineChars="0" w:firstLine="0"/>
            </w:pPr>
            <w:r>
              <w:rPr>
                <w:rFonts w:hint="eastAsia"/>
              </w:rPr>
              <w:t>按照时间倒序展示就业进展。</w:t>
            </w:r>
          </w:p>
          <w:p w14:paraId="636F2A7D" w14:textId="1B509CD1" w:rsidR="006F1E76" w:rsidRDefault="006F1E76" w:rsidP="007254E0">
            <w:pPr>
              <w:pStyle w:val="a0"/>
              <w:ind w:firstLineChars="0" w:firstLine="0"/>
            </w:pPr>
            <w:r>
              <w:rPr>
                <w:rFonts w:hint="eastAsia"/>
              </w:rPr>
              <w:t>个人提交的已就业记录：展示‘恭喜您成功就业到</w:t>
            </w:r>
            <w:r>
              <w:rPr>
                <w:rFonts w:hint="eastAsia"/>
              </w:rPr>
              <w:t xml:space="preserve"> *******</w:t>
            </w:r>
            <w:r>
              <w:rPr>
                <w:rFonts w:hint="eastAsia"/>
              </w:rPr>
              <w:t>’，</w:t>
            </w:r>
            <w:r>
              <w:rPr>
                <w:rFonts w:hint="eastAsia"/>
              </w:rPr>
              <w:t>***</w:t>
            </w:r>
            <w:r>
              <w:rPr>
                <w:rFonts w:hint="eastAsia"/>
              </w:rPr>
              <w:t>为单位名称</w:t>
            </w:r>
            <w:r w:rsidR="00F529E9">
              <w:rPr>
                <w:rFonts w:hint="eastAsia"/>
              </w:rPr>
              <w:t>，高亮提示</w:t>
            </w:r>
            <w:r>
              <w:rPr>
                <w:rFonts w:hint="eastAsia"/>
              </w:rPr>
              <w:t>。附加图片展示，点击后全屏遮罩大图；</w:t>
            </w:r>
          </w:p>
          <w:p w14:paraId="1E7A30C8" w14:textId="77777777" w:rsidR="006F1E76" w:rsidRDefault="00F529E9" w:rsidP="007254E0">
            <w:pPr>
              <w:pStyle w:val="a0"/>
              <w:ind w:firstLineChars="0" w:firstLine="0"/>
            </w:pPr>
            <w:r>
              <w:rPr>
                <w:rFonts w:hint="eastAsia"/>
              </w:rPr>
              <w:t>机构提交的就业尝试：展示‘</w:t>
            </w:r>
            <w:r>
              <w:rPr>
                <w:rFonts w:hint="eastAsia"/>
              </w:rPr>
              <w:t xml:space="preserve">#### </w:t>
            </w:r>
            <w:r>
              <w:rPr>
                <w:rFonts w:hint="eastAsia"/>
              </w:rPr>
              <w:t>为您推荐就业到</w:t>
            </w:r>
            <w:r>
              <w:rPr>
                <w:rFonts w:hint="eastAsia"/>
              </w:rPr>
              <w:t>*****</w:t>
            </w:r>
            <w:r>
              <w:rPr>
                <w:rFonts w:hint="eastAsia"/>
              </w:rPr>
              <w:t>’，</w:t>
            </w:r>
            <w:r>
              <w:rPr>
                <w:rFonts w:hint="eastAsia"/>
              </w:rPr>
              <w:t>###</w:t>
            </w:r>
            <w:r>
              <w:rPr>
                <w:rFonts w:hint="eastAsia"/>
              </w:rPr>
              <w:lastRenderedPageBreak/>
              <w:t>为机构名称，高亮展示。</w:t>
            </w:r>
            <w:r>
              <w:rPr>
                <w:rFonts w:hint="eastAsia"/>
              </w:rPr>
              <w:t>****</w:t>
            </w:r>
            <w:r>
              <w:rPr>
                <w:rFonts w:hint="eastAsia"/>
              </w:rPr>
              <w:t>为单位名称</w:t>
            </w:r>
            <w:r w:rsidR="002C2563">
              <w:rPr>
                <w:rFonts w:hint="eastAsia"/>
              </w:rPr>
              <w:t>。附加图片展示，点击后全屏遮罩大图；</w:t>
            </w:r>
          </w:p>
          <w:p w14:paraId="6461273B" w14:textId="77777777" w:rsidR="002C2563" w:rsidRDefault="002C2563" w:rsidP="007254E0">
            <w:pPr>
              <w:pStyle w:val="a0"/>
              <w:ind w:firstLineChars="0" w:firstLine="0"/>
            </w:pPr>
            <w:r>
              <w:rPr>
                <w:rFonts w:hint="eastAsia"/>
              </w:rPr>
              <w:t>个人提交的就业尝试：展示‘您尝试就业到</w:t>
            </w:r>
            <w:r>
              <w:rPr>
                <w:rFonts w:hint="eastAsia"/>
              </w:rPr>
              <w:t>****</w:t>
            </w:r>
            <w:r>
              <w:rPr>
                <w:rFonts w:hint="eastAsia"/>
              </w:rPr>
              <w:t>’，</w:t>
            </w:r>
            <w:r>
              <w:rPr>
                <w:rFonts w:hint="eastAsia"/>
              </w:rPr>
              <w:t>****</w:t>
            </w:r>
            <w:r>
              <w:rPr>
                <w:rFonts w:hint="eastAsia"/>
              </w:rPr>
              <w:t>为单位名称。附加图片展示，点击后全屏遮罩大图；</w:t>
            </w:r>
          </w:p>
          <w:p w14:paraId="2E20507C" w14:textId="24934498" w:rsidR="002C2563" w:rsidRDefault="002C2563" w:rsidP="007254E0">
            <w:pPr>
              <w:pStyle w:val="a0"/>
              <w:ind w:firstLineChars="0" w:firstLine="0"/>
            </w:pPr>
            <w:r>
              <w:rPr>
                <w:rFonts w:hint="eastAsia"/>
              </w:rPr>
              <w:t>点击‘新增进展’按钮，跳转到‘提交就业进展’</w:t>
            </w:r>
          </w:p>
        </w:tc>
      </w:tr>
      <w:tr w:rsidR="00D12D20" w14:paraId="10E4CD3A" w14:textId="77777777" w:rsidTr="007254E0">
        <w:tc>
          <w:tcPr>
            <w:tcW w:w="1552" w:type="dxa"/>
          </w:tcPr>
          <w:p w14:paraId="62511CA7" w14:textId="3ABDDBD2" w:rsidR="00D12D20" w:rsidRDefault="00D12D20" w:rsidP="007254E0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后台逻辑</w:t>
            </w:r>
          </w:p>
        </w:tc>
        <w:tc>
          <w:tcPr>
            <w:tcW w:w="6750" w:type="dxa"/>
          </w:tcPr>
          <w:p w14:paraId="5CC51C8A" w14:textId="77777777" w:rsidR="00D12D20" w:rsidRDefault="00D12D20" w:rsidP="007254E0">
            <w:pPr>
              <w:pStyle w:val="a0"/>
              <w:ind w:firstLineChars="0" w:firstLine="0"/>
            </w:pPr>
          </w:p>
        </w:tc>
      </w:tr>
      <w:tr w:rsidR="00D12D20" w14:paraId="30EFDBCC" w14:textId="77777777" w:rsidTr="007254E0">
        <w:tc>
          <w:tcPr>
            <w:tcW w:w="1552" w:type="dxa"/>
          </w:tcPr>
          <w:p w14:paraId="34A1DD8C" w14:textId="77777777" w:rsidR="00D12D20" w:rsidRDefault="00D12D20" w:rsidP="007254E0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数据逻辑</w:t>
            </w:r>
          </w:p>
        </w:tc>
        <w:tc>
          <w:tcPr>
            <w:tcW w:w="6750" w:type="dxa"/>
          </w:tcPr>
          <w:p w14:paraId="40BD1588" w14:textId="77777777" w:rsidR="00D12D20" w:rsidRDefault="00D12D20" w:rsidP="007254E0">
            <w:pPr>
              <w:pStyle w:val="a0"/>
              <w:ind w:firstLineChars="0" w:firstLine="0"/>
            </w:pPr>
          </w:p>
        </w:tc>
      </w:tr>
      <w:tr w:rsidR="00D12D20" w14:paraId="1710DFB1" w14:textId="77777777" w:rsidTr="007254E0">
        <w:trPr>
          <w:trHeight w:val="451"/>
        </w:trPr>
        <w:tc>
          <w:tcPr>
            <w:tcW w:w="1552" w:type="dxa"/>
          </w:tcPr>
          <w:p w14:paraId="7CCFEF55" w14:textId="77777777" w:rsidR="00D12D20" w:rsidRPr="00784DDA" w:rsidRDefault="00D12D20" w:rsidP="007254E0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异常处理</w:t>
            </w:r>
          </w:p>
        </w:tc>
        <w:tc>
          <w:tcPr>
            <w:tcW w:w="6750" w:type="dxa"/>
          </w:tcPr>
          <w:p w14:paraId="501D81FE" w14:textId="77777777" w:rsidR="00D12D20" w:rsidRDefault="00D12D20" w:rsidP="007254E0">
            <w:pPr>
              <w:pStyle w:val="a0"/>
              <w:ind w:firstLineChars="0" w:firstLine="0"/>
            </w:pPr>
          </w:p>
        </w:tc>
      </w:tr>
    </w:tbl>
    <w:p w14:paraId="7D624AC9" w14:textId="76711A16" w:rsidR="00D12D20" w:rsidRDefault="00D12D20" w:rsidP="009420C2">
      <w:pPr>
        <w:pStyle w:val="4"/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2"/>
        <w:gridCol w:w="6750"/>
      </w:tblGrid>
      <w:tr w:rsidR="00D12D20" w14:paraId="6E1FBA0E" w14:textId="77777777" w:rsidTr="007254E0">
        <w:tc>
          <w:tcPr>
            <w:tcW w:w="1552" w:type="dxa"/>
          </w:tcPr>
          <w:p w14:paraId="17BD89C0" w14:textId="77777777" w:rsidR="00D12D20" w:rsidRPr="00784DDA" w:rsidRDefault="00D12D20" w:rsidP="007254E0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功能描述</w:t>
            </w:r>
          </w:p>
        </w:tc>
        <w:tc>
          <w:tcPr>
            <w:tcW w:w="6750" w:type="dxa"/>
          </w:tcPr>
          <w:p w14:paraId="5D5A5946" w14:textId="77777777" w:rsidR="00D12D20" w:rsidRDefault="00D12D20" w:rsidP="007254E0">
            <w:pPr>
              <w:pStyle w:val="a0"/>
              <w:ind w:firstLineChars="0" w:firstLine="0"/>
            </w:pPr>
          </w:p>
        </w:tc>
      </w:tr>
      <w:tr w:rsidR="00D12D20" w14:paraId="531FE5FF" w14:textId="77777777" w:rsidTr="007254E0">
        <w:tc>
          <w:tcPr>
            <w:tcW w:w="1552" w:type="dxa"/>
          </w:tcPr>
          <w:p w14:paraId="52318CF1" w14:textId="77777777" w:rsidR="00D12D20" w:rsidRPr="00784DDA" w:rsidRDefault="00D12D20" w:rsidP="007254E0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前置条件</w:t>
            </w:r>
          </w:p>
        </w:tc>
        <w:tc>
          <w:tcPr>
            <w:tcW w:w="6750" w:type="dxa"/>
          </w:tcPr>
          <w:p w14:paraId="51F8DC15" w14:textId="77777777" w:rsidR="00D12D20" w:rsidRDefault="00D12D20" w:rsidP="007254E0">
            <w:pPr>
              <w:pStyle w:val="a0"/>
              <w:ind w:firstLineChars="0" w:firstLine="0"/>
            </w:pPr>
          </w:p>
        </w:tc>
      </w:tr>
      <w:tr w:rsidR="00D12D20" w14:paraId="28E7B625" w14:textId="77777777" w:rsidTr="007254E0">
        <w:tc>
          <w:tcPr>
            <w:tcW w:w="1552" w:type="dxa"/>
          </w:tcPr>
          <w:p w14:paraId="09C755B6" w14:textId="77777777" w:rsidR="00D12D20" w:rsidRPr="00784DDA" w:rsidRDefault="00D12D20" w:rsidP="007254E0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后置条件</w:t>
            </w:r>
          </w:p>
        </w:tc>
        <w:tc>
          <w:tcPr>
            <w:tcW w:w="6750" w:type="dxa"/>
          </w:tcPr>
          <w:p w14:paraId="3F2FD413" w14:textId="77777777" w:rsidR="00D12D20" w:rsidRDefault="00D12D20" w:rsidP="007254E0">
            <w:pPr>
              <w:pStyle w:val="a0"/>
              <w:ind w:firstLineChars="0" w:firstLine="0"/>
            </w:pPr>
          </w:p>
        </w:tc>
      </w:tr>
      <w:tr w:rsidR="00D12D20" w14:paraId="15AFBBB1" w14:textId="77777777" w:rsidTr="007254E0">
        <w:tc>
          <w:tcPr>
            <w:tcW w:w="1552" w:type="dxa"/>
          </w:tcPr>
          <w:p w14:paraId="5C4369BA" w14:textId="77777777" w:rsidR="00D12D20" w:rsidRPr="00784DDA" w:rsidRDefault="00D12D20" w:rsidP="007254E0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前端</w:t>
            </w:r>
            <w:r w:rsidRPr="00784DDA">
              <w:rPr>
                <w:rFonts w:hint="eastAsia"/>
                <w:b/>
              </w:rPr>
              <w:t>逻辑</w:t>
            </w:r>
          </w:p>
        </w:tc>
        <w:tc>
          <w:tcPr>
            <w:tcW w:w="6750" w:type="dxa"/>
          </w:tcPr>
          <w:p w14:paraId="213BFEEE" w14:textId="77777777" w:rsidR="00D12D20" w:rsidRDefault="00D12D20" w:rsidP="007254E0">
            <w:pPr>
              <w:pStyle w:val="a0"/>
              <w:ind w:firstLineChars="0" w:firstLine="0"/>
            </w:pPr>
          </w:p>
        </w:tc>
      </w:tr>
      <w:tr w:rsidR="00D12D20" w14:paraId="6EFE3F90" w14:textId="77777777" w:rsidTr="007254E0">
        <w:tc>
          <w:tcPr>
            <w:tcW w:w="1552" w:type="dxa"/>
          </w:tcPr>
          <w:p w14:paraId="11C036DE" w14:textId="77777777" w:rsidR="00D12D20" w:rsidRDefault="00D12D20" w:rsidP="007254E0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后台逻辑</w:t>
            </w:r>
          </w:p>
        </w:tc>
        <w:tc>
          <w:tcPr>
            <w:tcW w:w="6750" w:type="dxa"/>
          </w:tcPr>
          <w:p w14:paraId="160593A8" w14:textId="77777777" w:rsidR="00D12D20" w:rsidRDefault="00D12D20" w:rsidP="007254E0">
            <w:pPr>
              <w:pStyle w:val="a0"/>
              <w:ind w:firstLineChars="0" w:firstLine="0"/>
            </w:pPr>
          </w:p>
        </w:tc>
      </w:tr>
      <w:tr w:rsidR="00D12D20" w14:paraId="538EFBA5" w14:textId="77777777" w:rsidTr="007254E0">
        <w:tc>
          <w:tcPr>
            <w:tcW w:w="1552" w:type="dxa"/>
          </w:tcPr>
          <w:p w14:paraId="2AD9659C" w14:textId="77777777" w:rsidR="00D12D20" w:rsidRDefault="00D12D20" w:rsidP="007254E0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数据逻辑</w:t>
            </w:r>
          </w:p>
        </w:tc>
        <w:tc>
          <w:tcPr>
            <w:tcW w:w="6750" w:type="dxa"/>
          </w:tcPr>
          <w:p w14:paraId="711BD388" w14:textId="77777777" w:rsidR="00D12D20" w:rsidRDefault="00D12D20" w:rsidP="007254E0">
            <w:pPr>
              <w:pStyle w:val="a0"/>
              <w:ind w:firstLineChars="0" w:firstLine="0"/>
            </w:pPr>
          </w:p>
        </w:tc>
      </w:tr>
      <w:tr w:rsidR="00D12D20" w14:paraId="4140E75A" w14:textId="77777777" w:rsidTr="007254E0">
        <w:trPr>
          <w:trHeight w:val="451"/>
        </w:trPr>
        <w:tc>
          <w:tcPr>
            <w:tcW w:w="1552" w:type="dxa"/>
          </w:tcPr>
          <w:p w14:paraId="2F58D0DE" w14:textId="77777777" w:rsidR="00D12D20" w:rsidRPr="00784DDA" w:rsidRDefault="00D12D20" w:rsidP="007254E0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异常处理</w:t>
            </w:r>
          </w:p>
        </w:tc>
        <w:tc>
          <w:tcPr>
            <w:tcW w:w="6750" w:type="dxa"/>
          </w:tcPr>
          <w:p w14:paraId="7D51AC03" w14:textId="77777777" w:rsidR="00D12D20" w:rsidRDefault="00D12D20" w:rsidP="007254E0">
            <w:pPr>
              <w:pStyle w:val="a0"/>
              <w:ind w:firstLineChars="0" w:firstLine="0"/>
            </w:pPr>
          </w:p>
        </w:tc>
      </w:tr>
    </w:tbl>
    <w:p w14:paraId="3EDBF7C8" w14:textId="74496C5A" w:rsidR="00D12D20" w:rsidRDefault="00D12D20" w:rsidP="009420C2">
      <w:pPr>
        <w:pStyle w:val="4"/>
      </w:pPr>
      <w:r>
        <w:rPr>
          <w:rFonts w:hint="eastAsia"/>
        </w:rPr>
        <w:t>赔付记录</w:t>
      </w:r>
    </w:p>
    <w:p w14:paraId="2D56B44C" w14:textId="12CCE9A8" w:rsidR="00282572" w:rsidRPr="00282572" w:rsidRDefault="00282572" w:rsidP="00282572">
      <w:pPr>
        <w:pStyle w:val="a0"/>
        <w:ind w:firstLine="480"/>
      </w:pPr>
      <w:r w:rsidRPr="00282572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46430F65" wp14:editId="3018A24A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3099435" cy="6388100"/>
            <wp:effectExtent l="0" t="0" r="0" b="0"/>
            <wp:wrapSquare wrapText="bothSides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537" cy="63938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2"/>
        <w:gridCol w:w="6750"/>
      </w:tblGrid>
      <w:tr w:rsidR="00D12D20" w14:paraId="355D091B" w14:textId="77777777" w:rsidTr="007254E0">
        <w:tc>
          <w:tcPr>
            <w:tcW w:w="1552" w:type="dxa"/>
          </w:tcPr>
          <w:p w14:paraId="6231FB04" w14:textId="77777777" w:rsidR="00D12D20" w:rsidRPr="00784DDA" w:rsidRDefault="00D12D20" w:rsidP="007254E0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功能描述</w:t>
            </w:r>
          </w:p>
        </w:tc>
        <w:tc>
          <w:tcPr>
            <w:tcW w:w="6750" w:type="dxa"/>
          </w:tcPr>
          <w:p w14:paraId="3277B4BA" w14:textId="0D1CB1A1" w:rsidR="00D12D20" w:rsidRDefault="000832DD" w:rsidP="007254E0">
            <w:pPr>
              <w:pStyle w:val="a0"/>
              <w:ind w:firstLineChars="0" w:firstLine="0"/>
            </w:pPr>
            <w:r>
              <w:rPr>
                <w:rFonts w:hint="eastAsia"/>
              </w:rPr>
              <w:t>赔付记录</w:t>
            </w:r>
          </w:p>
        </w:tc>
      </w:tr>
      <w:tr w:rsidR="00D12D20" w14:paraId="4BBAEFB3" w14:textId="77777777" w:rsidTr="007254E0">
        <w:tc>
          <w:tcPr>
            <w:tcW w:w="1552" w:type="dxa"/>
          </w:tcPr>
          <w:p w14:paraId="4D3319DD" w14:textId="77777777" w:rsidR="00D12D20" w:rsidRPr="00784DDA" w:rsidRDefault="00D12D20" w:rsidP="007254E0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前置条件</w:t>
            </w:r>
          </w:p>
        </w:tc>
        <w:tc>
          <w:tcPr>
            <w:tcW w:w="6750" w:type="dxa"/>
          </w:tcPr>
          <w:p w14:paraId="3C7410F2" w14:textId="69F0D2F8" w:rsidR="00D12D20" w:rsidRDefault="000832DD" w:rsidP="007254E0">
            <w:pPr>
              <w:pStyle w:val="a0"/>
              <w:ind w:firstLineChars="0" w:firstLine="0"/>
            </w:pPr>
            <w:r>
              <w:rPr>
                <w:rFonts w:hint="eastAsia"/>
              </w:rPr>
              <w:t>从‘赔付记录’按钮进入</w:t>
            </w:r>
          </w:p>
        </w:tc>
      </w:tr>
      <w:tr w:rsidR="00D12D20" w14:paraId="3265CDA5" w14:textId="77777777" w:rsidTr="007254E0">
        <w:tc>
          <w:tcPr>
            <w:tcW w:w="1552" w:type="dxa"/>
          </w:tcPr>
          <w:p w14:paraId="5D8A936C" w14:textId="77777777" w:rsidR="00D12D20" w:rsidRPr="00784DDA" w:rsidRDefault="00D12D20" w:rsidP="007254E0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t>后置条件</w:t>
            </w:r>
          </w:p>
        </w:tc>
        <w:tc>
          <w:tcPr>
            <w:tcW w:w="6750" w:type="dxa"/>
          </w:tcPr>
          <w:p w14:paraId="28467791" w14:textId="77777777" w:rsidR="00D12D20" w:rsidRDefault="00D12D20" w:rsidP="007254E0">
            <w:pPr>
              <w:pStyle w:val="a0"/>
              <w:ind w:firstLineChars="0" w:firstLine="0"/>
            </w:pPr>
          </w:p>
        </w:tc>
      </w:tr>
      <w:tr w:rsidR="00D12D20" w14:paraId="43A1941C" w14:textId="77777777" w:rsidTr="007254E0">
        <w:tc>
          <w:tcPr>
            <w:tcW w:w="1552" w:type="dxa"/>
          </w:tcPr>
          <w:p w14:paraId="068EEFDD" w14:textId="77777777" w:rsidR="00D12D20" w:rsidRPr="00784DDA" w:rsidRDefault="00D12D20" w:rsidP="007254E0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前端</w:t>
            </w:r>
            <w:r w:rsidRPr="00784DDA">
              <w:rPr>
                <w:rFonts w:hint="eastAsia"/>
                <w:b/>
              </w:rPr>
              <w:t>逻辑</w:t>
            </w:r>
          </w:p>
        </w:tc>
        <w:tc>
          <w:tcPr>
            <w:tcW w:w="6750" w:type="dxa"/>
          </w:tcPr>
          <w:p w14:paraId="34949840" w14:textId="3742CE3D" w:rsidR="00D12D20" w:rsidRDefault="000832DD" w:rsidP="007254E0">
            <w:pPr>
              <w:pStyle w:val="a0"/>
              <w:ind w:firstLineChars="0" w:firstLine="0"/>
            </w:pPr>
            <w:r>
              <w:rPr>
                <w:rFonts w:hint="eastAsia"/>
              </w:rPr>
              <w:t>按照期数正序展示赔付的信息，包括期数、日期、待赔付、已赔付的数值。日期格式为</w:t>
            </w:r>
            <w:r>
              <w:rPr>
                <w:rFonts w:hint="eastAsia"/>
              </w:rPr>
              <w:t>yyyymmdd</w:t>
            </w:r>
            <w:r>
              <w:rPr>
                <w:rFonts w:hint="eastAsia"/>
              </w:rPr>
              <w:t>。已赔付金额如果是已经支付的，显示数值，颜色标识已完成，如果未支付，显示‘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’</w:t>
            </w:r>
          </w:p>
        </w:tc>
      </w:tr>
      <w:tr w:rsidR="00D12D20" w14:paraId="4AECC846" w14:textId="77777777" w:rsidTr="007254E0">
        <w:tc>
          <w:tcPr>
            <w:tcW w:w="1552" w:type="dxa"/>
          </w:tcPr>
          <w:p w14:paraId="28BBCD3E" w14:textId="77777777" w:rsidR="00D12D20" w:rsidRDefault="00D12D20" w:rsidP="007254E0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后台逻辑</w:t>
            </w:r>
          </w:p>
        </w:tc>
        <w:tc>
          <w:tcPr>
            <w:tcW w:w="6750" w:type="dxa"/>
          </w:tcPr>
          <w:p w14:paraId="47BD798C" w14:textId="77777777" w:rsidR="00D12D20" w:rsidRDefault="00D12D20" w:rsidP="007254E0">
            <w:pPr>
              <w:pStyle w:val="a0"/>
              <w:ind w:firstLineChars="0" w:firstLine="0"/>
            </w:pPr>
          </w:p>
        </w:tc>
      </w:tr>
      <w:tr w:rsidR="00D12D20" w14:paraId="2E401065" w14:textId="77777777" w:rsidTr="007254E0">
        <w:tc>
          <w:tcPr>
            <w:tcW w:w="1552" w:type="dxa"/>
          </w:tcPr>
          <w:p w14:paraId="78CC0C27" w14:textId="77777777" w:rsidR="00D12D20" w:rsidRDefault="00D12D20" w:rsidP="007254E0">
            <w:pPr>
              <w:pStyle w:val="a0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数据逻辑</w:t>
            </w:r>
          </w:p>
        </w:tc>
        <w:tc>
          <w:tcPr>
            <w:tcW w:w="6750" w:type="dxa"/>
          </w:tcPr>
          <w:p w14:paraId="46FB357E" w14:textId="77777777" w:rsidR="00D12D20" w:rsidRDefault="00D12D20" w:rsidP="007254E0">
            <w:pPr>
              <w:pStyle w:val="a0"/>
              <w:ind w:firstLineChars="0" w:firstLine="0"/>
            </w:pPr>
          </w:p>
        </w:tc>
      </w:tr>
      <w:tr w:rsidR="00D12D20" w14:paraId="32E18833" w14:textId="77777777" w:rsidTr="007254E0">
        <w:trPr>
          <w:trHeight w:val="451"/>
        </w:trPr>
        <w:tc>
          <w:tcPr>
            <w:tcW w:w="1552" w:type="dxa"/>
          </w:tcPr>
          <w:p w14:paraId="6AC1C290" w14:textId="77777777" w:rsidR="00D12D20" w:rsidRPr="00784DDA" w:rsidRDefault="00D12D20" w:rsidP="007254E0">
            <w:pPr>
              <w:pStyle w:val="a0"/>
              <w:ind w:firstLineChars="0" w:firstLine="0"/>
              <w:rPr>
                <w:b/>
              </w:rPr>
            </w:pPr>
            <w:r w:rsidRPr="00784DDA">
              <w:rPr>
                <w:rFonts w:hint="eastAsia"/>
                <w:b/>
              </w:rPr>
              <w:lastRenderedPageBreak/>
              <w:t>异常处理</w:t>
            </w:r>
          </w:p>
        </w:tc>
        <w:tc>
          <w:tcPr>
            <w:tcW w:w="6750" w:type="dxa"/>
          </w:tcPr>
          <w:p w14:paraId="26520048" w14:textId="77777777" w:rsidR="00D12D20" w:rsidRDefault="00D12D20" w:rsidP="007254E0">
            <w:pPr>
              <w:pStyle w:val="a0"/>
              <w:ind w:firstLineChars="0" w:firstLine="0"/>
            </w:pPr>
          </w:p>
        </w:tc>
      </w:tr>
    </w:tbl>
    <w:p w14:paraId="26E2B477" w14:textId="77777777" w:rsidR="00D12D20" w:rsidRDefault="00D12D20" w:rsidP="00B71890">
      <w:pPr>
        <w:pStyle w:val="a0"/>
        <w:ind w:firstLine="480"/>
      </w:pPr>
    </w:p>
    <w:p w14:paraId="541AE6BF" w14:textId="77777777" w:rsidR="00D12D20" w:rsidRPr="00B71890" w:rsidRDefault="00D12D20" w:rsidP="00B71890">
      <w:pPr>
        <w:pStyle w:val="a0"/>
        <w:ind w:firstLine="480"/>
      </w:pPr>
    </w:p>
    <w:p w14:paraId="1CD37BA3" w14:textId="77777777" w:rsidR="00CA2E6D" w:rsidRPr="00156D3A" w:rsidRDefault="00CA2E6D" w:rsidP="00156D3A">
      <w:pPr>
        <w:pStyle w:val="a0"/>
        <w:ind w:firstLine="480"/>
      </w:pPr>
    </w:p>
    <w:p w14:paraId="2F9F1D5C" w14:textId="77777777" w:rsidR="00C47F96" w:rsidRDefault="00C47F96" w:rsidP="00DE1D3D">
      <w:pPr>
        <w:pStyle w:val="af1"/>
        <w:ind w:firstLine="420"/>
        <w:rPr>
          <w:color w:val="0000FF"/>
        </w:rPr>
      </w:pPr>
    </w:p>
    <w:p w14:paraId="06361556" w14:textId="77777777" w:rsidR="00C47F96" w:rsidRDefault="00C47F96" w:rsidP="00DE1D3D">
      <w:pPr>
        <w:pStyle w:val="af1"/>
        <w:ind w:firstLine="420"/>
        <w:rPr>
          <w:color w:val="0000FF"/>
        </w:rPr>
      </w:pPr>
    </w:p>
    <w:p w14:paraId="096D2EB3" w14:textId="77777777" w:rsidR="00DE1D3D" w:rsidRPr="008F498C" w:rsidRDefault="00DE1D3D" w:rsidP="00DE1D3D">
      <w:pPr>
        <w:pStyle w:val="aa"/>
      </w:pPr>
    </w:p>
    <w:p w14:paraId="3CA54053" w14:textId="77777777" w:rsidR="00DE1D3D" w:rsidRPr="00633FAA" w:rsidRDefault="00DE1D3D" w:rsidP="00DE1D3D">
      <w:pPr>
        <w:pStyle w:val="2"/>
        <w:tabs>
          <w:tab w:val="num" w:pos="576"/>
        </w:tabs>
        <w:ind w:left="576" w:hanging="576"/>
      </w:pPr>
      <w:bookmarkStart w:id="13" w:name="_Toc130095356"/>
      <w:r w:rsidRPr="00036734">
        <w:rPr>
          <w:rFonts w:hint="eastAsia"/>
          <w:color w:val="0000FF"/>
        </w:rPr>
        <w:t>×××</w:t>
      </w:r>
      <w:r w:rsidRPr="00633FAA">
        <w:t>功能点</w:t>
      </w:r>
      <w:r w:rsidRPr="00633FAA">
        <w:t>2</w:t>
      </w:r>
      <w:bookmarkEnd w:id="13"/>
    </w:p>
    <w:p w14:paraId="2AA18BF1" w14:textId="77777777" w:rsidR="00DE1D3D" w:rsidRDefault="00DE1D3D" w:rsidP="00DE1D3D">
      <w:pPr>
        <w:pStyle w:val="aa"/>
      </w:pPr>
      <w:r>
        <w:rPr>
          <w:rFonts w:hint="eastAsia"/>
        </w:rPr>
        <w:t>……</w:t>
      </w:r>
    </w:p>
    <w:p w14:paraId="12826396" w14:textId="77777777" w:rsidR="00DE1D3D" w:rsidRDefault="00DE1D3D" w:rsidP="00DE1D3D">
      <w:pPr>
        <w:pStyle w:val="aa"/>
      </w:pPr>
    </w:p>
    <w:p w14:paraId="2F332C76" w14:textId="77777777" w:rsidR="00DE1D3D" w:rsidRPr="00662EEC" w:rsidRDefault="00DE1D3D" w:rsidP="00DE1D3D">
      <w:pPr>
        <w:pStyle w:val="1"/>
        <w:keepLines/>
        <w:tabs>
          <w:tab w:val="num" w:pos="432"/>
        </w:tabs>
        <w:spacing w:before="0" w:line="240" w:lineRule="auto"/>
        <w:ind w:left="432" w:hanging="432"/>
        <w:rPr>
          <w:sz w:val="30"/>
          <w:szCs w:val="30"/>
        </w:rPr>
      </w:pPr>
      <w:bookmarkStart w:id="14" w:name="_Toc130095358"/>
      <w:r w:rsidRPr="00662EEC">
        <w:rPr>
          <w:sz w:val="30"/>
          <w:szCs w:val="30"/>
        </w:rPr>
        <w:t>其它问题描述</w:t>
      </w:r>
      <w:bookmarkEnd w:id="14"/>
    </w:p>
    <w:p w14:paraId="593D82D5" w14:textId="77777777" w:rsidR="00220859" w:rsidRDefault="00220859" w:rsidP="00220859">
      <w:pPr>
        <w:pStyle w:val="af1"/>
        <w:ind w:firstLine="420"/>
        <w:rPr>
          <w:color w:val="0000FF"/>
        </w:rPr>
      </w:pPr>
      <w:r w:rsidRPr="005D0524">
        <w:rPr>
          <w:rFonts w:hint="eastAsia"/>
          <w:color w:val="0000FF"/>
        </w:rPr>
        <w:t>【</w:t>
      </w:r>
      <w:r>
        <w:rPr>
          <w:rFonts w:hint="eastAsia"/>
          <w:color w:val="0000FF"/>
        </w:rPr>
        <w:t>功能需求以外的其他问题可以在本节描述（</w:t>
      </w:r>
      <w:r w:rsidRPr="005D0524">
        <w:rPr>
          <w:rFonts w:hint="eastAsia"/>
          <w:color w:val="0000FF"/>
        </w:rPr>
        <w:t>如果</w:t>
      </w:r>
      <w:r>
        <w:rPr>
          <w:rFonts w:hint="eastAsia"/>
          <w:color w:val="0000FF"/>
        </w:rPr>
        <w:t>没有</w:t>
      </w:r>
      <w:r w:rsidRPr="005D0524">
        <w:rPr>
          <w:rFonts w:hint="eastAsia"/>
          <w:color w:val="0000FF"/>
        </w:rPr>
        <w:t>，可以裁剪</w:t>
      </w:r>
      <w:r>
        <w:rPr>
          <w:rFonts w:hint="eastAsia"/>
          <w:color w:val="0000FF"/>
        </w:rPr>
        <w:t>）：</w:t>
      </w:r>
    </w:p>
    <w:p w14:paraId="27D108A9" w14:textId="77777777" w:rsidR="00220859" w:rsidRDefault="00220859" w:rsidP="00220859">
      <w:pPr>
        <w:pStyle w:val="af1"/>
        <w:ind w:firstLine="420"/>
        <w:rPr>
          <w:color w:val="0000FF"/>
        </w:rPr>
      </w:pPr>
      <w:r w:rsidRPr="005D0524">
        <w:rPr>
          <w:rFonts w:hint="eastAsia"/>
          <w:color w:val="0000FF"/>
        </w:rPr>
        <w:t>1</w:t>
      </w:r>
      <w:r w:rsidRPr="005D0524">
        <w:rPr>
          <w:rFonts w:hint="eastAsia"/>
          <w:color w:val="0000FF"/>
        </w:rPr>
        <w:t>、</w:t>
      </w:r>
      <w:r w:rsidRPr="005D0524">
        <w:rPr>
          <w:color w:val="0000FF"/>
        </w:rPr>
        <w:t>此处应该标明此版本上线后可能带来的风险以及应对措施</w:t>
      </w:r>
      <w:r w:rsidRPr="005D0524">
        <w:rPr>
          <w:rFonts w:hint="eastAsia"/>
          <w:color w:val="0000FF"/>
        </w:rPr>
        <w:t>；</w:t>
      </w:r>
    </w:p>
    <w:p w14:paraId="194608B9" w14:textId="77777777" w:rsidR="00220859" w:rsidRDefault="00220859" w:rsidP="00220859">
      <w:pPr>
        <w:pStyle w:val="af1"/>
        <w:ind w:firstLine="420"/>
        <w:rPr>
          <w:color w:val="0000FF"/>
        </w:rPr>
      </w:pPr>
      <w:r w:rsidRPr="005D0524">
        <w:rPr>
          <w:color w:val="0000FF"/>
        </w:rPr>
        <w:t>2</w:t>
      </w:r>
      <w:r w:rsidRPr="005D0524">
        <w:rPr>
          <w:color w:val="0000FF"/>
        </w:rPr>
        <w:t>、</w:t>
      </w:r>
      <w:r>
        <w:rPr>
          <w:rFonts w:hint="eastAsia"/>
          <w:color w:val="0000FF"/>
        </w:rPr>
        <w:t>对于新产品等较大功能升级，可以在此处说明一些重要的统计需求，以便</w:t>
      </w:r>
      <w:r>
        <w:rPr>
          <w:rFonts w:hint="eastAsia"/>
          <w:color w:val="0000FF"/>
        </w:rPr>
        <w:t>RD</w:t>
      </w:r>
      <w:r>
        <w:rPr>
          <w:rFonts w:hint="eastAsia"/>
          <w:color w:val="0000FF"/>
        </w:rPr>
        <w:t>在设计时提前考虑；</w:t>
      </w:r>
    </w:p>
    <w:p w14:paraId="2EC96611" w14:textId="77777777" w:rsidR="00220859" w:rsidRPr="006B0CE7" w:rsidRDefault="00220859" w:rsidP="00220859">
      <w:pPr>
        <w:pStyle w:val="af1"/>
        <w:ind w:firstLine="420"/>
        <w:rPr>
          <w:color w:val="0000FF"/>
        </w:rPr>
      </w:pPr>
      <w:r w:rsidRPr="006B0CE7">
        <w:rPr>
          <w:rFonts w:hint="eastAsia"/>
          <w:color w:val="0000FF"/>
        </w:rPr>
        <w:t>3</w:t>
      </w:r>
      <w:r w:rsidRPr="006B0CE7">
        <w:rPr>
          <w:rFonts w:hint="eastAsia"/>
          <w:color w:val="0000FF"/>
        </w:rPr>
        <w:t>、</w:t>
      </w:r>
      <w:r w:rsidRPr="006B0CE7">
        <w:rPr>
          <w:color w:val="0000FF"/>
        </w:rPr>
        <w:t>对其它部门是否有影响，是否涉及</w:t>
      </w:r>
      <w:r w:rsidR="00F14FA4">
        <w:rPr>
          <w:rFonts w:hint="eastAsia"/>
          <w:color w:val="0000FF"/>
        </w:rPr>
        <w:t>商务、运营、信审、催收、研发</w:t>
      </w:r>
      <w:r w:rsidRPr="006B0CE7">
        <w:rPr>
          <w:color w:val="0000FF"/>
        </w:rPr>
        <w:t>部门的工作。】</w:t>
      </w:r>
    </w:p>
    <w:p w14:paraId="7F5D713D" w14:textId="77777777" w:rsidR="00DE1D3D" w:rsidRPr="00690FF7" w:rsidRDefault="00DE1D3D" w:rsidP="00220859">
      <w:pPr>
        <w:pStyle w:val="af1"/>
        <w:ind w:firstLine="420"/>
      </w:pPr>
    </w:p>
    <w:sectPr w:rsidR="00DE1D3D" w:rsidRPr="00690FF7">
      <w:footerReference w:type="default" r:id="rId40"/>
      <w:footerReference w:type="first" r:id="rId41"/>
      <w:pgSz w:w="11906" w:h="16838"/>
      <w:pgMar w:top="1440" w:right="1797" w:bottom="1440" w:left="1797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5D428BD" w14:textId="77777777" w:rsidR="004D3A90" w:rsidRDefault="004D3A90">
      <w:r>
        <w:separator/>
      </w:r>
    </w:p>
  </w:endnote>
  <w:endnote w:type="continuationSeparator" w:id="0">
    <w:p w14:paraId="03CF37A2" w14:textId="77777777" w:rsidR="004D3A90" w:rsidRDefault="004D3A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4D"/>
    <w:family w:val="modern"/>
    <w:notTrueType/>
    <w:pitch w:val="fixed"/>
    <w:sig w:usb0="00000003" w:usb1="00000000" w:usb2="00000000" w:usb3="00000000" w:csb0="00000001" w:csb1="00000000"/>
  </w:font>
  <w:font w:name="楷体_GB2312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523F8F" w14:textId="77777777" w:rsidR="007254E0" w:rsidRDefault="007254E0">
    <w:pPr>
      <w:pStyle w:val="a7"/>
      <w:spacing w:after="12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D8E2C5" w14:textId="5CD65CD8" w:rsidR="007254E0" w:rsidRDefault="00E60076" w:rsidP="00944403">
    <w:pPr>
      <w:pStyle w:val="a7"/>
      <w:pBdr>
        <w:top w:val="single" w:sz="4" w:space="0" w:color="auto"/>
      </w:pBdr>
      <w:spacing w:after="120"/>
    </w:pPr>
    <w:r>
      <w:rPr>
        <w:rFonts w:hint="eastAsia"/>
      </w:rPr>
      <w:t>北京中腾汇达投资管理有限公司</w:t>
    </w:r>
    <w:r w:rsidR="007254E0">
      <w:rPr>
        <w:rFonts w:hint="eastAsia"/>
      </w:rPr>
      <w:t xml:space="preserve">                                        </w:t>
    </w:r>
    <w:r w:rsidR="007254E0" w:rsidRPr="00FC38F7">
      <w:tab/>
      <w:t xml:space="preserve">- </w:t>
    </w:r>
    <w:r w:rsidR="007254E0" w:rsidRPr="00FC38F7">
      <w:fldChar w:fldCharType="begin"/>
    </w:r>
    <w:r w:rsidR="007254E0" w:rsidRPr="00FC38F7">
      <w:instrText xml:space="preserve"> PAGE </w:instrText>
    </w:r>
    <w:r w:rsidR="007254E0" w:rsidRPr="00FC38F7">
      <w:fldChar w:fldCharType="separate"/>
    </w:r>
    <w:r>
      <w:rPr>
        <w:noProof/>
      </w:rPr>
      <w:t>1</w:t>
    </w:r>
    <w:r w:rsidR="007254E0" w:rsidRPr="00FC38F7">
      <w:fldChar w:fldCharType="end"/>
    </w:r>
    <w:r w:rsidR="007254E0" w:rsidRPr="00FC38F7">
      <w:t xml:space="preserve"> -</w:t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5A3F157" w14:textId="77777777" w:rsidR="007254E0" w:rsidRDefault="007254E0">
    <w:pPr>
      <w:pStyle w:val="a7"/>
      <w:spacing w:after="120"/>
    </w:pP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E1FFE3" w14:textId="77777777" w:rsidR="007254E0" w:rsidRDefault="007254E0">
    <w:pPr>
      <w:pStyle w:val="a7"/>
      <w:ind w:firstLine="360"/>
      <w:jc w:val="right"/>
    </w:pPr>
    <w:r>
      <w:rPr>
        <w:rFonts w:hint="eastAsia"/>
        <w:kern w:val="0"/>
        <w:szCs w:val="21"/>
      </w:rPr>
      <w:t>第</w:t>
    </w:r>
    <w:r>
      <w:rPr>
        <w:rFonts w:hint="eastAsia"/>
        <w:kern w:val="0"/>
        <w:szCs w:val="21"/>
      </w:rPr>
      <w:t xml:space="preserve">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 w:rsidR="00E60076">
      <w:rPr>
        <w:noProof/>
        <w:kern w:val="0"/>
        <w:szCs w:val="21"/>
      </w:rPr>
      <w:t>56</w:t>
    </w:r>
    <w:r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 xml:space="preserve"> </w:t>
    </w:r>
    <w:r>
      <w:rPr>
        <w:rFonts w:hint="eastAsia"/>
        <w:kern w:val="0"/>
        <w:szCs w:val="21"/>
      </w:rPr>
      <w:t>页</w:t>
    </w:r>
    <w:r>
      <w:rPr>
        <w:rFonts w:hint="eastAsia"/>
        <w:kern w:val="0"/>
        <w:szCs w:val="21"/>
      </w:rPr>
      <w:t xml:space="preserve"> </w:t>
    </w:r>
    <w:r>
      <w:rPr>
        <w:rFonts w:hint="eastAsia"/>
        <w:kern w:val="0"/>
        <w:szCs w:val="21"/>
      </w:rPr>
      <w:t>共</w:t>
    </w:r>
    <w:r>
      <w:rPr>
        <w:rFonts w:hint="eastAsia"/>
        <w:kern w:val="0"/>
        <w:szCs w:val="21"/>
      </w:rPr>
      <w:t xml:space="preserve">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</w:instrText>
    </w:r>
    <w:r>
      <w:rPr>
        <w:rFonts w:hint="eastAsia"/>
        <w:kern w:val="0"/>
        <w:szCs w:val="21"/>
      </w:rPr>
      <w:instrText>SECTION</w:instrText>
    </w:r>
    <w:r>
      <w:rPr>
        <w:kern w:val="0"/>
        <w:szCs w:val="21"/>
      </w:rPr>
      <w:instrText xml:space="preserve">PAGES </w:instrText>
    </w:r>
    <w:r>
      <w:rPr>
        <w:kern w:val="0"/>
        <w:szCs w:val="21"/>
      </w:rPr>
      <w:fldChar w:fldCharType="separate"/>
    </w:r>
    <w:r w:rsidR="00E60076">
      <w:rPr>
        <w:noProof/>
        <w:kern w:val="0"/>
        <w:szCs w:val="21"/>
      </w:rPr>
      <w:t>56</w:t>
    </w:r>
    <w:r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 xml:space="preserve"> </w:t>
    </w:r>
    <w:r>
      <w:rPr>
        <w:rFonts w:hint="eastAsia"/>
        <w:kern w:val="0"/>
        <w:szCs w:val="21"/>
      </w:rPr>
      <w:t>页</w:t>
    </w:r>
  </w:p>
</w:ftr>
</file>

<file path=word/footer5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7134C38" w14:textId="77777777" w:rsidR="007254E0" w:rsidRDefault="007254E0">
    <w:pPr>
      <w:pStyle w:val="a7"/>
      <w:ind w:firstLine="360"/>
      <w:jc w:val="right"/>
    </w:pPr>
    <w:r>
      <w:rPr>
        <w:rFonts w:hint="eastAsia"/>
        <w:kern w:val="0"/>
        <w:szCs w:val="21"/>
      </w:rPr>
      <w:t>第</w:t>
    </w:r>
    <w:r>
      <w:rPr>
        <w:rFonts w:hint="eastAsia"/>
        <w:kern w:val="0"/>
        <w:szCs w:val="21"/>
      </w:rPr>
      <w:t xml:space="preserve">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>
      <w:rPr>
        <w:noProof/>
        <w:kern w:val="0"/>
        <w:szCs w:val="21"/>
      </w:rPr>
      <w:t>2</w:t>
    </w:r>
    <w:r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 xml:space="preserve"> </w:t>
    </w:r>
    <w:r>
      <w:rPr>
        <w:rFonts w:hint="eastAsia"/>
        <w:kern w:val="0"/>
        <w:szCs w:val="21"/>
      </w:rPr>
      <w:t>页</w:t>
    </w:r>
    <w:r>
      <w:rPr>
        <w:rFonts w:hint="eastAsia"/>
        <w:kern w:val="0"/>
        <w:szCs w:val="21"/>
      </w:rPr>
      <w:t xml:space="preserve"> </w:t>
    </w:r>
    <w:r>
      <w:rPr>
        <w:rFonts w:hint="eastAsia"/>
        <w:kern w:val="0"/>
        <w:szCs w:val="21"/>
      </w:rPr>
      <w:t>共</w:t>
    </w:r>
    <w:r>
      <w:rPr>
        <w:rFonts w:hint="eastAsia"/>
        <w:kern w:val="0"/>
        <w:szCs w:val="21"/>
      </w:rPr>
      <w:t xml:space="preserve">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NUMPAGES </w:instrText>
    </w:r>
    <w:r>
      <w:rPr>
        <w:kern w:val="0"/>
        <w:szCs w:val="21"/>
      </w:rPr>
      <w:fldChar w:fldCharType="separate"/>
    </w:r>
    <w:r>
      <w:rPr>
        <w:noProof/>
        <w:kern w:val="0"/>
        <w:szCs w:val="21"/>
      </w:rPr>
      <w:t>1</w:t>
    </w:r>
    <w:r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 xml:space="preserve"> </w:t>
    </w:r>
    <w:r>
      <w:rPr>
        <w:rFonts w:hint="eastAsia"/>
        <w:kern w:val="0"/>
        <w:szCs w:val="21"/>
      </w:rPr>
      <w:t>页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F22B9A1" w14:textId="77777777" w:rsidR="004D3A90" w:rsidRDefault="004D3A90">
      <w:r>
        <w:separator/>
      </w:r>
    </w:p>
  </w:footnote>
  <w:footnote w:type="continuationSeparator" w:id="0">
    <w:p w14:paraId="54F1A7D8" w14:textId="77777777" w:rsidR="004D3A90" w:rsidRDefault="004D3A9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27918D" w14:textId="77777777" w:rsidR="007254E0" w:rsidRDefault="007254E0">
    <w:r>
      <w:rPr>
        <w:rStyle w:val="a8"/>
        <w:sz w:val="18"/>
        <w:szCs w:val="18"/>
      </w:rPr>
      <w:fldChar w:fldCharType="begin"/>
    </w:r>
    <w:r>
      <w:rPr>
        <w:rStyle w:val="a8"/>
        <w:sz w:val="18"/>
        <w:szCs w:val="18"/>
      </w:rPr>
      <w:instrText xml:space="preserve"> PAGE </w:instrText>
    </w:r>
    <w:r>
      <w:rPr>
        <w:rStyle w:val="a8"/>
        <w:sz w:val="18"/>
        <w:szCs w:val="18"/>
      </w:rPr>
      <w:fldChar w:fldCharType="separate"/>
    </w:r>
    <w:r>
      <w:rPr>
        <w:rStyle w:val="a8"/>
        <w:noProof/>
        <w:sz w:val="18"/>
        <w:szCs w:val="18"/>
      </w:rPr>
      <w:t>6</w:t>
    </w:r>
    <w:r>
      <w:rPr>
        <w:rStyle w:val="a8"/>
        <w:sz w:val="18"/>
        <w:szCs w:val="18"/>
      </w:rPr>
      <w:fldChar w:fldCharType="end"/>
    </w:r>
    <w:r>
      <w:rPr>
        <w:rStyle w:val="a8"/>
        <w:sz w:val="18"/>
        <w:szCs w:val="18"/>
      </w:rPr>
      <w:fldChar w:fldCharType="begin"/>
    </w:r>
    <w:r>
      <w:rPr>
        <w:rStyle w:val="a8"/>
        <w:sz w:val="18"/>
        <w:szCs w:val="18"/>
      </w:rPr>
      <w:instrText xml:space="preserve"> NUMPAGES </w:instrText>
    </w:r>
    <w:r>
      <w:rPr>
        <w:rStyle w:val="a8"/>
        <w:sz w:val="18"/>
        <w:szCs w:val="18"/>
      </w:rPr>
      <w:fldChar w:fldCharType="separate"/>
    </w:r>
    <w:r>
      <w:rPr>
        <w:rStyle w:val="a8"/>
        <w:noProof/>
        <w:sz w:val="18"/>
        <w:szCs w:val="18"/>
      </w:rPr>
      <w:t>14</w:t>
    </w:r>
    <w:r>
      <w:rPr>
        <w:rStyle w:val="a8"/>
        <w:sz w:val="18"/>
        <w:szCs w:val="18"/>
      </w:rPr>
      <w:fldChar w:fldCharType="end"/>
    </w:r>
  </w:p>
  <w:p w14:paraId="66077509" w14:textId="77777777" w:rsidR="007254E0" w:rsidRDefault="007254E0"/>
  <w:p w14:paraId="4721B78E" w14:textId="77777777" w:rsidR="007254E0" w:rsidRDefault="007254E0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086760B" w14:textId="77777777" w:rsidR="007254E0" w:rsidRPr="004E69C1" w:rsidRDefault="007254E0" w:rsidP="004E69C1">
    <w:pPr>
      <w:pStyle w:val="a4"/>
      <w:jc w:val="both"/>
    </w:pPr>
    <w:r>
      <w:rPr>
        <w:rFonts w:hint="eastAsia"/>
      </w:rPr>
      <w:t>课栈产品</w:t>
    </w:r>
    <w:r>
      <w:rPr>
        <w:rFonts w:hint="eastAsia"/>
      </w:rPr>
      <w:t>PRD</w:t>
    </w:r>
    <w:r>
      <w:rPr>
        <w:rFonts w:hint="eastAsia"/>
        <w:kern w:val="0"/>
        <w:szCs w:val="21"/>
      </w:rPr>
      <w:t xml:space="preserve">                                                   </w:t>
    </w:r>
    <w:r>
      <w:rPr>
        <w:rFonts w:hint="eastAsia"/>
      </w:rPr>
      <w:t xml:space="preserve">            </w:t>
    </w:r>
    <w:r>
      <w:rPr>
        <w:rFonts w:hint="eastAsia"/>
        <w:noProof/>
      </w:rPr>
      <w:drawing>
        <wp:inline distT="0" distB="0" distL="0" distR="0" wp14:anchorId="2BA0FE86" wp14:editId="5A511952">
          <wp:extent cx="800100" cy="241844"/>
          <wp:effectExtent l="0" t="0" r="0" b="1270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10236" cy="24490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9004DF8" w14:textId="77777777" w:rsidR="007254E0" w:rsidRDefault="007254E0">
    <w:pPr>
      <w:pStyle w:val="a4"/>
      <w:spacing w:after="12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684847"/>
    <w:multiLevelType w:val="hybridMultilevel"/>
    <w:tmpl w:val="394A34E4"/>
    <w:lvl w:ilvl="0" w:tplc="0409000D">
      <w:start w:val="1"/>
      <w:numFmt w:val="bullet"/>
      <w:lvlText w:val=""/>
      <w:lvlJc w:val="left"/>
      <w:pPr>
        <w:tabs>
          <w:tab w:val="num" w:pos="845"/>
        </w:tabs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65"/>
        </w:tabs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85"/>
        </w:tabs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5"/>
        </w:tabs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5"/>
        </w:tabs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5"/>
        </w:tabs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5"/>
        </w:tabs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5"/>
        </w:tabs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5"/>
        </w:tabs>
        <w:ind w:left="4205" w:hanging="420"/>
      </w:pPr>
      <w:rPr>
        <w:rFonts w:ascii="Wingdings" w:hAnsi="Wingdings" w:hint="default"/>
      </w:rPr>
    </w:lvl>
  </w:abstractNum>
  <w:abstractNum w:abstractNumId="1">
    <w:nsid w:val="17A70CCB"/>
    <w:multiLevelType w:val="hybridMultilevel"/>
    <w:tmpl w:val="D2080C9A"/>
    <w:lvl w:ilvl="0" w:tplc="44864E7C">
      <w:start w:val="1"/>
      <w:numFmt w:val="bullet"/>
      <w:pStyle w:val="5"/>
      <w:lvlText w:val=""/>
      <w:lvlJc w:val="left"/>
      <w:pPr>
        <w:tabs>
          <w:tab w:val="num" w:pos="620"/>
        </w:tabs>
        <w:ind w:left="6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>
    <w:nsid w:val="227F143E"/>
    <w:multiLevelType w:val="hybridMultilevel"/>
    <w:tmpl w:val="EEB2C748"/>
    <w:lvl w:ilvl="0" w:tplc="80244520">
      <w:start w:val="1"/>
      <w:numFmt w:val="upperLetter"/>
      <w:lvlText w:val="%1."/>
      <w:lvlJc w:val="left"/>
      <w:pPr>
        <w:tabs>
          <w:tab w:val="num" w:pos="420"/>
        </w:tabs>
        <w:ind w:left="420" w:hanging="420"/>
      </w:pPr>
    </w:lvl>
    <w:lvl w:ilvl="1" w:tplc="4736571C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4450021A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CD8349E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9A66EA0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47ACFCC2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57EA3174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78223196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D14866B6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27232E55"/>
    <w:multiLevelType w:val="multilevel"/>
    <w:tmpl w:val="C6AA0826"/>
    <w:lvl w:ilvl="0">
      <w:start w:val="1"/>
      <w:numFmt w:val="decimal"/>
      <w:lvlText w:val="%1."/>
      <w:lvlJc w:val="left"/>
      <w:pPr>
        <w:tabs>
          <w:tab w:val="num" w:pos="360"/>
        </w:tabs>
        <w:ind w:left="340" w:hanging="340"/>
      </w:pPr>
      <w:rPr>
        <w:rFonts w:ascii="黑体" w:eastAsia="黑体" w:hint="eastAsia"/>
        <w:b/>
        <w:i w:val="0"/>
        <w:sz w:val="24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hint="eastAsia"/>
        <w:b w:val="0"/>
        <w:i w:val="0"/>
        <w:sz w:val="24"/>
      </w:rPr>
    </w:lvl>
    <w:lvl w:ilvl="2">
      <w:start w:val="3"/>
      <w:numFmt w:val="decimal"/>
      <w:lvlText w:val="%1.%2.%3"/>
      <w:lvlJc w:val="left"/>
      <w:pPr>
        <w:tabs>
          <w:tab w:val="num" w:pos="720"/>
        </w:tabs>
        <w:ind w:left="510" w:hanging="510"/>
      </w:pPr>
      <w:rPr>
        <w:rFonts w:ascii="宋体" w:eastAsia="宋体" w:hint="eastAsia"/>
        <w:b w:val="0"/>
        <w:i w:val="0"/>
        <w:sz w:val="24"/>
      </w:r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314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566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4351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13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562"/>
        </w:tabs>
        <w:ind w:left="5102" w:hanging="1700"/>
      </w:pPr>
      <w:rPr>
        <w:rFonts w:hint="eastAsia"/>
      </w:rPr>
    </w:lvl>
  </w:abstractNum>
  <w:abstractNum w:abstractNumId="4">
    <w:nsid w:val="2A6A5CDC"/>
    <w:multiLevelType w:val="multilevel"/>
    <w:tmpl w:val="20F6BF0A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>
      <w:numFmt w:val="decimal"/>
      <w:lvlRestart w:val="0"/>
      <w:lvlText w:val="%14.2"/>
      <w:lvlJc w:val="left"/>
      <w:pPr>
        <w:tabs>
          <w:tab w:val="num" w:pos="720"/>
        </w:tabs>
        <w:ind w:left="567" w:hanging="567"/>
      </w:pPr>
      <w:rPr>
        <w:rFonts w:hint="eastAsia"/>
      </w:rPr>
    </w:lvl>
    <w:lvl w:ilvl="2">
      <w:numFmt w:val="decimal"/>
      <w:lvlRestart w:val="0"/>
      <w:lvlText w:val="%14.2.1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lvlRestart w:val="0"/>
      <w:lvlText w:val="%14.2.1.1"/>
      <w:lvlJc w:val="left"/>
      <w:pPr>
        <w:tabs>
          <w:tab w:val="num" w:pos="1080"/>
        </w:tabs>
        <w:ind w:left="851" w:hanging="851"/>
      </w:pPr>
      <w:rPr>
        <w:rFonts w:hint="eastAsia"/>
      </w:rPr>
    </w:lvl>
    <w:lvl w:ilvl="4">
      <w:start w:val="1"/>
      <w:numFmt w:val="decimal"/>
      <w:lvlText w:val="%14.1.2.5.%5"/>
      <w:lvlJc w:val="left"/>
      <w:pPr>
        <w:tabs>
          <w:tab w:val="num" w:pos="1440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2160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2160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5">
    <w:nsid w:val="33B31803"/>
    <w:multiLevelType w:val="hybridMultilevel"/>
    <w:tmpl w:val="7E7A8062"/>
    <w:lvl w:ilvl="0" w:tplc="A490D478">
      <w:start w:val="1"/>
      <w:numFmt w:val="bullet"/>
      <w:lvlText w:val=""/>
      <w:lvlJc w:val="left"/>
      <w:pPr>
        <w:tabs>
          <w:tab w:val="num" w:pos="900"/>
        </w:tabs>
        <w:ind w:left="900" w:hanging="420"/>
      </w:pPr>
      <w:rPr>
        <w:rFonts w:ascii="Wingdings" w:hAnsi="Wingdings" w:hint="default"/>
      </w:rPr>
    </w:lvl>
    <w:lvl w:ilvl="1" w:tplc="ACCC8112">
      <w:start w:val="1"/>
      <w:numFmt w:val="bullet"/>
      <w:lvlText w:val=""/>
      <w:lvlJc w:val="left"/>
      <w:pPr>
        <w:tabs>
          <w:tab w:val="num" w:pos="1320"/>
        </w:tabs>
        <w:ind w:left="1320" w:hanging="420"/>
      </w:pPr>
      <w:rPr>
        <w:rFonts w:ascii="Wingdings" w:hAnsi="Wingdings" w:hint="default"/>
      </w:rPr>
    </w:lvl>
    <w:lvl w:ilvl="2" w:tplc="0E262C2E" w:tentative="1">
      <w:start w:val="1"/>
      <w:numFmt w:val="bullet"/>
      <w:lvlText w:val=""/>
      <w:lvlJc w:val="left"/>
      <w:pPr>
        <w:tabs>
          <w:tab w:val="num" w:pos="1740"/>
        </w:tabs>
        <w:ind w:left="1740" w:hanging="420"/>
      </w:pPr>
      <w:rPr>
        <w:rFonts w:ascii="Wingdings" w:hAnsi="Wingdings" w:hint="default"/>
      </w:rPr>
    </w:lvl>
    <w:lvl w:ilvl="3" w:tplc="58BCA218" w:tentative="1">
      <w:start w:val="1"/>
      <w:numFmt w:val="bullet"/>
      <w:lvlText w:val=""/>
      <w:lvlJc w:val="left"/>
      <w:pPr>
        <w:tabs>
          <w:tab w:val="num" w:pos="2160"/>
        </w:tabs>
        <w:ind w:left="2160" w:hanging="420"/>
      </w:pPr>
      <w:rPr>
        <w:rFonts w:ascii="Wingdings" w:hAnsi="Wingdings" w:hint="default"/>
      </w:rPr>
    </w:lvl>
    <w:lvl w:ilvl="4" w:tplc="F97A8A1E" w:tentative="1">
      <w:start w:val="1"/>
      <w:numFmt w:val="bullet"/>
      <w:lvlText w:val=""/>
      <w:lvlJc w:val="left"/>
      <w:pPr>
        <w:tabs>
          <w:tab w:val="num" w:pos="2580"/>
        </w:tabs>
        <w:ind w:left="2580" w:hanging="420"/>
      </w:pPr>
      <w:rPr>
        <w:rFonts w:ascii="Wingdings" w:hAnsi="Wingdings" w:hint="default"/>
      </w:rPr>
    </w:lvl>
    <w:lvl w:ilvl="5" w:tplc="1428BCC8" w:tentative="1">
      <w:start w:val="1"/>
      <w:numFmt w:val="bullet"/>
      <w:lvlText w:val=""/>
      <w:lvlJc w:val="left"/>
      <w:pPr>
        <w:tabs>
          <w:tab w:val="num" w:pos="3000"/>
        </w:tabs>
        <w:ind w:left="3000" w:hanging="420"/>
      </w:pPr>
      <w:rPr>
        <w:rFonts w:ascii="Wingdings" w:hAnsi="Wingdings" w:hint="default"/>
      </w:rPr>
    </w:lvl>
    <w:lvl w:ilvl="6" w:tplc="ECF04DF2" w:tentative="1">
      <w:start w:val="1"/>
      <w:numFmt w:val="bullet"/>
      <w:lvlText w:val=""/>
      <w:lvlJc w:val="left"/>
      <w:pPr>
        <w:tabs>
          <w:tab w:val="num" w:pos="3420"/>
        </w:tabs>
        <w:ind w:left="3420" w:hanging="420"/>
      </w:pPr>
      <w:rPr>
        <w:rFonts w:ascii="Wingdings" w:hAnsi="Wingdings" w:hint="default"/>
      </w:rPr>
    </w:lvl>
    <w:lvl w:ilvl="7" w:tplc="CD4C97AC" w:tentative="1">
      <w:start w:val="1"/>
      <w:numFmt w:val="bullet"/>
      <w:lvlText w:val=""/>
      <w:lvlJc w:val="left"/>
      <w:pPr>
        <w:tabs>
          <w:tab w:val="num" w:pos="3840"/>
        </w:tabs>
        <w:ind w:left="3840" w:hanging="420"/>
      </w:pPr>
      <w:rPr>
        <w:rFonts w:ascii="Wingdings" w:hAnsi="Wingdings" w:hint="default"/>
      </w:rPr>
    </w:lvl>
    <w:lvl w:ilvl="8" w:tplc="25D4A6AE" w:tentative="1">
      <w:start w:val="1"/>
      <w:numFmt w:val="bullet"/>
      <w:lvlText w:val=""/>
      <w:lvlJc w:val="left"/>
      <w:pPr>
        <w:tabs>
          <w:tab w:val="num" w:pos="4260"/>
        </w:tabs>
        <w:ind w:left="4260" w:hanging="420"/>
      </w:pPr>
      <w:rPr>
        <w:rFonts w:ascii="Wingdings" w:hAnsi="Wingdings" w:hint="default"/>
      </w:rPr>
    </w:lvl>
  </w:abstractNum>
  <w:abstractNum w:abstractNumId="6">
    <w:nsid w:val="3B8B7AC7"/>
    <w:multiLevelType w:val="multilevel"/>
    <w:tmpl w:val="B5E495AC"/>
    <w:lvl w:ilvl="0">
      <w:start w:val="1"/>
      <w:numFmt w:val="decimal"/>
      <w:pStyle w:val="1"/>
      <w:suff w:val="nothing"/>
      <w:lvlText w:val="%1 "/>
      <w:lvlJc w:val="left"/>
      <w:pPr>
        <w:ind w:left="36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pStyle w:val="50"/>
      <w:suff w:val="nothing"/>
      <w:lvlText w:val="%1.%2.%3.%4.%5 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pStyle w:val="6"/>
      <w:suff w:val="nothing"/>
      <w:lvlText w:val="%1.%2.%3.%4.%5.%6 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pStyle w:val="10"/>
      <w:suff w:val="nothing"/>
      <w:lvlText w:val="%7. 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pStyle w:val="20"/>
      <w:suff w:val="nothing"/>
      <w:lvlText w:val="%8). "/>
      <w:lvlJc w:val="left"/>
      <w:pPr>
        <w:ind w:left="0" w:firstLine="0"/>
      </w:pPr>
      <w:rPr>
        <w:rFonts w:hint="eastAsia"/>
      </w:rPr>
    </w:lvl>
    <w:lvl w:ilvl="8">
      <w:start w:val="1"/>
      <w:numFmt w:val="upperLetter"/>
      <w:pStyle w:val="30"/>
      <w:suff w:val="nothing"/>
      <w:lvlText w:val="%9. "/>
      <w:lvlJc w:val="left"/>
      <w:pPr>
        <w:ind w:left="0" w:firstLine="0"/>
      </w:pPr>
      <w:rPr>
        <w:rFonts w:hint="eastAsia"/>
      </w:rPr>
    </w:lvl>
  </w:abstractNum>
  <w:abstractNum w:abstractNumId="7">
    <w:nsid w:val="3FED2B32"/>
    <w:multiLevelType w:val="hybridMultilevel"/>
    <w:tmpl w:val="B5589B92"/>
    <w:lvl w:ilvl="0" w:tplc="E1D8A6F0">
      <w:start w:val="1"/>
      <w:numFmt w:val="bullet"/>
      <w:lvlText w:val="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E6E21E38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C6AC6DB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641AC536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4FEA3F5E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5DF27BB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68CE53C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CB1CAF46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884668D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8">
    <w:nsid w:val="43100328"/>
    <w:multiLevelType w:val="hybridMultilevel"/>
    <w:tmpl w:val="166A6788"/>
    <w:lvl w:ilvl="0" w:tplc="0409000B">
      <w:start w:val="1"/>
      <w:numFmt w:val="decimal"/>
      <w:lvlText w:val="%1)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03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1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03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1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03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>
    <w:nsid w:val="49335D7C"/>
    <w:multiLevelType w:val="hybridMultilevel"/>
    <w:tmpl w:val="12743E06"/>
    <w:lvl w:ilvl="0" w:tplc="21E24B42">
      <w:start w:val="1"/>
      <w:numFmt w:val="decimal"/>
      <w:lvlText w:val="%1、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A400FE5A">
      <w:start w:val="1"/>
      <w:numFmt w:val="bullet"/>
      <w:lvlText w:val="■"/>
      <w:lvlJc w:val="left"/>
      <w:pPr>
        <w:tabs>
          <w:tab w:val="num" w:pos="1200"/>
        </w:tabs>
        <w:ind w:left="1200" w:hanging="360"/>
      </w:pPr>
      <w:rPr>
        <w:rFonts w:ascii="Times New Roman" w:eastAsia="宋体" w:hAnsi="Times New Roman" w:cs="Times New Roman" w:hint="default"/>
      </w:rPr>
    </w:lvl>
    <w:lvl w:ilvl="2" w:tplc="89F6398E">
      <w:start w:val="1"/>
      <w:numFmt w:val="bullet"/>
      <w:lvlText w:val="☆"/>
      <w:lvlJc w:val="left"/>
      <w:pPr>
        <w:tabs>
          <w:tab w:val="num" w:pos="1620"/>
        </w:tabs>
        <w:ind w:left="1620" w:hanging="360"/>
      </w:pPr>
      <w:rPr>
        <w:rFonts w:ascii="宋体" w:eastAsia="宋体" w:hAnsi="宋体" w:cs="Times New Roman" w:hint="eastAsia"/>
      </w:rPr>
    </w:lvl>
    <w:lvl w:ilvl="3" w:tplc="8F866A52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60844476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B9DEFE76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B51EDDBC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15327918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10D41538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0">
    <w:nsid w:val="4E28156B"/>
    <w:multiLevelType w:val="hybridMultilevel"/>
    <w:tmpl w:val="7242CD5C"/>
    <w:lvl w:ilvl="0" w:tplc="5EE6F440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>
      <w:start w:val="1"/>
      <w:numFmt w:val="bullet"/>
      <w:lvlText w:val="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0409001B">
      <w:start w:val="1"/>
      <w:numFmt w:val="bullet"/>
      <w:lvlText w:val="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19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1B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19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1B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11">
    <w:nsid w:val="4E7107F0"/>
    <w:multiLevelType w:val="multilevel"/>
    <w:tmpl w:val="3DF2CF50"/>
    <w:lvl w:ilvl="0">
      <w:start w:val="1"/>
      <w:numFmt w:val="bullet"/>
      <w:pStyle w:val="40"/>
      <w:lvlText w:val=""/>
      <w:lvlJc w:val="left"/>
      <w:pPr>
        <w:tabs>
          <w:tab w:val="num" w:pos="520"/>
        </w:tabs>
        <w:ind w:left="520" w:hanging="420"/>
      </w:pPr>
      <w:rPr>
        <w:rFonts w:ascii="Wingdings" w:hAnsi="Wingdings" w:hint="default"/>
      </w:rPr>
    </w:lvl>
    <w:lvl w:ilvl="1">
      <w:start w:val="1"/>
      <w:numFmt w:val="decimal"/>
      <w:suff w:val="nothing"/>
      <w:lvlText w:val="%2.%1 "/>
      <w:lvlJc w:val="left"/>
      <w:pPr>
        <w:ind w:left="420" w:firstLine="0"/>
      </w:pPr>
      <w:rPr>
        <w:rFonts w:hint="eastAsia"/>
      </w:rPr>
    </w:lvl>
    <w:lvl w:ilvl="2">
      <w:start w:val="1"/>
      <w:numFmt w:val="decimal"/>
      <w:suff w:val="nothing"/>
      <w:lvlText w:val="%1.%2.%3 "/>
      <w:lvlJc w:val="left"/>
      <w:pPr>
        <w:ind w:left="420" w:firstLine="0"/>
      </w:pPr>
      <w:rPr>
        <w:rFonts w:hint="eastAsia"/>
      </w:rPr>
    </w:lvl>
    <w:lvl w:ilvl="3">
      <w:start w:val="1"/>
      <w:numFmt w:val="decimal"/>
      <w:suff w:val="nothing"/>
      <w:lvlText w:val="%1.%2.%3.%4 "/>
      <w:lvlJc w:val="left"/>
      <w:pPr>
        <w:ind w:left="420" w:firstLine="0"/>
      </w:pPr>
      <w:rPr>
        <w:rFonts w:hint="eastAsia"/>
      </w:rPr>
    </w:lvl>
    <w:lvl w:ilvl="4">
      <w:start w:val="1"/>
      <w:numFmt w:val="decimal"/>
      <w:suff w:val="nothing"/>
      <w:lvlText w:val="%1.%2.%3.%4.%5 "/>
      <w:lvlJc w:val="left"/>
      <w:pPr>
        <w:ind w:left="420" w:firstLine="0"/>
      </w:pPr>
      <w:rPr>
        <w:rFonts w:hint="eastAsia"/>
      </w:rPr>
    </w:lvl>
    <w:lvl w:ilvl="5">
      <w:start w:val="1"/>
      <w:numFmt w:val="decimal"/>
      <w:suff w:val="nothing"/>
      <w:lvlText w:val="%1.%2.%3.%4.%5.%6 "/>
      <w:lvlJc w:val="left"/>
      <w:pPr>
        <w:ind w:left="420" w:firstLine="0"/>
      </w:pPr>
      <w:rPr>
        <w:rFonts w:hint="eastAsia"/>
      </w:rPr>
    </w:lvl>
    <w:lvl w:ilvl="6">
      <w:start w:val="1"/>
      <w:numFmt w:val="decimal"/>
      <w:suff w:val="nothing"/>
      <w:lvlText w:val="%7."/>
      <w:lvlJc w:val="left"/>
      <w:pPr>
        <w:ind w:left="42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42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420" w:firstLine="0"/>
      </w:pPr>
      <w:rPr>
        <w:rFonts w:hint="eastAsia"/>
      </w:rPr>
    </w:lvl>
  </w:abstractNum>
  <w:abstractNum w:abstractNumId="12">
    <w:nsid w:val="4FCC0335"/>
    <w:multiLevelType w:val="hybridMultilevel"/>
    <w:tmpl w:val="AE00A7CC"/>
    <w:lvl w:ilvl="0" w:tplc="0409000F">
      <w:start w:val="1"/>
      <w:numFmt w:val="bullet"/>
      <w:lvlText w:val=""/>
      <w:lvlJc w:val="left"/>
      <w:pPr>
        <w:tabs>
          <w:tab w:val="num" w:pos="900"/>
        </w:tabs>
        <w:ind w:left="900" w:hanging="420"/>
      </w:pPr>
      <w:rPr>
        <w:rFonts w:ascii="Wingdings" w:hAnsi="Wingdings" w:hint="default"/>
      </w:rPr>
    </w:lvl>
    <w:lvl w:ilvl="1" w:tplc="70643310">
      <w:start w:val="1"/>
      <w:numFmt w:val="bullet"/>
      <w:lvlText w:val=""/>
      <w:lvlJc w:val="left"/>
      <w:pPr>
        <w:tabs>
          <w:tab w:val="num" w:pos="1320"/>
        </w:tabs>
        <w:ind w:left="1320" w:hanging="420"/>
      </w:pPr>
      <w:rPr>
        <w:rFonts w:ascii="Wingdings" w:hAnsi="Wingdings" w:hint="default"/>
      </w:rPr>
    </w:lvl>
    <w:lvl w:ilvl="2" w:tplc="C5B06D4C" w:tentative="1">
      <w:start w:val="1"/>
      <w:numFmt w:val="bullet"/>
      <w:lvlText w:val=""/>
      <w:lvlJc w:val="left"/>
      <w:pPr>
        <w:tabs>
          <w:tab w:val="num" w:pos="1740"/>
        </w:tabs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60"/>
        </w:tabs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80"/>
        </w:tabs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000"/>
        </w:tabs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420"/>
        </w:tabs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60"/>
        </w:tabs>
        <w:ind w:left="4260" w:hanging="420"/>
      </w:pPr>
      <w:rPr>
        <w:rFonts w:ascii="Wingdings" w:hAnsi="Wingdings" w:hint="default"/>
      </w:rPr>
    </w:lvl>
  </w:abstractNum>
  <w:abstractNum w:abstractNumId="13">
    <w:nsid w:val="52710011"/>
    <w:multiLevelType w:val="hybridMultilevel"/>
    <w:tmpl w:val="8D52FBBA"/>
    <w:lvl w:ilvl="0" w:tplc="487C09EE">
      <w:start w:val="1"/>
      <w:numFmt w:val="bullet"/>
      <w:lvlText w:val="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4">
    <w:nsid w:val="5391300F"/>
    <w:multiLevelType w:val="hybridMultilevel"/>
    <w:tmpl w:val="7242CD5C"/>
    <w:lvl w:ilvl="0" w:tplc="0409000B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03">
      <w:start w:val="1"/>
      <w:numFmt w:val="bullet"/>
      <w:lvlText w:val="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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15">
    <w:nsid w:val="5495164A"/>
    <w:multiLevelType w:val="hybridMultilevel"/>
    <w:tmpl w:val="D3589436"/>
    <w:lvl w:ilvl="0" w:tplc="04090005">
      <w:start w:val="1"/>
      <w:numFmt w:val="bullet"/>
      <w:pStyle w:val="7"/>
      <w:lvlText w:val=""/>
      <w:lvlJc w:val="left"/>
      <w:pPr>
        <w:tabs>
          <w:tab w:val="num" w:pos="820"/>
        </w:tabs>
        <w:ind w:left="820" w:hanging="420"/>
      </w:pPr>
      <w:rPr>
        <w:rFonts w:ascii="Wingdings" w:hAnsi="Wingdings" w:hint="default"/>
      </w:rPr>
    </w:lvl>
    <w:lvl w:ilvl="1" w:tplc="04090003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1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03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1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03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6">
    <w:nsid w:val="5EB35049"/>
    <w:multiLevelType w:val="hybridMultilevel"/>
    <w:tmpl w:val="675CB82E"/>
    <w:lvl w:ilvl="0" w:tplc="0409000F">
      <w:start w:val="1"/>
      <w:numFmt w:val="bullet"/>
      <w:lvlText w:val=""/>
      <w:lvlJc w:val="left"/>
      <w:pPr>
        <w:tabs>
          <w:tab w:val="num" w:pos="900"/>
        </w:tabs>
        <w:ind w:left="900" w:hanging="420"/>
      </w:pPr>
      <w:rPr>
        <w:rFonts w:ascii="Wingdings" w:hAnsi="Wingdings" w:hint="default"/>
      </w:rPr>
    </w:lvl>
    <w:lvl w:ilvl="1" w:tplc="70643310" w:tentative="1">
      <w:start w:val="1"/>
      <w:numFmt w:val="bullet"/>
      <w:lvlText w:val=""/>
      <w:lvlJc w:val="left"/>
      <w:pPr>
        <w:tabs>
          <w:tab w:val="num" w:pos="1320"/>
        </w:tabs>
        <w:ind w:left="1320" w:hanging="420"/>
      </w:pPr>
      <w:rPr>
        <w:rFonts w:ascii="Wingdings" w:hAnsi="Wingdings" w:hint="default"/>
      </w:rPr>
    </w:lvl>
    <w:lvl w:ilvl="2" w:tplc="C5B06D4C" w:tentative="1">
      <w:start w:val="1"/>
      <w:numFmt w:val="bullet"/>
      <w:lvlText w:val=""/>
      <w:lvlJc w:val="left"/>
      <w:pPr>
        <w:tabs>
          <w:tab w:val="num" w:pos="1740"/>
        </w:tabs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60"/>
        </w:tabs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80"/>
        </w:tabs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000"/>
        </w:tabs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420"/>
        </w:tabs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60"/>
        </w:tabs>
        <w:ind w:left="4260" w:hanging="420"/>
      </w:pPr>
      <w:rPr>
        <w:rFonts w:ascii="Wingdings" w:hAnsi="Wingdings" w:hint="default"/>
      </w:rPr>
    </w:lvl>
  </w:abstractNum>
  <w:abstractNum w:abstractNumId="17">
    <w:nsid w:val="5F6904EF"/>
    <w:multiLevelType w:val="hybridMultilevel"/>
    <w:tmpl w:val="8AAA0DD8"/>
    <w:lvl w:ilvl="0" w:tplc="454E0D2A">
      <w:start w:val="1"/>
      <w:numFmt w:val="bullet"/>
      <w:lvlText w:val="●"/>
      <w:lvlJc w:val="left"/>
      <w:pPr>
        <w:tabs>
          <w:tab w:val="num" w:pos="360"/>
        </w:tabs>
        <w:ind w:left="360" w:hanging="360"/>
      </w:pPr>
      <w:rPr>
        <w:rFonts w:ascii="Times New Roman" w:eastAsia="宋体" w:hAnsi="Times New Roman" w:cs="Times New Roman" w:hint="default"/>
        <w:sz w:val="15"/>
      </w:rPr>
    </w:lvl>
    <w:lvl w:ilvl="1" w:tplc="04090019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19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1B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19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1B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8">
    <w:nsid w:val="621D3DF3"/>
    <w:multiLevelType w:val="hybridMultilevel"/>
    <w:tmpl w:val="7BC00FF0"/>
    <w:lvl w:ilvl="0" w:tplc="5A46902E">
      <w:start w:val="1"/>
      <w:numFmt w:val="bullet"/>
      <w:pStyle w:val="60"/>
      <w:lvlText w:val=""/>
      <w:lvlJc w:val="left"/>
      <w:pPr>
        <w:tabs>
          <w:tab w:val="num" w:pos="720"/>
        </w:tabs>
        <w:ind w:left="720" w:hanging="420"/>
      </w:pPr>
      <w:rPr>
        <w:rFonts w:ascii="Wingdings" w:hAnsi="Wingdings" w:hint="default"/>
      </w:rPr>
    </w:lvl>
    <w:lvl w:ilvl="1" w:tplc="04090003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1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03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1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03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>
    <w:nsid w:val="654E3AB1"/>
    <w:multiLevelType w:val="hybridMultilevel"/>
    <w:tmpl w:val="ED0EBA6A"/>
    <w:lvl w:ilvl="0" w:tplc="750CE374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03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1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03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1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03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>
    <w:nsid w:val="65B47007"/>
    <w:multiLevelType w:val="singleLevel"/>
    <w:tmpl w:val="FE26AD4C"/>
    <w:lvl w:ilvl="0">
      <w:start w:val="1"/>
      <w:numFmt w:val="decimal"/>
      <w:lvlText w:val="%1．"/>
      <w:lvlJc w:val="left"/>
      <w:pPr>
        <w:tabs>
          <w:tab w:val="num" w:pos="540"/>
        </w:tabs>
        <w:ind w:left="540" w:hanging="540"/>
      </w:pPr>
      <w:rPr>
        <w:rFonts w:hint="eastAsia"/>
      </w:rPr>
    </w:lvl>
  </w:abstractNum>
  <w:abstractNum w:abstractNumId="21">
    <w:nsid w:val="6C37380D"/>
    <w:multiLevelType w:val="hybridMultilevel"/>
    <w:tmpl w:val="F7F88022"/>
    <w:lvl w:ilvl="0" w:tplc="E998ECC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04090019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72A74A1E"/>
    <w:multiLevelType w:val="hybridMultilevel"/>
    <w:tmpl w:val="7242CD5C"/>
    <w:lvl w:ilvl="0" w:tplc="63B0BF38">
      <w:start w:val="1"/>
      <w:numFmt w:val="upperLetter"/>
      <w:lvlText w:val="%1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4F722E18">
      <w:start w:val="1"/>
      <w:numFmt w:val="bullet"/>
      <w:lvlText w:val="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C2D4C43E">
      <w:start w:val="1"/>
      <w:numFmt w:val="bullet"/>
      <w:lvlText w:val="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F672FFF0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2924959E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487AEF7C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21400FD0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FADA20F4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953A417E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23">
    <w:nsid w:val="78651FAF"/>
    <w:multiLevelType w:val="singleLevel"/>
    <w:tmpl w:val="735AE354"/>
    <w:lvl w:ilvl="0">
      <w:start w:val="1"/>
      <w:numFmt w:val="decimal"/>
      <w:pStyle w:val="11"/>
      <w:lvlText w:val="5.%1"/>
      <w:legacy w:legacy="1" w:legacySpace="0" w:legacyIndent="425"/>
      <w:lvlJc w:val="left"/>
    </w:lvl>
  </w:abstractNum>
  <w:abstractNum w:abstractNumId="24">
    <w:nsid w:val="7EB40A29"/>
    <w:multiLevelType w:val="hybridMultilevel"/>
    <w:tmpl w:val="EE5257AA"/>
    <w:lvl w:ilvl="0" w:tplc="9A16CA60">
      <w:start w:val="1"/>
      <w:numFmt w:val="decimal"/>
      <w:lvlText w:val="%1)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70643310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C5B06D4C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1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03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1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03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6"/>
  </w:num>
  <w:num w:numId="2">
    <w:abstractNumId w:val="5"/>
  </w:num>
  <w:num w:numId="3">
    <w:abstractNumId w:val="12"/>
  </w:num>
  <w:num w:numId="4">
    <w:abstractNumId w:val="7"/>
  </w:num>
  <w:num w:numId="5">
    <w:abstractNumId w:val="13"/>
  </w:num>
  <w:num w:numId="6">
    <w:abstractNumId w:val="11"/>
  </w:num>
  <w:num w:numId="7">
    <w:abstractNumId w:val="10"/>
  </w:num>
  <w:num w:numId="8">
    <w:abstractNumId w:val="14"/>
  </w:num>
  <w:num w:numId="9">
    <w:abstractNumId w:val="22"/>
  </w:num>
  <w:num w:numId="10">
    <w:abstractNumId w:val="24"/>
  </w:num>
  <w:num w:numId="11">
    <w:abstractNumId w:val="1"/>
  </w:num>
  <w:num w:numId="12">
    <w:abstractNumId w:val="18"/>
  </w:num>
  <w:num w:numId="13">
    <w:abstractNumId w:val="19"/>
  </w:num>
  <w:num w:numId="14">
    <w:abstractNumId w:val="8"/>
  </w:num>
  <w:num w:numId="15">
    <w:abstractNumId w:val="2"/>
  </w:num>
  <w:num w:numId="16">
    <w:abstractNumId w:val="16"/>
  </w:num>
  <w:num w:numId="17">
    <w:abstractNumId w:val="19"/>
  </w:num>
  <w:num w:numId="18">
    <w:abstractNumId w:val="19"/>
    <w:lvlOverride w:ilvl="0">
      <w:startOverride w:val="1"/>
    </w:lvlOverride>
  </w:num>
  <w:num w:numId="19">
    <w:abstractNumId w:val="15"/>
  </w:num>
  <w:num w:numId="20">
    <w:abstractNumId w:val="23"/>
  </w:num>
  <w:num w:numId="21">
    <w:abstractNumId w:val="17"/>
  </w:num>
  <w:num w:numId="22">
    <w:abstractNumId w:val="20"/>
  </w:num>
  <w:num w:numId="23">
    <w:abstractNumId w:val="3"/>
  </w:num>
  <w:num w:numId="24">
    <w:abstractNumId w:val="0"/>
  </w:num>
  <w:num w:numId="25">
    <w:abstractNumId w:val="4"/>
  </w:num>
  <w:num w:numId="26">
    <w:abstractNumId w:val="9"/>
  </w:num>
  <w:num w:numId="27">
    <w:abstractNumId w:val="21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6"/>
  </w:num>
  <w:num w:numId="29">
    <w:abstractNumId w:val="6"/>
  </w:num>
  <w:num w:numId="3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09E4"/>
    <w:rsid w:val="00013896"/>
    <w:rsid w:val="000138C1"/>
    <w:rsid w:val="00013F7A"/>
    <w:rsid w:val="00025699"/>
    <w:rsid w:val="00030BC9"/>
    <w:rsid w:val="00046923"/>
    <w:rsid w:val="00053A5E"/>
    <w:rsid w:val="00064BA3"/>
    <w:rsid w:val="000665E9"/>
    <w:rsid w:val="000814C0"/>
    <w:rsid w:val="00082A8C"/>
    <w:rsid w:val="00082C0B"/>
    <w:rsid w:val="000832DD"/>
    <w:rsid w:val="00083BB8"/>
    <w:rsid w:val="000867DB"/>
    <w:rsid w:val="000904B2"/>
    <w:rsid w:val="000905BC"/>
    <w:rsid w:val="00095408"/>
    <w:rsid w:val="000A4FD3"/>
    <w:rsid w:val="000B0175"/>
    <w:rsid w:val="000B30CB"/>
    <w:rsid w:val="000B5159"/>
    <w:rsid w:val="000C5DC3"/>
    <w:rsid w:val="000C693D"/>
    <w:rsid w:val="000D126A"/>
    <w:rsid w:val="000E32B3"/>
    <w:rsid w:val="000E3976"/>
    <w:rsid w:val="000F0A65"/>
    <w:rsid w:val="000F5AE3"/>
    <w:rsid w:val="00102F0B"/>
    <w:rsid w:val="0010641B"/>
    <w:rsid w:val="001102DC"/>
    <w:rsid w:val="00121447"/>
    <w:rsid w:val="00133695"/>
    <w:rsid w:val="001535D2"/>
    <w:rsid w:val="00156D3A"/>
    <w:rsid w:val="001739AD"/>
    <w:rsid w:val="00174EFC"/>
    <w:rsid w:val="0017772C"/>
    <w:rsid w:val="001840C6"/>
    <w:rsid w:val="00190108"/>
    <w:rsid w:val="00195F3A"/>
    <w:rsid w:val="001C12FB"/>
    <w:rsid w:val="001C436E"/>
    <w:rsid w:val="001D720D"/>
    <w:rsid w:val="001E3270"/>
    <w:rsid w:val="001E5C26"/>
    <w:rsid w:val="001F479B"/>
    <w:rsid w:val="002011B8"/>
    <w:rsid w:val="00217976"/>
    <w:rsid w:val="00220859"/>
    <w:rsid w:val="00234819"/>
    <w:rsid w:val="0024008E"/>
    <w:rsid w:val="002509E4"/>
    <w:rsid w:val="00251D6A"/>
    <w:rsid w:val="0025596C"/>
    <w:rsid w:val="00263CC6"/>
    <w:rsid w:val="002661D0"/>
    <w:rsid w:val="00266264"/>
    <w:rsid w:val="0027734A"/>
    <w:rsid w:val="00282572"/>
    <w:rsid w:val="00283691"/>
    <w:rsid w:val="0028490A"/>
    <w:rsid w:val="00296CE1"/>
    <w:rsid w:val="002A1DC8"/>
    <w:rsid w:val="002B0ECF"/>
    <w:rsid w:val="002B2301"/>
    <w:rsid w:val="002B33CD"/>
    <w:rsid w:val="002C2433"/>
    <w:rsid w:val="002C2563"/>
    <w:rsid w:val="002C273B"/>
    <w:rsid w:val="002C5E6A"/>
    <w:rsid w:val="002D3F8D"/>
    <w:rsid w:val="003149F6"/>
    <w:rsid w:val="003229B1"/>
    <w:rsid w:val="003254E9"/>
    <w:rsid w:val="00327EA0"/>
    <w:rsid w:val="00331561"/>
    <w:rsid w:val="003435EA"/>
    <w:rsid w:val="00351EED"/>
    <w:rsid w:val="00354BCA"/>
    <w:rsid w:val="0036596C"/>
    <w:rsid w:val="00373889"/>
    <w:rsid w:val="00374CF0"/>
    <w:rsid w:val="003774F2"/>
    <w:rsid w:val="003839CB"/>
    <w:rsid w:val="0038600F"/>
    <w:rsid w:val="0038663B"/>
    <w:rsid w:val="003969F2"/>
    <w:rsid w:val="003A49C7"/>
    <w:rsid w:val="003A68D4"/>
    <w:rsid w:val="003B0E86"/>
    <w:rsid w:val="003C2059"/>
    <w:rsid w:val="003D3999"/>
    <w:rsid w:val="003D7B22"/>
    <w:rsid w:val="003E0F8E"/>
    <w:rsid w:val="003E3224"/>
    <w:rsid w:val="003F0041"/>
    <w:rsid w:val="00401124"/>
    <w:rsid w:val="0040113D"/>
    <w:rsid w:val="004011D1"/>
    <w:rsid w:val="00415004"/>
    <w:rsid w:val="004164A5"/>
    <w:rsid w:val="00420E06"/>
    <w:rsid w:val="00427EFE"/>
    <w:rsid w:val="00435BE6"/>
    <w:rsid w:val="004432C2"/>
    <w:rsid w:val="00445578"/>
    <w:rsid w:val="00452141"/>
    <w:rsid w:val="00456E0B"/>
    <w:rsid w:val="0048152A"/>
    <w:rsid w:val="00485B54"/>
    <w:rsid w:val="00495489"/>
    <w:rsid w:val="004974E1"/>
    <w:rsid w:val="004A42E2"/>
    <w:rsid w:val="004A5755"/>
    <w:rsid w:val="004A6946"/>
    <w:rsid w:val="004B2129"/>
    <w:rsid w:val="004B7104"/>
    <w:rsid w:val="004C39E0"/>
    <w:rsid w:val="004D2C37"/>
    <w:rsid w:val="004D3A90"/>
    <w:rsid w:val="004E405A"/>
    <w:rsid w:val="004E69C1"/>
    <w:rsid w:val="00504B57"/>
    <w:rsid w:val="0051191C"/>
    <w:rsid w:val="00517AC1"/>
    <w:rsid w:val="0052161F"/>
    <w:rsid w:val="005244AD"/>
    <w:rsid w:val="00532DDD"/>
    <w:rsid w:val="00540C57"/>
    <w:rsid w:val="0054294F"/>
    <w:rsid w:val="00546935"/>
    <w:rsid w:val="00554F3E"/>
    <w:rsid w:val="0057431D"/>
    <w:rsid w:val="00575F35"/>
    <w:rsid w:val="00576E2A"/>
    <w:rsid w:val="005830AC"/>
    <w:rsid w:val="005940F4"/>
    <w:rsid w:val="00596895"/>
    <w:rsid w:val="005A2B01"/>
    <w:rsid w:val="005B3BD9"/>
    <w:rsid w:val="005B7A99"/>
    <w:rsid w:val="005C1A1B"/>
    <w:rsid w:val="005C3302"/>
    <w:rsid w:val="005D0524"/>
    <w:rsid w:val="005D0B9F"/>
    <w:rsid w:val="005D3DCC"/>
    <w:rsid w:val="005D4F7F"/>
    <w:rsid w:val="005D7D53"/>
    <w:rsid w:val="005E42DB"/>
    <w:rsid w:val="005F0F1D"/>
    <w:rsid w:val="005F54C1"/>
    <w:rsid w:val="005F640A"/>
    <w:rsid w:val="00602F10"/>
    <w:rsid w:val="0061540A"/>
    <w:rsid w:val="00615841"/>
    <w:rsid w:val="006226A2"/>
    <w:rsid w:val="00627AAC"/>
    <w:rsid w:val="00630037"/>
    <w:rsid w:val="0063564C"/>
    <w:rsid w:val="00637327"/>
    <w:rsid w:val="0065156A"/>
    <w:rsid w:val="0065623F"/>
    <w:rsid w:val="00661779"/>
    <w:rsid w:val="00661FAF"/>
    <w:rsid w:val="0066793B"/>
    <w:rsid w:val="00671618"/>
    <w:rsid w:val="00672DEB"/>
    <w:rsid w:val="006738A8"/>
    <w:rsid w:val="006746A4"/>
    <w:rsid w:val="006761BC"/>
    <w:rsid w:val="00676EA2"/>
    <w:rsid w:val="00680233"/>
    <w:rsid w:val="0068367F"/>
    <w:rsid w:val="006840A3"/>
    <w:rsid w:val="00690FF7"/>
    <w:rsid w:val="00691273"/>
    <w:rsid w:val="006934C9"/>
    <w:rsid w:val="006A0B5E"/>
    <w:rsid w:val="006C37C0"/>
    <w:rsid w:val="006D41D9"/>
    <w:rsid w:val="006D7006"/>
    <w:rsid w:val="006E76BE"/>
    <w:rsid w:val="006F058E"/>
    <w:rsid w:val="006F1E76"/>
    <w:rsid w:val="007061BE"/>
    <w:rsid w:val="007071BB"/>
    <w:rsid w:val="00710AD0"/>
    <w:rsid w:val="007114DB"/>
    <w:rsid w:val="00715057"/>
    <w:rsid w:val="007215CE"/>
    <w:rsid w:val="00723368"/>
    <w:rsid w:val="00723909"/>
    <w:rsid w:val="007254E0"/>
    <w:rsid w:val="00726599"/>
    <w:rsid w:val="007334B2"/>
    <w:rsid w:val="00734D88"/>
    <w:rsid w:val="0074459E"/>
    <w:rsid w:val="0075286E"/>
    <w:rsid w:val="00763317"/>
    <w:rsid w:val="007654B3"/>
    <w:rsid w:val="00765F95"/>
    <w:rsid w:val="007769EC"/>
    <w:rsid w:val="00776C62"/>
    <w:rsid w:val="00781679"/>
    <w:rsid w:val="00784DDA"/>
    <w:rsid w:val="00787DF8"/>
    <w:rsid w:val="007902DC"/>
    <w:rsid w:val="00790893"/>
    <w:rsid w:val="00796BD8"/>
    <w:rsid w:val="00797EE4"/>
    <w:rsid w:val="007A0811"/>
    <w:rsid w:val="007A2E36"/>
    <w:rsid w:val="007A2FAC"/>
    <w:rsid w:val="007B1648"/>
    <w:rsid w:val="007D1D9E"/>
    <w:rsid w:val="007D37CE"/>
    <w:rsid w:val="007E31D5"/>
    <w:rsid w:val="007E35A2"/>
    <w:rsid w:val="007E6BA4"/>
    <w:rsid w:val="008115BC"/>
    <w:rsid w:val="00813588"/>
    <w:rsid w:val="00815EBC"/>
    <w:rsid w:val="0083249A"/>
    <w:rsid w:val="0083291A"/>
    <w:rsid w:val="00834C5D"/>
    <w:rsid w:val="00841121"/>
    <w:rsid w:val="008659B9"/>
    <w:rsid w:val="00867E10"/>
    <w:rsid w:val="00882D74"/>
    <w:rsid w:val="008843B0"/>
    <w:rsid w:val="00885C9F"/>
    <w:rsid w:val="00887031"/>
    <w:rsid w:val="008A2FC6"/>
    <w:rsid w:val="008A3948"/>
    <w:rsid w:val="008A6220"/>
    <w:rsid w:val="008B4B6D"/>
    <w:rsid w:val="008B7089"/>
    <w:rsid w:val="008C279D"/>
    <w:rsid w:val="008C2E03"/>
    <w:rsid w:val="008C5373"/>
    <w:rsid w:val="008D33CA"/>
    <w:rsid w:val="008D4F24"/>
    <w:rsid w:val="008E57A2"/>
    <w:rsid w:val="008E6485"/>
    <w:rsid w:val="008F2A92"/>
    <w:rsid w:val="008F4C86"/>
    <w:rsid w:val="0091337D"/>
    <w:rsid w:val="00915CB7"/>
    <w:rsid w:val="009257AB"/>
    <w:rsid w:val="00927F27"/>
    <w:rsid w:val="00936C58"/>
    <w:rsid w:val="00936F7F"/>
    <w:rsid w:val="009420C2"/>
    <w:rsid w:val="00944403"/>
    <w:rsid w:val="00946DF4"/>
    <w:rsid w:val="00950C43"/>
    <w:rsid w:val="00963736"/>
    <w:rsid w:val="009764A4"/>
    <w:rsid w:val="009778C6"/>
    <w:rsid w:val="00983E3A"/>
    <w:rsid w:val="009867F5"/>
    <w:rsid w:val="00996E76"/>
    <w:rsid w:val="009B2709"/>
    <w:rsid w:val="009C7157"/>
    <w:rsid w:val="009D016F"/>
    <w:rsid w:val="009D44CE"/>
    <w:rsid w:val="009D7F29"/>
    <w:rsid w:val="009E25D9"/>
    <w:rsid w:val="009E4145"/>
    <w:rsid w:val="009E66F2"/>
    <w:rsid w:val="00A032CB"/>
    <w:rsid w:val="00A23177"/>
    <w:rsid w:val="00A24960"/>
    <w:rsid w:val="00A256FD"/>
    <w:rsid w:val="00A36017"/>
    <w:rsid w:val="00A40238"/>
    <w:rsid w:val="00A630C6"/>
    <w:rsid w:val="00A6475E"/>
    <w:rsid w:val="00A717D6"/>
    <w:rsid w:val="00A7189C"/>
    <w:rsid w:val="00A71A08"/>
    <w:rsid w:val="00A74776"/>
    <w:rsid w:val="00A7705C"/>
    <w:rsid w:val="00A821DF"/>
    <w:rsid w:val="00A93849"/>
    <w:rsid w:val="00A9542E"/>
    <w:rsid w:val="00AA4BD5"/>
    <w:rsid w:val="00AA5DA0"/>
    <w:rsid w:val="00AA61E0"/>
    <w:rsid w:val="00AB4E81"/>
    <w:rsid w:val="00AB5149"/>
    <w:rsid w:val="00AC0566"/>
    <w:rsid w:val="00AC0EA6"/>
    <w:rsid w:val="00AC1916"/>
    <w:rsid w:val="00AC3D0E"/>
    <w:rsid w:val="00AD1E72"/>
    <w:rsid w:val="00AD461F"/>
    <w:rsid w:val="00AF2CCC"/>
    <w:rsid w:val="00AF558F"/>
    <w:rsid w:val="00B01A98"/>
    <w:rsid w:val="00B442DF"/>
    <w:rsid w:val="00B46EE1"/>
    <w:rsid w:val="00B50234"/>
    <w:rsid w:val="00B50489"/>
    <w:rsid w:val="00B55E9D"/>
    <w:rsid w:val="00B57E3A"/>
    <w:rsid w:val="00B622C9"/>
    <w:rsid w:val="00B64903"/>
    <w:rsid w:val="00B71890"/>
    <w:rsid w:val="00B71F7D"/>
    <w:rsid w:val="00B748E3"/>
    <w:rsid w:val="00B82104"/>
    <w:rsid w:val="00BA2146"/>
    <w:rsid w:val="00BA6F46"/>
    <w:rsid w:val="00BC0A64"/>
    <w:rsid w:val="00BC0C99"/>
    <w:rsid w:val="00BD412D"/>
    <w:rsid w:val="00BD4DBC"/>
    <w:rsid w:val="00BE15AB"/>
    <w:rsid w:val="00BE3BC8"/>
    <w:rsid w:val="00BE5788"/>
    <w:rsid w:val="00BE67DC"/>
    <w:rsid w:val="00BF685C"/>
    <w:rsid w:val="00BF7A84"/>
    <w:rsid w:val="00C00042"/>
    <w:rsid w:val="00C131DD"/>
    <w:rsid w:val="00C14CC1"/>
    <w:rsid w:val="00C16E3F"/>
    <w:rsid w:val="00C2224C"/>
    <w:rsid w:val="00C24969"/>
    <w:rsid w:val="00C341F2"/>
    <w:rsid w:val="00C3538C"/>
    <w:rsid w:val="00C408DE"/>
    <w:rsid w:val="00C44ECD"/>
    <w:rsid w:val="00C45196"/>
    <w:rsid w:val="00C47F96"/>
    <w:rsid w:val="00C54348"/>
    <w:rsid w:val="00C6149E"/>
    <w:rsid w:val="00C734C5"/>
    <w:rsid w:val="00C7397F"/>
    <w:rsid w:val="00CA2E6D"/>
    <w:rsid w:val="00CA6E23"/>
    <w:rsid w:val="00CB4601"/>
    <w:rsid w:val="00CC051F"/>
    <w:rsid w:val="00CC10FF"/>
    <w:rsid w:val="00CC3F43"/>
    <w:rsid w:val="00CC7D3E"/>
    <w:rsid w:val="00CD26AE"/>
    <w:rsid w:val="00CD46EF"/>
    <w:rsid w:val="00CE0123"/>
    <w:rsid w:val="00CE7BE7"/>
    <w:rsid w:val="00CF0E40"/>
    <w:rsid w:val="00CF3C68"/>
    <w:rsid w:val="00CF63A2"/>
    <w:rsid w:val="00D001EF"/>
    <w:rsid w:val="00D0073E"/>
    <w:rsid w:val="00D12D20"/>
    <w:rsid w:val="00D14811"/>
    <w:rsid w:val="00D14F34"/>
    <w:rsid w:val="00D172F8"/>
    <w:rsid w:val="00D35FAD"/>
    <w:rsid w:val="00D41E99"/>
    <w:rsid w:val="00D42FB3"/>
    <w:rsid w:val="00D505B2"/>
    <w:rsid w:val="00D51E3E"/>
    <w:rsid w:val="00D55FF3"/>
    <w:rsid w:val="00D57641"/>
    <w:rsid w:val="00D60092"/>
    <w:rsid w:val="00D643A6"/>
    <w:rsid w:val="00D7150C"/>
    <w:rsid w:val="00D84121"/>
    <w:rsid w:val="00D87048"/>
    <w:rsid w:val="00D91B79"/>
    <w:rsid w:val="00D94341"/>
    <w:rsid w:val="00D943D4"/>
    <w:rsid w:val="00DC74E1"/>
    <w:rsid w:val="00DD3137"/>
    <w:rsid w:val="00DE1D3D"/>
    <w:rsid w:val="00DE29E6"/>
    <w:rsid w:val="00DF7CDC"/>
    <w:rsid w:val="00E04C5F"/>
    <w:rsid w:val="00E14F2A"/>
    <w:rsid w:val="00E15012"/>
    <w:rsid w:val="00E23614"/>
    <w:rsid w:val="00E30741"/>
    <w:rsid w:val="00E31B6F"/>
    <w:rsid w:val="00E31F64"/>
    <w:rsid w:val="00E40A88"/>
    <w:rsid w:val="00E468A9"/>
    <w:rsid w:val="00E60076"/>
    <w:rsid w:val="00E60A00"/>
    <w:rsid w:val="00E60A23"/>
    <w:rsid w:val="00E637CC"/>
    <w:rsid w:val="00E66079"/>
    <w:rsid w:val="00E66D4F"/>
    <w:rsid w:val="00E66FC2"/>
    <w:rsid w:val="00E6742D"/>
    <w:rsid w:val="00E829E7"/>
    <w:rsid w:val="00E8703F"/>
    <w:rsid w:val="00E87438"/>
    <w:rsid w:val="00E90FF1"/>
    <w:rsid w:val="00E911A0"/>
    <w:rsid w:val="00EA0277"/>
    <w:rsid w:val="00EA6D67"/>
    <w:rsid w:val="00EB592F"/>
    <w:rsid w:val="00EC5591"/>
    <w:rsid w:val="00ED3DA7"/>
    <w:rsid w:val="00ED5109"/>
    <w:rsid w:val="00EE0497"/>
    <w:rsid w:val="00EE245D"/>
    <w:rsid w:val="00EE406B"/>
    <w:rsid w:val="00EF24F6"/>
    <w:rsid w:val="00F00C61"/>
    <w:rsid w:val="00F03FA3"/>
    <w:rsid w:val="00F05413"/>
    <w:rsid w:val="00F14FA4"/>
    <w:rsid w:val="00F16748"/>
    <w:rsid w:val="00F27FE3"/>
    <w:rsid w:val="00F33FA1"/>
    <w:rsid w:val="00F350C3"/>
    <w:rsid w:val="00F350E7"/>
    <w:rsid w:val="00F51284"/>
    <w:rsid w:val="00F51E53"/>
    <w:rsid w:val="00F529E9"/>
    <w:rsid w:val="00F53479"/>
    <w:rsid w:val="00F564E3"/>
    <w:rsid w:val="00F66083"/>
    <w:rsid w:val="00F73273"/>
    <w:rsid w:val="00F736F1"/>
    <w:rsid w:val="00F776D5"/>
    <w:rsid w:val="00F81912"/>
    <w:rsid w:val="00F87C28"/>
    <w:rsid w:val="00FA0141"/>
    <w:rsid w:val="00FA2E2B"/>
    <w:rsid w:val="00FA44A1"/>
    <w:rsid w:val="00FA44C7"/>
    <w:rsid w:val="00FA713B"/>
    <w:rsid w:val="00FC070B"/>
    <w:rsid w:val="00FC5950"/>
    <w:rsid w:val="00FC7F86"/>
    <w:rsid w:val="00FF542E"/>
    <w:rsid w:val="00FF7E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C8863C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0"/>
    <w:qFormat/>
    <w:rsid w:val="00E04C5F"/>
    <w:pPr>
      <w:numPr>
        <w:numId w:val="1"/>
      </w:numPr>
      <w:spacing w:before="240" w:after="120" w:line="360" w:lineRule="auto"/>
      <w:ind w:left="0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0"/>
    <w:qFormat/>
    <w:rsid w:val="00331561"/>
    <w:pPr>
      <w:keepNext/>
      <w:keepLines/>
      <w:numPr>
        <w:ilvl w:val="1"/>
        <w:numId w:val="1"/>
      </w:numPr>
      <w:spacing w:after="120"/>
      <w:outlineLvl w:val="1"/>
    </w:pPr>
    <w:rPr>
      <w:b/>
      <w:bCs/>
      <w:color w:val="000000" w:themeColor="text1"/>
      <w:sz w:val="28"/>
      <w:szCs w:val="28"/>
    </w:rPr>
  </w:style>
  <w:style w:type="paragraph" w:styleId="3">
    <w:name w:val="heading 3"/>
    <w:basedOn w:val="a"/>
    <w:next w:val="a0"/>
    <w:qFormat/>
    <w:rsid w:val="00504B57"/>
    <w:pPr>
      <w:numPr>
        <w:ilvl w:val="2"/>
        <w:numId w:val="1"/>
      </w:numPr>
      <w:spacing w:before="60" w:after="60" w:line="360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0"/>
    <w:qFormat/>
    <w:rsid w:val="00504B57"/>
    <w:pPr>
      <w:numPr>
        <w:ilvl w:val="3"/>
        <w:numId w:val="1"/>
      </w:numPr>
      <w:spacing w:before="60" w:after="60" w:line="360" w:lineRule="auto"/>
      <w:outlineLvl w:val="3"/>
    </w:pPr>
    <w:rPr>
      <w:b/>
      <w:bCs/>
      <w:sz w:val="28"/>
      <w:szCs w:val="28"/>
    </w:rPr>
  </w:style>
  <w:style w:type="paragraph" w:styleId="50">
    <w:name w:val="heading 5"/>
    <w:basedOn w:val="a"/>
    <w:next w:val="a0"/>
    <w:qFormat/>
    <w:pPr>
      <w:numPr>
        <w:ilvl w:val="4"/>
        <w:numId w:val="1"/>
      </w:numPr>
      <w:spacing w:before="60" w:after="60" w:line="360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0"/>
    <w:qFormat/>
    <w:rsid w:val="00504B57"/>
    <w:pPr>
      <w:numPr>
        <w:ilvl w:val="5"/>
        <w:numId w:val="1"/>
      </w:numPr>
      <w:spacing w:before="60" w:after="60" w:line="360" w:lineRule="auto"/>
      <w:outlineLvl w:val="5"/>
    </w:pPr>
    <w:rPr>
      <w:b/>
      <w:bCs/>
      <w:sz w:val="28"/>
    </w:rPr>
  </w:style>
  <w:style w:type="paragraph" w:styleId="70">
    <w:name w:val="heading 7"/>
    <w:basedOn w:val="a"/>
    <w:next w:val="a0"/>
    <w:qFormat/>
    <w:pPr>
      <w:keepNext/>
      <w:keepLines/>
      <w:spacing w:before="60" w:after="60" w:line="360" w:lineRule="auto"/>
      <w:ind w:leftChars="100" w:left="384" w:hanging="284"/>
      <w:outlineLvl w:val="6"/>
    </w:pPr>
  </w:style>
  <w:style w:type="paragraph" w:styleId="8">
    <w:name w:val="heading 8"/>
    <w:basedOn w:val="a"/>
    <w:next w:val="a0"/>
    <w:qFormat/>
    <w:pPr>
      <w:keepNext/>
      <w:keepLines/>
      <w:spacing w:before="60" w:after="60" w:line="360" w:lineRule="auto"/>
      <w:ind w:leftChars="200" w:left="597" w:hanging="397"/>
      <w:outlineLvl w:val="7"/>
    </w:pPr>
  </w:style>
  <w:style w:type="paragraph" w:styleId="9">
    <w:name w:val="heading 9"/>
    <w:basedOn w:val="a"/>
    <w:next w:val="a0"/>
    <w:qFormat/>
    <w:pPr>
      <w:keepNext/>
      <w:keepLines/>
      <w:spacing w:before="60" w:after="60" w:line="360" w:lineRule="auto"/>
      <w:ind w:leftChars="300" w:left="697" w:hanging="397"/>
      <w:outlineLvl w:val="8"/>
    </w:pPr>
    <w:rPr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pPr>
      <w:spacing w:before="60" w:after="60" w:line="380" w:lineRule="exact"/>
      <w:ind w:firstLineChars="200" w:firstLine="200"/>
    </w:pPr>
    <w:rPr>
      <w:sz w:val="24"/>
    </w:rPr>
  </w:style>
  <w:style w:type="paragraph" w:styleId="a4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a5">
    <w:name w:val="注意事项"/>
    <w:basedOn w:val="a"/>
    <w:pPr>
      <w:spacing w:before="60" w:after="60" w:line="360" w:lineRule="auto"/>
      <w:ind w:firstLineChars="200" w:firstLine="200"/>
    </w:pPr>
    <w:rPr>
      <w:b/>
      <w:bCs/>
    </w:rPr>
  </w:style>
  <w:style w:type="paragraph" w:customStyle="1" w:styleId="a6">
    <w:name w:val="说明"/>
    <w:basedOn w:val="a"/>
    <w:pPr>
      <w:spacing w:before="60" w:after="60" w:line="360" w:lineRule="auto"/>
      <w:ind w:firstLineChars="200" w:firstLine="200"/>
    </w:pPr>
    <w:rPr>
      <w:rFonts w:eastAsia="楷体_GB2312"/>
    </w:rPr>
  </w:style>
  <w:style w:type="paragraph" w:styleId="a7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customStyle="1" w:styleId="12">
    <w:name w:val="正文字缩1字"/>
    <w:basedOn w:val="a"/>
    <w:pPr>
      <w:spacing w:before="60" w:after="60" w:line="360" w:lineRule="auto"/>
      <w:ind w:leftChars="100" w:left="100" w:firstLineChars="200" w:firstLine="200"/>
    </w:pPr>
    <w:rPr>
      <w:sz w:val="24"/>
    </w:rPr>
  </w:style>
  <w:style w:type="character" w:styleId="a8">
    <w:name w:val="page number"/>
    <w:basedOn w:val="a1"/>
  </w:style>
  <w:style w:type="paragraph" w:customStyle="1" w:styleId="10">
    <w:name w:val="正文1"/>
    <w:basedOn w:val="a"/>
    <w:pPr>
      <w:numPr>
        <w:ilvl w:val="6"/>
        <w:numId w:val="1"/>
      </w:numPr>
      <w:spacing w:before="60" w:after="60" w:line="360" w:lineRule="auto"/>
      <w:outlineLvl w:val="6"/>
    </w:pPr>
    <w:rPr>
      <w:sz w:val="24"/>
    </w:rPr>
  </w:style>
  <w:style w:type="paragraph" w:customStyle="1" w:styleId="20">
    <w:name w:val="正文2"/>
    <w:basedOn w:val="a"/>
    <w:pPr>
      <w:numPr>
        <w:ilvl w:val="7"/>
        <w:numId w:val="1"/>
      </w:numPr>
      <w:spacing w:before="60" w:after="60" w:line="360" w:lineRule="auto"/>
      <w:outlineLvl w:val="7"/>
    </w:pPr>
    <w:rPr>
      <w:sz w:val="24"/>
    </w:rPr>
  </w:style>
  <w:style w:type="paragraph" w:customStyle="1" w:styleId="30">
    <w:name w:val="正文3"/>
    <w:basedOn w:val="a"/>
    <w:pPr>
      <w:numPr>
        <w:ilvl w:val="8"/>
        <w:numId w:val="1"/>
      </w:numPr>
      <w:spacing w:before="60" w:after="60" w:line="360" w:lineRule="auto"/>
      <w:outlineLvl w:val="8"/>
    </w:pPr>
    <w:rPr>
      <w:sz w:val="24"/>
      <w:szCs w:val="21"/>
    </w:rPr>
  </w:style>
  <w:style w:type="paragraph" w:customStyle="1" w:styleId="40">
    <w:name w:val="正文4"/>
    <w:basedOn w:val="a"/>
    <w:rsid w:val="00797EE4"/>
    <w:pPr>
      <w:numPr>
        <w:numId w:val="6"/>
      </w:numPr>
      <w:spacing w:before="60" w:after="60" w:line="360" w:lineRule="auto"/>
      <w:ind w:leftChars="400" w:left="820"/>
    </w:pPr>
  </w:style>
  <w:style w:type="paragraph" w:customStyle="1" w:styleId="5">
    <w:name w:val="正文5"/>
    <w:basedOn w:val="a"/>
    <w:rsid w:val="00797EE4"/>
    <w:pPr>
      <w:numPr>
        <w:numId w:val="11"/>
      </w:numPr>
      <w:spacing w:before="60" w:after="60" w:line="360" w:lineRule="auto"/>
      <w:ind w:leftChars="500" w:left="920"/>
    </w:pPr>
  </w:style>
  <w:style w:type="paragraph" w:customStyle="1" w:styleId="60">
    <w:name w:val="正文6"/>
    <w:basedOn w:val="a"/>
    <w:rsid w:val="00797EE4"/>
    <w:pPr>
      <w:numPr>
        <w:numId w:val="12"/>
      </w:numPr>
      <w:spacing w:before="60" w:after="60" w:line="360" w:lineRule="auto"/>
      <w:ind w:leftChars="600" w:left="1020"/>
    </w:pPr>
  </w:style>
  <w:style w:type="paragraph" w:customStyle="1" w:styleId="21">
    <w:name w:val="正文字缩2字"/>
    <w:basedOn w:val="12"/>
    <w:pPr>
      <w:ind w:leftChars="200" w:left="200"/>
    </w:pPr>
  </w:style>
  <w:style w:type="paragraph" w:customStyle="1" w:styleId="7">
    <w:name w:val="正文7"/>
    <w:basedOn w:val="60"/>
    <w:pPr>
      <w:numPr>
        <w:numId w:val="19"/>
      </w:numPr>
      <w:ind w:leftChars="700" w:left="1120"/>
    </w:pPr>
  </w:style>
  <w:style w:type="paragraph" w:styleId="a9">
    <w:name w:val="Document Map"/>
    <w:basedOn w:val="a"/>
    <w:semiHidden/>
    <w:pPr>
      <w:shd w:val="clear" w:color="auto" w:fill="000080"/>
    </w:pPr>
  </w:style>
  <w:style w:type="paragraph" w:styleId="aa">
    <w:name w:val="Normal Indent"/>
    <w:basedOn w:val="a"/>
    <w:pPr>
      <w:ind w:firstLine="420"/>
    </w:pPr>
    <w:rPr>
      <w:szCs w:val="20"/>
    </w:rPr>
  </w:style>
  <w:style w:type="paragraph" w:customStyle="1" w:styleId="ab">
    <w:name w:val="正文内容"/>
    <w:basedOn w:val="a"/>
    <w:pPr>
      <w:spacing w:line="380" w:lineRule="exact"/>
      <w:ind w:firstLine="590"/>
    </w:pPr>
    <w:rPr>
      <w:rFonts w:ascii="宋体"/>
      <w:sz w:val="24"/>
      <w:szCs w:val="20"/>
    </w:rPr>
  </w:style>
  <w:style w:type="paragraph" w:styleId="41">
    <w:name w:val="toc 4"/>
    <w:basedOn w:val="a"/>
    <w:next w:val="a"/>
    <w:autoRedefine/>
    <w:semiHidden/>
    <w:pPr>
      <w:ind w:left="630"/>
      <w:jc w:val="left"/>
    </w:pPr>
    <w:rPr>
      <w:sz w:val="18"/>
      <w:szCs w:val="20"/>
    </w:rPr>
  </w:style>
  <w:style w:type="paragraph" w:styleId="51">
    <w:name w:val="toc 5"/>
    <w:basedOn w:val="a"/>
    <w:next w:val="a"/>
    <w:autoRedefine/>
    <w:semiHidden/>
    <w:pPr>
      <w:ind w:left="840"/>
      <w:jc w:val="left"/>
    </w:pPr>
    <w:rPr>
      <w:sz w:val="18"/>
      <w:szCs w:val="20"/>
    </w:rPr>
  </w:style>
  <w:style w:type="paragraph" w:styleId="22">
    <w:name w:val="Body Text 2"/>
    <w:basedOn w:val="a"/>
    <w:pPr>
      <w:jc w:val="center"/>
      <w:outlineLvl w:val="0"/>
    </w:pPr>
    <w:rPr>
      <w:rFonts w:ascii="楷体_GB2312" w:eastAsia="楷体_GB2312" w:hAnsi="宋体"/>
      <w:sz w:val="52"/>
    </w:rPr>
  </w:style>
  <w:style w:type="paragraph" w:customStyle="1" w:styleId="11">
    <w:name w:val="测试文件样式1"/>
    <w:basedOn w:val="a"/>
    <w:pPr>
      <w:numPr>
        <w:numId w:val="20"/>
      </w:numPr>
      <w:spacing w:line="360" w:lineRule="auto"/>
    </w:pPr>
    <w:rPr>
      <w:szCs w:val="20"/>
    </w:rPr>
  </w:style>
  <w:style w:type="character" w:styleId="ac">
    <w:name w:val="Hyperlink"/>
    <w:basedOn w:val="a1"/>
    <w:rPr>
      <w:color w:val="0000FF"/>
      <w:u w:val="single"/>
    </w:rPr>
  </w:style>
  <w:style w:type="paragraph" w:styleId="13">
    <w:name w:val="toc 1"/>
    <w:basedOn w:val="a"/>
    <w:next w:val="a"/>
    <w:autoRedefine/>
    <w:semiHidden/>
  </w:style>
  <w:style w:type="paragraph" w:styleId="23">
    <w:name w:val="toc 2"/>
    <w:basedOn w:val="a"/>
    <w:next w:val="a"/>
    <w:autoRedefine/>
    <w:semiHidden/>
    <w:pPr>
      <w:ind w:leftChars="200" w:left="420"/>
    </w:pPr>
  </w:style>
  <w:style w:type="paragraph" w:styleId="31">
    <w:name w:val="toc 3"/>
    <w:basedOn w:val="a"/>
    <w:next w:val="a"/>
    <w:autoRedefine/>
    <w:semiHidden/>
    <w:pPr>
      <w:ind w:leftChars="400" w:left="840"/>
    </w:pPr>
  </w:style>
  <w:style w:type="paragraph" w:styleId="90">
    <w:name w:val="toc 9"/>
    <w:basedOn w:val="a"/>
    <w:next w:val="a"/>
    <w:autoRedefine/>
    <w:semiHidden/>
    <w:pPr>
      <w:ind w:left="1680"/>
    </w:pPr>
    <w:rPr>
      <w:snapToGrid w:val="0"/>
      <w:kern w:val="0"/>
      <w:sz w:val="24"/>
      <w:szCs w:val="20"/>
    </w:rPr>
  </w:style>
  <w:style w:type="paragraph" w:styleId="ad">
    <w:name w:val="Normal (Web)"/>
    <w:basedOn w:val="a"/>
    <w:pPr>
      <w:widowControl/>
      <w:spacing w:before="26" w:after="26" w:line="312" w:lineRule="auto"/>
      <w:ind w:left="26" w:right="26"/>
      <w:jc w:val="left"/>
    </w:pPr>
    <w:rPr>
      <w:rFonts w:ascii="宋体" w:hAnsi="宋体" w:hint="eastAsia"/>
      <w:kern w:val="0"/>
      <w:sz w:val="24"/>
    </w:rPr>
  </w:style>
  <w:style w:type="paragraph" w:styleId="ae">
    <w:name w:val="TOC Heading"/>
    <w:basedOn w:val="a"/>
    <w:qFormat/>
    <w:pPr>
      <w:jc w:val="center"/>
      <w:outlineLvl w:val="0"/>
    </w:pPr>
    <w:rPr>
      <w:b/>
      <w:sz w:val="44"/>
    </w:rPr>
  </w:style>
  <w:style w:type="character" w:styleId="af">
    <w:name w:val="FollowedHyperlink"/>
    <w:basedOn w:val="a1"/>
    <w:rPr>
      <w:color w:val="800080"/>
      <w:u w:val="single"/>
    </w:rPr>
  </w:style>
  <w:style w:type="paragraph" w:customStyle="1" w:styleId="074085">
    <w:name w:val="样式 正文内容 + 左侧:  0.74 厘米 首行缩进:  0.85 厘米"/>
    <w:basedOn w:val="ab"/>
    <w:rsid w:val="00E04C5F"/>
    <w:pPr>
      <w:ind w:left="420" w:firstLine="480"/>
    </w:pPr>
    <w:rPr>
      <w:rFonts w:cs="宋体"/>
      <w:sz w:val="21"/>
    </w:rPr>
  </w:style>
  <w:style w:type="paragraph" w:customStyle="1" w:styleId="af0">
    <w:name w:val="首页文档名称格式"/>
    <w:basedOn w:val="a"/>
    <w:next w:val="a"/>
    <w:rsid w:val="00691273"/>
    <w:pPr>
      <w:spacing w:after="120"/>
      <w:jc w:val="center"/>
    </w:pPr>
    <w:rPr>
      <w:rFonts w:ascii="宋体" w:hAnsi="宋体"/>
      <w:b/>
      <w:bCs/>
      <w:sz w:val="84"/>
      <w:szCs w:val="20"/>
    </w:rPr>
  </w:style>
  <w:style w:type="paragraph" w:styleId="af1">
    <w:name w:val="Body Text Indent"/>
    <w:basedOn w:val="a"/>
    <w:rsid w:val="00DE1D3D"/>
    <w:pPr>
      <w:spacing w:after="120"/>
      <w:ind w:leftChars="200" w:left="420"/>
    </w:pPr>
  </w:style>
  <w:style w:type="table" w:styleId="af2">
    <w:name w:val="Table Grid"/>
    <w:basedOn w:val="a2"/>
    <w:rsid w:val="0028490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4-1">
    <w:name w:val="Grid Table 4 Accent 1"/>
    <w:basedOn w:val="a2"/>
    <w:uiPriority w:val="49"/>
    <w:rsid w:val="004A5755"/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1028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9" Type="http://schemas.openxmlformats.org/officeDocument/2006/relationships/footer" Target="footer1.xml"/><Relationship Id="rId6" Type="http://schemas.openxmlformats.org/officeDocument/2006/relationships/endnotes" Target="endnotes.xml"/><Relationship Id="rId7" Type="http://schemas.openxmlformats.org/officeDocument/2006/relationships/header" Target="header1.xml"/><Relationship Id="rId8" Type="http://schemas.openxmlformats.org/officeDocument/2006/relationships/header" Target="header2.xml"/><Relationship Id="rId33" Type="http://schemas.openxmlformats.org/officeDocument/2006/relationships/image" Target="media/image22.png"/><Relationship Id="rId34" Type="http://schemas.openxmlformats.org/officeDocument/2006/relationships/image" Target="media/image23.emf"/><Relationship Id="rId35" Type="http://schemas.openxmlformats.org/officeDocument/2006/relationships/package" Target="embeddings/Microsoft_Excel____1.xlsx"/><Relationship Id="rId36" Type="http://schemas.openxmlformats.org/officeDocument/2006/relationships/image" Target="media/image24.png"/><Relationship Id="rId10" Type="http://schemas.openxmlformats.org/officeDocument/2006/relationships/footer" Target="footer2.xml"/><Relationship Id="rId11" Type="http://schemas.openxmlformats.org/officeDocument/2006/relationships/header" Target="header3.xml"/><Relationship Id="rId12" Type="http://schemas.openxmlformats.org/officeDocument/2006/relationships/footer" Target="footer3.xml"/><Relationship Id="rId13" Type="http://schemas.openxmlformats.org/officeDocument/2006/relationships/image" Target="media/image2.tiff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footer" Target="footer4.xml"/><Relationship Id="rId41" Type="http://schemas.openxmlformats.org/officeDocument/2006/relationships/footer" Target="footer5.xml"/><Relationship Id="rId42" Type="http://schemas.openxmlformats.org/officeDocument/2006/relationships/fontTable" Target="fontTable.xml"/><Relationship Id="rId43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windows\&#26700;&#38754;\&#30334;&#24230;&#36807;&#31243;&#19982;&#35268;&#31243;&#32534;&#20889;&#27169;&#29256;060405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C:\Documents and Settings\windows\桌面\百度过程与规程编写模版060405.dot</Template>
  <TotalTime>887</TotalTime>
  <Pages>58</Pages>
  <Words>2419</Words>
  <Characters>13789</Characters>
  <Application>Microsoft Macintosh Word</Application>
  <DocSecurity>0</DocSecurity>
  <Lines>114</Lines>
  <Paragraphs>32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工作报告</vt:lpstr>
    </vt:vector>
  </TitlesOfParts>
  <Company>sures</Company>
  <LinksUpToDate>false</LinksUpToDate>
  <CharactersWithSpaces>16176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工作报告</dc:title>
  <dc:subject/>
  <dc:creator>ma</dc:creator>
  <cp:keywords/>
  <dc:description/>
  <cp:lastModifiedBy>郝辣子</cp:lastModifiedBy>
  <cp:revision>235</cp:revision>
  <cp:lastPrinted>1899-12-31T16:00:00Z</cp:lastPrinted>
  <dcterms:created xsi:type="dcterms:W3CDTF">2017-09-06T08:07:00Z</dcterms:created>
  <dcterms:modified xsi:type="dcterms:W3CDTF">2017-10-16T03:08:00Z</dcterms:modified>
</cp:coreProperties>
</file>